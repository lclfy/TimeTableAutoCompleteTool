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CC41B9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CC41B9">
        <w:rPr>
          <w:rFonts w:eastAsia="宋体" w:hint="eastAsia"/>
          <w:sz w:val="24"/>
        </w:rPr>
        <w:t>郑州东所</w:t>
      </w:r>
      <w:r w:rsidRPr="00082AF1">
        <w:rPr>
          <w:rFonts w:eastAsia="宋体" w:hint="eastAsia"/>
          <w:sz w:val="24"/>
        </w:rPr>
        <w:t>打印时间：</w:t>
      </w:r>
      <w:r w:rsidR="00CC41B9">
        <w:rPr>
          <w:rFonts w:eastAsia="宋体"/>
          <w:sz w:val="24"/>
        </w:rPr>
        <w:t>2019-01-31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742"/>
      </w:tblGrid>
      <w:tr w:rsidR="003A5A61" w:rsidTr="00CC41B9">
        <w:trPr>
          <w:trHeight w:val="4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CC41B9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 w:rsidP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(CRH380A-2877+2721)JC1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(CRH380B-5886)JC2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(CRH380BL-5543)16:22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(CRH380B-5888+5676)18:17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(07:39)0G2045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0G2398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(CRH380B-5865+5653)18:39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(11:58)0G2397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(CRH380B-5866+5850)19:01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(07:01)0G6601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(CRH380BL-5544)20:08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23:20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(06:30)0G6607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(09:11)0G2205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(CRH380B-5801+5757)20:36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(CRH380AL-2609)21:15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(CRH380B-5791+5787)21:18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(CRH380B-5840)21:38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04:14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06:39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(CRH380AL-2595)21:54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(06:49)0G1801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(CRH380BL-5541)22:00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(CRH380B-5873+5863)22:06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(CRH380B-5875)22:37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(CRH380A-2672+2673)23:19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(CRH380A-2672)23:59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(05:33)0G1905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(CRH380B-5879+5877)23:59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(21:00)0G6605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(CRH380B-5856)08:34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2B6E48" w:rsidP="002B6E4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(CRH380BL-5543)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)0</w:t>
            </w:r>
            <w:r>
              <w:rPr>
                <w:rFonts w:eastAsia="宋体"/>
                <w:sz w:val="24"/>
              </w:rPr>
              <w:t>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004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(CRH380AL-2626)17:15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03:57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道停放，备开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(19:53)0G4313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0G9204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(CRH380AL-2610)17:26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道停放，备开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(18:28)0G4789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(CRH380A-2664)17:50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0G1870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(CRH380B-5885+5790)20:02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(06:34)0G1961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01:53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04:08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(07:21)0G93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(08:47)0G4567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(CRH380AL-2617)23:06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(CRH380A-2672+2673)JC1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道进行解编，完毕后停东端</w:t>
            </w:r>
            <w:r>
              <w:rPr>
                <w:rFonts w:eastAsia="宋体" w:hint="eastAsia"/>
                <w:sz w:val="24"/>
              </w:rPr>
              <w:t>(CRH380A-2673)23:58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(07:11)0G425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(CRH380BL-5545)23:24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(06:39)0G1809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(CRH380BL-5542)23:55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(06:15)DJ8589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(CRH380AL-2607)00:05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 w:rsidP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(CRH380B-5756+5654)JC7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(20:38)0G4329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1C4F4D" w:rsidP="000C5E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(CRH380B-5788+5733) 46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(19:36)0G4309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 w:rsidP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(CRH380A-2705)14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08:00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(20:06)0G4737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 w:rsidP="000C5E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(CRH380A-2864)JC2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(18:40)0G4745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 w:rsidP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(CRH380AL-2571)18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(01:29)0G4665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 w:rsidP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(CRH380B-5876+5649)50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(21:00)0G6605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(CRH380AL-2600)JC6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(18:28)0G4789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902911" w:rsidP="000C5E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(CRH380B-5735+5838)JC</w:t>
            </w:r>
            <w:r>
              <w:rPr>
                <w:rFonts w:eastAsia="宋体"/>
                <w:sz w:val="24"/>
              </w:rPr>
              <w:t>5</w:t>
            </w:r>
            <w:bookmarkStart w:id="0" w:name="_GoBack"/>
            <w:bookmarkEnd w:id="0"/>
            <w:r w:rsidR="001C4F4D">
              <w:rPr>
                <w:rFonts w:eastAsia="宋体" w:hint="eastAsia"/>
                <w:sz w:val="24"/>
              </w:rPr>
              <w:t>道停放。</w:t>
            </w:r>
            <w:r w:rsidR="001C4F4D">
              <w:rPr>
                <w:rFonts w:eastAsia="宋体" w:hint="eastAsia"/>
                <w:sz w:val="24"/>
              </w:rPr>
              <w:t>17:40</w:t>
            </w:r>
            <w:r w:rsidR="001C4F4D">
              <w:rPr>
                <w:rFonts w:eastAsia="宋体" w:hint="eastAsia"/>
                <w:sz w:val="24"/>
              </w:rPr>
              <w:t>转</w:t>
            </w:r>
            <w:r w:rsidR="001C4F4D">
              <w:rPr>
                <w:rFonts w:eastAsia="宋体" w:hint="eastAsia"/>
                <w:sz w:val="24"/>
              </w:rPr>
              <w:t>45</w:t>
            </w:r>
            <w:r w:rsidR="001C4F4D">
              <w:rPr>
                <w:rFonts w:eastAsia="宋体" w:hint="eastAsia"/>
                <w:sz w:val="24"/>
              </w:rPr>
              <w:t>道停放。备开</w:t>
            </w:r>
            <w:r w:rsidR="001C4F4D">
              <w:rPr>
                <w:rFonts w:eastAsia="宋体" w:hint="eastAsia"/>
                <w:sz w:val="24"/>
              </w:rPr>
              <w:t>31</w:t>
            </w:r>
            <w:r w:rsidR="001C4F4D">
              <w:rPr>
                <w:rFonts w:eastAsia="宋体" w:hint="eastAsia"/>
                <w:sz w:val="24"/>
              </w:rPr>
              <w:t>日</w:t>
            </w:r>
            <w:r w:rsidR="001C4F4D">
              <w:rPr>
                <w:rFonts w:eastAsia="宋体" w:hint="eastAsia"/>
                <w:sz w:val="24"/>
              </w:rPr>
              <w:t>(20:28)0G4733</w:t>
            </w:r>
            <w:r w:rsidR="001C4F4D"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1C4F4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(CRH380AL-2604)25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(19:53)0G4313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1C4F4D" w:rsidP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(CRH380B-5851+5680)JC11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18:20</w:t>
            </w:r>
            <w:r>
              <w:rPr>
                <w:rFonts w:eastAsia="宋体" w:hint="eastAsia"/>
                <w:sz w:val="24"/>
              </w:rPr>
              <w:t>转牵出线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41002B" w:rsidP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(21:59)0G4663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226A9D" w:rsidP="0022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(CRH6A-0426)19:19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r w:rsidR="0041002B">
              <w:rPr>
                <w:rFonts w:eastAsia="宋体" w:hint="eastAsia"/>
                <w:sz w:val="24"/>
              </w:rPr>
              <w:t>备开</w:t>
            </w:r>
            <w:r w:rsidR="0041002B">
              <w:rPr>
                <w:rFonts w:eastAsia="宋体" w:hint="eastAsia"/>
                <w:sz w:val="24"/>
              </w:rPr>
              <w:t>31</w:t>
            </w:r>
            <w:r w:rsidR="0041002B">
              <w:rPr>
                <w:rFonts w:eastAsia="宋体" w:hint="eastAsia"/>
                <w:sz w:val="24"/>
              </w:rPr>
              <w:t>日</w:t>
            </w:r>
            <w:r w:rsidR="0041002B">
              <w:rPr>
                <w:rFonts w:eastAsia="宋体" w:hint="eastAsia"/>
                <w:sz w:val="24"/>
              </w:rPr>
              <w:t>(19:43)0C2889</w:t>
            </w:r>
            <w:r w:rsidR="0041002B"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226A9D" w:rsidP="0022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(CRH6A-0427)20:19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r w:rsidR="0041002B">
              <w:rPr>
                <w:rFonts w:eastAsia="宋体" w:hint="eastAsia"/>
                <w:sz w:val="24"/>
              </w:rPr>
              <w:t>备开</w:t>
            </w:r>
            <w:r w:rsidR="0041002B">
              <w:rPr>
                <w:rFonts w:eastAsia="宋体" w:hint="eastAsia"/>
                <w:sz w:val="24"/>
              </w:rPr>
              <w:t>31</w:t>
            </w:r>
            <w:r w:rsidR="0041002B">
              <w:rPr>
                <w:rFonts w:eastAsia="宋体" w:hint="eastAsia"/>
                <w:sz w:val="24"/>
              </w:rPr>
              <w:t>日</w:t>
            </w:r>
            <w:r w:rsidR="0041002B">
              <w:rPr>
                <w:rFonts w:eastAsia="宋体" w:hint="eastAsia"/>
                <w:sz w:val="24"/>
              </w:rPr>
              <w:t>(20:56)0C2861</w:t>
            </w:r>
            <w:r w:rsidR="0041002B"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0C5E27" w:rsidP="0041002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 w:rsidR="00CC41B9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 w:rsidR="00CC41B9">
              <w:rPr>
                <w:rFonts w:eastAsia="宋体" w:hint="eastAsia"/>
                <w:sz w:val="24"/>
              </w:rPr>
              <w:t>次</w:t>
            </w:r>
            <w:r w:rsidR="00CC41B9">
              <w:rPr>
                <w:rFonts w:eastAsia="宋体" w:hint="eastAsia"/>
                <w:sz w:val="24"/>
              </w:rPr>
              <w:t>(CRH380A-2708+2866)20:54</w:t>
            </w:r>
            <w:r w:rsidR="00CC41B9">
              <w:rPr>
                <w:rFonts w:eastAsia="宋体" w:hint="eastAsia"/>
                <w:sz w:val="24"/>
              </w:rPr>
              <w:t>进</w:t>
            </w:r>
            <w:r w:rsidR="00CC41B9">
              <w:rPr>
                <w:rFonts w:eastAsia="宋体" w:hint="eastAsia"/>
                <w:sz w:val="24"/>
              </w:rPr>
              <w:t>7</w:t>
            </w:r>
            <w:r w:rsidR="00CC41B9">
              <w:rPr>
                <w:rFonts w:eastAsia="宋体" w:hint="eastAsia"/>
                <w:sz w:val="24"/>
              </w:rPr>
              <w:t>道停放。</w:t>
            </w:r>
            <w:r w:rsidR="00CC41B9">
              <w:rPr>
                <w:rFonts w:eastAsia="宋体" w:hint="eastAsia"/>
                <w:sz w:val="24"/>
              </w:rPr>
              <w:t>1:25</w:t>
            </w:r>
            <w:r w:rsidR="00CC41B9">
              <w:rPr>
                <w:rFonts w:eastAsia="宋体" w:hint="eastAsia"/>
                <w:sz w:val="24"/>
              </w:rPr>
              <w:t>转</w:t>
            </w:r>
            <w:r w:rsidR="00CC41B9">
              <w:rPr>
                <w:rFonts w:eastAsia="宋体" w:hint="eastAsia"/>
                <w:sz w:val="24"/>
              </w:rPr>
              <w:t>JC4</w:t>
            </w:r>
            <w:r w:rsidR="00CC41B9">
              <w:rPr>
                <w:rFonts w:eastAsia="宋体" w:hint="eastAsia"/>
                <w:sz w:val="24"/>
              </w:rPr>
              <w:t>道停放。</w:t>
            </w:r>
            <w:r w:rsidR="00CC41B9">
              <w:rPr>
                <w:rFonts w:eastAsia="宋体" w:hint="eastAsia"/>
                <w:sz w:val="24"/>
              </w:rPr>
              <w:t>3:08</w:t>
            </w:r>
            <w:r w:rsidR="00CC41B9">
              <w:rPr>
                <w:rFonts w:eastAsia="宋体" w:hint="eastAsia"/>
                <w:sz w:val="24"/>
              </w:rPr>
              <w:t>转</w:t>
            </w:r>
            <w:r w:rsidR="00CC41B9">
              <w:rPr>
                <w:rFonts w:eastAsia="宋体" w:hint="eastAsia"/>
                <w:sz w:val="24"/>
              </w:rPr>
              <w:t>7</w:t>
            </w:r>
            <w:r w:rsidR="00CC41B9">
              <w:rPr>
                <w:rFonts w:eastAsia="宋体" w:hint="eastAsia"/>
                <w:sz w:val="24"/>
              </w:rPr>
              <w:t>道停放。备开</w:t>
            </w:r>
            <w:r w:rsidR="00CC41B9">
              <w:rPr>
                <w:rFonts w:eastAsia="宋体" w:hint="eastAsia"/>
                <w:sz w:val="24"/>
              </w:rPr>
              <w:t>01</w:t>
            </w:r>
            <w:r w:rsidR="00CC41B9">
              <w:rPr>
                <w:rFonts w:eastAsia="宋体" w:hint="eastAsia"/>
                <w:sz w:val="24"/>
              </w:rPr>
              <w:t>日</w:t>
            </w:r>
            <w:r w:rsidR="00CC41B9"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 w:rsidR="00CC41B9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 w:rsidR="00CC41B9"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(CRH380A-2905)22:12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0G1263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(CRH380BG-5782+5778)22:35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(07:35)0G1264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(CRH380AL-2917)23:27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(07:00)0G6617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Default="00CC41B9" w:rsidP="0041002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0G4314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(CRH380AL-2604)5:46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6:03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</w:t>
            </w:r>
            <w:r>
              <w:rPr>
                <w:rFonts w:eastAsia="宋体" w:hint="eastAsia"/>
                <w:sz w:val="24"/>
              </w:rPr>
              <w:t>08:35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(13:36)0G75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0G4330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(CRH380B-5756+5654)06:27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0G47</w:t>
            </w:r>
            <w:r>
              <w:rPr>
                <w:rFonts w:eastAsia="宋体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(CRH380A-2705)06:15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06:32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Default="000C5E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0G4746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(CRH380A-2864)05:02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0C5E27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27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E27" w:rsidRDefault="000C5E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0G4664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(CRH380AL-2594)06:56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C5E27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27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E27" w:rsidRDefault="000C5E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0G4666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(CRH380AL-2601)04:53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05:17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08:05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(11:08)0G9203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B6E48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E48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48" w:rsidRDefault="002B6E4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</w:t>
            </w:r>
            <w:r>
              <w:rPr>
                <w:rFonts w:eastAsia="宋体"/>
                <w:sz w:val="24"/>
              </w:rPr>
              <w:t>310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(CRH380B-5788+5733)05:58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06:17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道进行一级修。</w:t>
            </w:r>
          </w:p>
        </w:tc>
      </w:tr>
      <w:tr w:rsidR="002B6E48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E48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48" w:rsidRDefault="002B6E4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</w:t>
            </w:r>
            <w:r>
              <w:rPr>
                <w:rFonts w:eastAsia="宋体"/>
                <w:sz w:val="24"/>
              </w:rPr>
              <w:t>4734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(CRH380B-5735+5838)06:21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06:38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41002B">
        <w:rPr>
          <w:rFonts w:eastAsia="宋体" w:hint="eastAsia"/>
          <w:sz w:val="24"/>
        </w:rPr>
        <w:t>杨文清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41002B">
        <w:rPr>
          <w:rFonts w:eastAsia="宋体" w:hint="eastAsia"/>
          <w:sz w:val="24"/>
        </w:rPr>
        <w:t>接收人</w:t>
      </w:r>
      <w:r w:rsidR="0041002B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CC41B9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B10" w:rsidRDefault="000C2B10" w:rsidP="00A95F1C">
      <w:r>
        <w:separator/>
      </w:r>
    </w:p>
  </w:endnote>
  <w:endnote w:type="continuationSeparator" w:id="0">
    <w:p w:rsidR="000C2B10" w:rsidRDefault="000C2B10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22" w:rsidRDefault="00D53C22">
    <w:pPr>
      <w:pStyle w:val="a5"/>
    </w:pPr>
  </w:p>
  <w:p w:rsidR="00D53C22" w:rsidRDefault="00D53C2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22" w:rsidRDefault="00C643B0" w:rsidP="00D81C51">
    <w:pPr>
      <w:pStyle w:val="a5"/>
      <w:jc w:val="right"/>
    </w:pPr>
    <w:r>
      <w:rPr>
        <w:b/>
        <w:sz w:val="24"/>
        <w:szCs w:val="24"/>
      </w:rPr>
      <w:fldChar w:fldCharType="begin"/>
    </w:r>
    <w:r w:rsidR="003A5172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02911">
      <w:rPr>
        <w:b/>
        <w:noProof/>
      </w:rPr>
      <w:t>3</w:t>
    </w:r>
    <w:r>
      <w:rPr>
        <w:b/>
        <w:sz w:val="24"/>
        <w:szCs w:val="24"/>
      </w:rPr>
      <w:fldChar w:fldCharType="end"/>
    </w:r>
    <w:r w:rsidR="003A5172"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 w:rsidR="003A5172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02911">
      <w:rPr>
        <w:b/>
        <w:noProof/>
      </w:rPr>
      <w:t>3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B10" w:rsidRDefault="000C2B10" w:rsidP="00A95F1C">
      <w:r>
        <w:separator/>
      </w:r>
    </w:p>
  </w:footnote>
  <w:footnote w:type="continuationSeparator" w:id="0">
    <w:p w:rsidR="000C2B10" w:rsidRDefault="000C2B10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41B9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C2B10"/>
    <w:rsid w:val="000C5E2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4F4D"/>
    <w:rsid w:val="001C680E"/>
    <w:rsid w:val="001C68B8"/>
    <w:rsid w:val="001D001D"/>
    <w:rsid w:val="001D2947"/>
    <w:rsid w:val="001F6942"/>
    <w:rsid w:val="00212A30"/>
    <w:rsid w:val="00226A9D"/>
    <w:rsid w:val="002330B3"/>
    <w:rsid w:val="00254A0F"/>
    <w:rsid w:val="00285484"/>
    <w:rsid w:val="002909A1"/>
    <w:rsid w:val="002A1C4D"/>
    <w:rsid w:val="002B2DC2"/>
    <w:rsid w:val="002B6B45"/>
    <w:rsid w:val="002B6E48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002B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02911"/>
    <w:rsid w:val="00917DA8"/>
    <w:rsid w:val="00920B20"/>
    <w:rsid w:val="009241EE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AD1C16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643B0"/>
    <w:rsid w:val="00C73FA3"/>
    <w:rsid w:val="00C74880"/>
    <w:rsid w:val="00C857CF"/>
    <w:rsid w:val="00C9643C"/>
    <w:rsid w:val="00CA01E9"/>
    <w:rsid w:val="00CA4D88"/>
    <w:rsid w:val="00CC2230"/>
    <w:rsid w:val="00CC41B9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B2013B"/>
  <w15:docId w15:val="{B990EC96-E6A8-44FF-A683-ECAC9228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1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3A517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A517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A3CD9"/>
    <w:rPr>
      <w:b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Medium Shading 1 Accent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Grid 1 Accent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Medium Grid 1 Accent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d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DayPlanMoveCar.dot</Template>
  <TotalTime>5</TotalTime>
  <Pages>3</Pages>
  <Words>728</Words>
  <Characters>4152</Characters>
  <Application>Microsoft Office Word</Application>
  <DocSecurity>0</DocSecurity>
  <Lines>34</Lines>
  <Paragraphs>9</Paragraphs>
  <ScaleCrop>false</ScaleCrop>
  <Company>Fox Team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creator>高燕冰</dc:creator>
  <cp:lastModifiedBy>罗 思聪</cp:lastModifiedBy>
  <cp:revision>3</cp:revision>
  <dcterms:created xsi:type="dcterms:W3CDTF">2019-02-02T01:32:00Z</dcterms:created>
  <dcterms:modified xsi:type="dcterms:W3CDTF">2019-02-09T15:39:00Z</dcterms:modified>
</cp:coreProperties>
</file>