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520FE5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520FE5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520FE5">
        <w:rPr>
          <w:rFonts w:eastAsia="宋体"/>
          <w:sz w:val="24"/>
        </w:rPr>
        <w:t>2018-10-20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00"/>
      </w:tblGrid>
      <w:tr w:rsidR="003A5A61" w:rsidTr="00520FE5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(CRH380A-2721)13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(CRH380AL-2606)11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(CRH380B-5757)2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lastRenderedPageBreak/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0G55424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(CRH380B-5653)22:46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(CRH380A-2705+2907)23:16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(CRH380B-5801)20:41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(CRH380BG-5785</w:t>
            </w:r>
            <w:r>
              <w:rPr>
                <w:rFonts w:eastAsia="宋体"/>
                <w:sz w:val="24"/>
              </w:rPr>
              <w:t>+5727</w:t>
            </w:r>
            <w:r>
              <w:rPr>
                <w:rFonts w:eastAsia="宋体" w:hint="eastAsia"/>
                <w:sz w:val="24"/>
              </w:rPr>
              <w:t>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(CRH380A-2865+2856)20:54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(CRH6A-0423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(CRH380A-2898)22:18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Pr="003A5A61" w:rsidRDefault="00520FE5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Pr="003A5A61" w:rsidRDefault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(CRH380AL-2640)23:27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20FE5" w:rsidTr="0052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E5" w:rsidRDefault="00520FE5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FE5" w:rsidRDefault="00520FE5" w:rsidP="00520FE5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</w:t>
            </w:r>
            <w:r>
              <w:rPr>
                <w:rFonts w:eastAsia="宋体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</w:t>
      </w:r>
      <w:r w:rsidR="00520FE5">
        <w:rPr>
          <w:rFonts w:eastAsia="宋体" w:hint="eastAsia"/>
          <w:sz w:val="24"/>
        </w:rPr>
        <w:t>魏</w:t>
      </w:r>
      <w:r w:rsidR="00520FE5">
        <w:rPr>
          <w:rFonts w:eastAsia="宋体" w:hint="eastAsia"/>
          <w:sz w:val="24"/>
        </w:rPr>
        <w:t xml:space="preserve">    </w:t>
      </w:r>
      <w:r w:rsidR="00520FE5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520FE5">
        <w:rPr>
          <w:rFonts w:eastAsia="宋体"/>
          <w:sz w:val="24"/>
        </w:rPr>
        <w:t xml:space="preserve">                                </w:t>
      </w:r>
      <w:r w:rsidR="00520FE5">
        <w:rPr>
          <w:rFonts w:eastAsia="宋体" w:hint="eastAsia"/>
          <w:sz w:val="24"/>
        </w:rPr>
        <w:t>接收人</w:t>
      </w:r>
      <w:r w:rsidR="00520FE5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bookmarkStart w:id="0" w:name="_GoBack"/>
      <w:bookmarkEnd w:id="0"/>
    </w:p>
    <w:sectPr w:rsidR="003A5A61" w:rsidRPr="00545714" w:rsidSect="00520FE5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E20" w:rsidRDefault="00134E20" w:rsidP="00A95F1C">
      <w:r>
        <w:separator/>
      </w:r>
    </w:p>
  </w:endnote>
  <w:endnote w:type="continuationSeparator" w:id="0">
    <w:p w:rsidR="00134E20" w:rsidRDefault="00134E20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520FE5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520FE5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E20" w:rsidRDefault="00134E20" w:rsidP="00A95F1C">
      <w:r>
        <w:separator/>
      </w:r>
    </w:p>
  </w:footnote>
  <w:footnote w:type="continuationSeparator" w:id="0">
    <w:p w:rsidR="00134E20" w:rsidRDefault="00134E20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E5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34E20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0FE5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CF8D5-151D-44F1-9CF9-990824C2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4</TotalTime>
  <Pages>3</Pages>
  <Words>566</Words>
  <Characters>3227</Characters>
  <Application>Microsoft Office Word</Application>
  <DocSecurity>0</DocSecurity>
  <Lines>26</Lines>
  <Paragraphs>7</Paragraphs>
  <ScaleCrop>false</ScaleCrop>
  <Company>Fox Team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2018-10-20T03:52:00Z</dcterms:created>
  <dcterms:modified xsi:type="dcterms:W3CDTF">2018-10-20T03:56:00Z</dcterms:modified>
</cp:coreProperties>
</file>