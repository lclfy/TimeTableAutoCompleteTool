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动车组调车作业建议计划（</w:t>
      </w:r>
      <w:r w:rsidR="00493B21">
        <w:rPr>
          <w:rFonts w:eastAsia="宋体" w:hint="eastAsia"/>
          <w:b/>
          <w:sz w:val="36"/>
        </w:rPr>
        <w:t>夜班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493B21">
        <w:rPr>
          <w:rFonts w:eastAsia="宋体" w:hint="eastAsia"/>
          <w:sz w:val="24"/>
        </w:rPr>
        <w:t>郑东所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493B21">
        <w:rPr>
          <w:rFonts w:eastAsia="宋体"/>
          <w:sz w:val="24"/>
        </w:rPr>
        <w:t>2019-07-20</w:t>
      </w: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458"/>
      </w:tblGrid>
      <w:tr w:rsidR="003A5A61" w:rsidTr="00493B21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D017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4E3FAB" w:rsidRDefault="00493B21" w:rsidP="004E3FAB">
            <w:pPr>
              <w:rPr>
                <w:rFonts w:hint="eastAsia"/>
                <w:szCs w:val="21"/>
              </w:rPr>
            </w:pPr>
            <w:r>
              <w:rPr>
                <w:rFonts w:eastAsia="宋体" w:hint="eastAsia"/>
                <w:sz w:val="24"/>
              </w:rPr>
              <w:t>(CRH380B-5654+5875)51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(20:34)0G6605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eastAsia="宋体"/>
                <w:sz w:val="22"/>
              </w:rPr>
              <w:t>(II</w:t>
            </w:r>
            <w:r w:rsidR="004E3FAB">
              <w:rPr>
                <w:rFonts w:ascii="宋体" w:eastAsia="宋体" w:hAnsi="宋体" w:hint="eastAsia"/>
                <w:sz w:val="22"/>
              </w:rPr>
              <w:t>场</w:t>
            </w:r>
            <w:r w:rsidR="004E3FAB">
              <w:rPr>
                <w:rFonts w:eastAsia="宋体"/>
                <w:sz w:val="22"/>
              </w:rPr>
              <w:t>)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4E3FAB" w:rsidRDefault="00493B21" w:rsidP="004E3FAB">
            <w:pPr>
              <w:rPr>
                <w:rFonts w:hint="eastAsia"/>
                <w:szCs w:val="21"/>
              </w:rPr>
            </w:pPr>
            <w:r>
              <w:rPr>
                <w:rFonts w:eastAsia="宋体" w:hint="eastAsia"/>
                <w:sz w:val="24"/>
              </w:rPr>
              <w:t>(CRH380BL-5545)JC1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16:51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 w:rsidP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(CRH380B-5872+5862)JC3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16:28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(07:27)0G2071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(CRH380A-2877)18:17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19:04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(CRH380A-2877)16</w:t>
            </w:r>
            <w:r>
              <w:rPr>
                <w:rFonts w:eastAsia="宋体" w:hint="eastAsia"/>
                <w:sz w:val="24"/>
              </w:rPr>
              <w:t>道与</w:t>
            </w:r>
            <w:r>
              <w:rPr>
                <w:rFonts w:eastAsia="宋体" w:hint="eastAsia"/>
                <w:sz w:val="24"/>
              </w:rPr>
              <w:t>(CRH380A-2876)</w:t>
            </w:r>
            <w:r>
              <w:rPr>
                <w:rFonts w:eastAsia="宋体" w:hint="eastAsia"/>
                <w:sz w:val="24"/>
              </w:rPr>
              <w:t>进行重联，</w:t>
            </w:r>
            <w:r>
              <w:rPr>
                <w:rFonts w:eastAsia="宋体" w:hint="eastAsia"/>
                <w:sz w:val="24"/>
              </w:rPr>
              <w:t>22:50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(07:39)0G2045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0G2398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(CRH380A-2862+2809)18:39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50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19:17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JC10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(06:58)0G9201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eastAsia="宋体"/>
                <w:sz w:val="22"/>
              </w:rPr>
              <w:t>(II</w:t>
            </w:r>
            <w:r w:rsidR="004E3FAB">
              <w:rPr>
                <w:rFonts w:ascii="宋体" w:eastAsia="宋体" w:hAnsi="宋体" w:hint="eastAsia"/>
                <w:sz w:val="22"/>
              </w:rPr>
              <w:t>场</w:t>
            </w:r>
            <w:r w:rsidR="004E3FAB">
              <w:rPr>
                <w:rFonts w:eastAsia="宋体"/>
                <w:sz w:val="22"/>
              </w:rPr>
              <w:t>)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(CRH380B-5756+5856)19:01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19:32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22:05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(06:58)0G6601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0G9196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(CRH380AL-2609)19:16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19:51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22:10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(02:46)0J5901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0G1870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(CRH380B-5864+5877)20:02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30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20:39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23:05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(13:43)0G991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0G1818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(CRH380BL-5824)20:08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  <w:r>
              <w:rPr>
                <w:rFonts w:eastAsia="宋体" w:hint="eastAsia"/>
                <w:sz w:val="24"/>
              </w:rPr>
              <w:t>20:58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道进行</w:t>
            </w:r>
            <w:r>
              <w:rPr>
                <w:rFonts w:eastAsia="宋体" w:hint="eastAsia"/>
                <w:sz w:val="24"/>
              </w:rPr>
              <w:t>/</w:t>
            </w:r>
            <w:r>
              <w:rPr>
                <w:rFonts w:eastAsia="宋体" w:hint="eastAsia"/>
                <w:sz w:val="24"/>
              </w:rPr>
              <w:t>一级修。完毕后</w:t>
            </w:r>
            <w:r>
              <w:rPr>
                <w:rFonts w:eastAsia="宋体" w:hint="eastAsia"/>
                <w:sz w:val="24"/>
              </w:rPr>
              <w:t>23:35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(06:30)0G6607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eastAsia="宋体"/>
                <w:sz w:val="22"/>
              </w:rPr>
              <w:t>(II</w:t>
            </w:r>
            <w:r w:rsidR="004E3FAB">
              <w:rPr>
                <w:rFonts w:ascii="宋体" w:eastAsia="宋体" w:hAnsi="宋体" w:hint="eastAsia"/>
                <w:sz w:val="22"/>
              </w:rPr>
              <w:t>场</w:t>
            </w:r>
            <w:r w:rsidR="004E3FAB">
              <w:rPr>
                <w:rFonts w:eastAsia="宋体"/>
                <w:sz w:val="22"/>
              </w:rPr>
              <w:t>)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(CRH380B-5841)20:29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00:43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02:51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(06:21)0G6611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0G6700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(CRH380A-2861)20:35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21:22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JC8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00:05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54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(06:43)0G9193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eastAsia="宋体"/>
                <w:sz w:val="22"/>
              </w:rPr>
              <w:t>(II</w:t>
            </w:r>
            <w:r w:rsidR="004E3FAB">
              <w:rPr>
                <w:rFonts w:ascii="宋体" w:eastAsia="宋体" w:hAnsi="宋体" w:hint="eastAsia"/>
                <w:sz w:val="22"/>
              </w:rPr>
              <w:t>场</w:t>
            </w:r>
            <w:r w:rsidR="004E3FAB">
              <w:rPr>
                <w:rFonts w:eastAsia="宋体"/>
                <w:sz w:val="22"/>
              </w:rPr>
              <w:t>)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</w:t>
            </w:r>
            <w:r w:rsidR="004E3FAB">
              <w:rPr>
                <w:rFonts w:eastAsia="宋体"/>
                <w:sz w:val="22"/>
              </w:rPr>
              <w:t>(II</w:t>
            </w:r>
            <w:r w:rsidR="004E3FAB">
              <w:rPr>
                <w:rFonts w:ascii="宋体" w:eastAsia="宋体" w:hAnsi="宋体" w:hint="eastAsia"/>
                <w:sz w:val="22"/>
              </w:rPr>
              <w:t>场</w:t>
            </w:r>
            <w:r w:rsidR="004E3FAB">
              <w:rPr>
                <w:rFonts w:eastAsia="宋体"/>
                <w:sz w:val="22"/>
              </w:rPr>
              <w:t>)</w:t>
            </w:r>
            <w:r>
              <w:rPr>
                <w:rFonts w:eastAsia="宋体" w:hint="eastAsia"/>
                <w:sz w:val="24"/>
              </w:rPr>
              <w:t>802+5837)20:39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57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21:14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JC9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00:05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(06:34)0G1961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(CRH380B-5839)20:44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00:50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(06:24)0G6615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(CRH380AL-2594)21:16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22:30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00:35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(07:05)0G6619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(CRH380B-5863)21:21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54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21:58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JC8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00:05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54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(06:09)0J5907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eastAsia="宋体"/>
                <w:sz w:val="22"/>
              </w:rPr>
              <w:t>(II</w:t>
            </w:r>
            <w:r w:rsidR="004E3FAB">
              <w:rPr>
                <w:rFonts w:ascii="宋体" w:eastAsia="宋体" w:hAnsi="宋体" w:hint="eastAsia"/>
                <w:sz w:val="22"/>
              </w:rPr>
              <w:t>场</w:t>
            </w:r>
            <w:r w:rsidR="004E3FAB">
              <w:rPr>
                <w:rFonts w:eastAsia="宋体"/>
                <w:sz w:val="22"/>
              </w:rPr>
              <w:t>)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16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0G2024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(CRH380B-5735)21:53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01:38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04:11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(06:02)0G9205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(CRH380B-5879+5878)33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道进行解编，完毕后停</w:t>
            </w:r>
            <w:proofErr w:type="gramStart"/>
            <w:r>
              <w:rPr>
                <w:rFonts w:eastAsia="宋体" w:hint="eastAsia"/>
                <w:sz w:val="24"/>
              </w:rPr>
              <w:t>东端</w:t>
            </w:r>
            <w:r>
              <w:rPr>
                <w:rFonts w:eastAsia="宋体" w:hint="eastAsia"/>
                <w:sz w:val="24"/>
              </w:rPr>
              <w:t>(</w:t>
            </w:r>
            <w:proofErr w:type="gramEnd"/>
            <w:r>
              <w:rPr>
                <w:rFonts w:eastAsia="宋体" w:hint="eastAsia"/>
                <w:sz w:val="24"/>
              </w:rPr>
              <w:t>CRH380B-5878)02:11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(05:51)0G1905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(CRH380B-5879+5878)21:58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22:41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道进行解编，完毕后停西端</w:t>
            </w:r>
            <w:r>
              <w:rPr>
                <w:rFonts w:eastAsia="宋体" w:hint="eastAsia"/>
                <w:sz w:val="24"/>
              </w:rPr>
              <w:t>(CRH380B-5879)01:58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(07:55)0G2021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0C2994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(CRH380BL-5543)22:03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56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JC11</w:t>
            </w:r>
            <w:r>
              <w:rPr>
                <w:rFonts w:eastAsia="宋体" w:hint="eastAsia"/>
                <w:sz w:val="24"/>
              </w:rPr>
              <w:t>道进行</w:t>
            </w:r>
            <w:r>
              <w:rPr>
                <w:rFonts w:eastAsia="宋体" w:hint="eastAsia"/>
                <w:sz w:val="24"/>
              </w:rPr>
              <w:t>/</w:t>
            </w:r>
            <w:r>
              <w:rPr>
                <w:rFonts w:eastAsia="宋体" w:hint="eastAsia"/>
                <w:sz w:val="24"/>
              </w:rPr>
              <w:t>一级修。完毕后</w:t>
            </w:r>
            <w:r>
              <w:rPr>
                <w:rFonts w:eastAsia="宋体" w:hint="eastAsia"/>
                <w:sz w:val="24"/>
              </w:rPr>
              <w:t>01:35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56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(05:20)0G9883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eastAsia="宋体"/>
                <w:sz w:val="22"/>
              </w:rPr>
              <w:t>(II</w:t>
            </w:r>
            <w:r w:rsidR="004E3FAB">
              <w:rPr>
                <w:rFonts w:ascii="宋体" w:eastAsia="宋体" w:hAnsi="宋体" w:hint="eastAsia"/>
                <w:sz w:val="22"/>
              </w:rPr>
              <w:t>场</w:t>
            </w:r>
            <w:r w:rsidR="004E3FAB">
              <w:rPr>
                <w:rFonts w:eastAsia="宋体"/>
                <w:sz w:val="22"/>
              </w:rPr>
              <w:t>)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(CRH380B-5861+5885)22:09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47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22:38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00:59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(07:07)0G1991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eastAsia="宋体"/>
                <w:sz w:val="22"/>
              </w:rPr>
              <w:t>(II</w:t>
            </w:r>
            <w:r w:rsidR="004E3FAB">
              <w:rPr>
                <w:rFonts w:ascii="宋体" w:eastAsia="宋体" w:hAnsi="宋体" w:hint="eastAsia"/>
                <w:sz w:val="22"/>
              </w:rPr>
              <w:t>场</w:t>
            </w:r>
            <w:r w:rsidR="004E3FAB">
              <w:rPr>
                <w:rFonts w:eastAsia="宋体"/>
                <w:sz w:val="22"/>
              </w:rPr>
              <w:t>)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0G9892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(CRH380AL-2571)22:22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59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22:55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(06:49)0G1801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eastAsia="宋体"/>
                <w:sz w:val="22"/>
              </w:rPr>
              <w:t>(II</w:t>
            </w:r>
            <w:r w:rsidR="004E3FAB">
              <w:rPr>
                <w:rFonts w:ascii="宋体" w:eastAsia="宋体" w:hAnsi="宋体" w:hint="eastAsia"/>
                <w:sz w:val="22"/>
              </w:rPr>
              <w:t>场</w:t>
            </w:r>
            <w:r w:rsidR="004E3FAB">
              <w:rPr>
                <w:rFonts w:eastAsia="宋体"/>
                <w:sz w:val="22"/>
              </w:rPr>
              <w:t>)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(CRH380B-5850+5866)22:23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02:21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04:50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(08:40)0G2213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(CRH380AL-2612)22:41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23:23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(05:53)0J8587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  <w:r w:rsidR="004E3FAB">
              <w:rPr>
                <w:rFonts w:eastAsia="宋体"/>
                <w:sz w:val="22"/>
              </w:rPr>
              <w:t>(II</w:t>
            </w:r>
            <w:r w:rsidR="004E3FAB">
              <w:rPr>
                <w:rFonts w:ascii="宋体" w:eastAsia="宋体" w:hAnsi="宋体" w:hint="eastAsia"/>
                <w:sz w:val="22"/>
              </w:rPr>
              <w:t>场</w:t>
            </w:r>
            <w:r w:rsidR="004E3FAB">
              <w:rPr>
                <w:rFonts w:eastAsia="宋体"/>
                <w:sz w:val="22"/>
              </w:rPr>
              <w:t>)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(CRH380B-5680)22:46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(07:12)0G6681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0G9198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(CRH380A-2864)22:53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50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23:36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JC10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02:14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50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eastAsia="宋体"/>
                <w:sz w:val="22"/>
              </w:rPr>
              <w:t>(II</w:t>
            </w:r>
            <w:r w:rsidR="004E3FAB">
              <w:rPr>
                <w:rFonts w:ascii="宋体" w:eastAsia="宋体" w:hAnsi="宋体" w:hint="eastAsia"/>
                <w:sz w:val="22"/>
              </w:rPr>
              <w:t>场</w:t>
            </w:r>
            <w:r w:rsidR="004E3FAB">
              <w:rPr>
                <w:rFonts w:eastAsia="宋体"/>
                <w:sz w:val="22"/>
              </w:rPr>
              <w:t>)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(CRH380AL-2617)23:19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00:01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(06:47)0G801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0G1854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(CRH380B-5801+5736)23:26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59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01:34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eastAsia="宋体"/>
                <w:sz w:val="22"/>
              </w:rPr>
              <w:t>(II</w:t>
            </w:r>
            <w:r w:rsidR="004E3FAB">
              <w:rPr>
                <w:rFonts w:ascii="宋体" w:eastAsia="宋体" w:hAnsi="宋体" w:hint="eastAsia"/>
                <w:sz w:val="22"/>
              </w:rPr>
              <w:t>场</w:t>
            </w:r>
            <w:r w:rsidR="004E3FAB">
              <w:rPr>
                <w:rFonts w:eastAsia="宋体"/>
                <w:sz w:val="22"/>
              </w:rPr>
              <w:t>)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0G1288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(CRH380BL-5828)23:28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道进行</w:t>
            </w:r>
            <w:r>
              <w:rPr>
                <w:rFonts w:eastAsia="宋体" w:hint="eastAsia"/>
                <w:sz w:val="24"/>
              </w:rPr>
              <w:t>/</w:t>
            </w:r>
            <w:r>
              <w:rPr>
                <w:rFonts w:eastAsia="宋体" w:hint="eastAsia"/>
                <w:sz w:val="24"/>
              </w:rPr>
              <w:t>一级修。完毕后</w:t>
            </w:r>
            <w:r>
              <w:rPr>
                <w:rFonts w:eastAsia="宋体" w:hint="eastAsia"/>
                <w:sz w:val="24"/>
              </w:rPr>
              <w:t>02:35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(06:35)0G1287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0G2076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(CRH380B-5787)23:39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01:42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04:05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9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(06:36)0G2393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(CRH380B-5873+5653)23:54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56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00:51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JC9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03:06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(08:46)0G9893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eastAsia="宋体"/>
                <w:sz w:val="22"/>
              </w:rPr>
              <w:t>(II</w:t>
            </w:r>
            <w:r w:rsidR="004E3FAB">
              <w:rPr>
                <w:rFonts w:ascii="宋体" w:eastAsia="宋体" w:hAnsi="宋体" w:hint="eastAsia"/>
                <w:sz w:val="22"/>
              </w:rPr>
              <w:t>场</w:t>
            </w:r>
            <w:r w:rsidR="004E3FAB">
              <w:rPr>
                <w:rFonts w:eastAsia="宋体"/>
                <w:sz w:val="22"/>
              </w:rPr>
              <w:t>)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 w:rsidP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(CRH380A-2876)11:06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16:33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道东端停放，</w:t>
            </w:r>
            <w:r>
              <w:rPr>
                <w:rFonts w:eastAsia="宋体" w:hint="eastAsia"/>
                <w:sz w:val="24"/>
              </w:rPr>
              <w:t>(CRH380A-2876)16</w:t>
            </w:r>
            <w:r>
              <w:rPr>
                <w:rFonts w:eastAsia="宋体" w:hint="eastAsia"/>
                <w:sz w:val="24"/>
              </w:rPr>
              <w:t>道与</w:t>
            </w:r>
            <w:r>
              <w:rPr>
                <w:rFonts w:eastAsia="宋体" w:hint="eastAsia"/>
                <w:sz w:val="24"/>
              </w:rPr>
              <w:t>(CRH380A-2877)</w:t>
            </w:r>
            <w:r>
              <w:rPr>
                <w:rFonts w:eastAsia="宋体" w:hint="eastAsia"/>
                <w:sz w:val="24"/>
              </w:rPr>
              <w:t>进行重联，</w:t>
            </w:r>
            <w:r>
              <w:rPr>
                <w:rFonts w:eastAsia="宋体" w:hint="eastAsia"/>
                <w:sz w:val="24"/>
              </w:rPr>
              <w:t>22:50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道停放。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493B21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32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 w:rsidP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(CRH380B-5887+5791)16:22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(23:37)0J8577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493B21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 w:rsidP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0G4568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(CRH380AL-2600)17:50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18:26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21:46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(10:27)0C2899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493B21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 w:rsidP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0G9888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(CRH380BL-5544)18:10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(06:15)DJ8589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493B21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 w:rsidP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0G9210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(CRH380AL-2602)20:23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(05:46)0G9871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eastAsia="宋体"/>
                <w:sz w:val="22"/>
              </w:rPr>
              <w:t>(II</w:t>
            </w:r>
            <w:r w:rsidR="004E3FAB">
              <w:rPr>
                <w:rFonts w:ascii="宋体" w:eastAsia="宋体" w:hAnsi="宋体" w:hint="eastAsia"/>
                <w:sz w:val="22"/>
              </w:rPr>
              <w:t>场</w:t>
            </w:r>
            <w:r w:rsidR="004E3FAB">
              <w:rPr>
                <w:rFonts w:eastAsia="宋体"/>
                <w:sz w:val="22"/>
              </w:rPr>
              <w:t>)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493B21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36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 w:rsidP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(CRH380AL-2620)20:54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493B21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37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 w:rsidP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(CRH380B-5795)21:01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30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22:10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道西端停放，</w:t>
            </w:r>
            <w:r>
              <w:rPr>
                <w:rFonts w:eastAsia="宋体" w:hint="eastAsia"/>
                <w:sz w:val="24"/>
              </w:rPr>
              <w:t>04:34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06:49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(08:31)0G2217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493B21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38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 w:rsidP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0G9200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(CRH380AL-2608)21:32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07:06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(16:50)0G6613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493B21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 w:rsidP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0G2022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(CRH380B-5788)21:38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(06:00)0G9879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493B21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40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 w:rsidP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0G9194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(CRH380A-2705)21:46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(07:33)0G4289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493B21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 w:rsidP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(CRH380A-2863)21:57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(07:45)0G2031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493B21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 w:rsidP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0G4290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(CRH380A-2673)22:04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(05:13)0J5731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493B21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 w:rsidP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0G2032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(CRH380A-2810)22:21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06:49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493B21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 w:rsidP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(CRH380B-5886+5840)22:29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(07:40)0G2203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493B21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 w:rsidP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0G1890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(CRH380B-5838+5733)22:32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60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(07:56)0G1853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eastAsia="宋体"/>
                <w:sz w:val="22"/>
              </w:rPr>
              <w:t>(II</w:t>
            </w:r>
            <w:r w:rsidR="004E3FAB">
              <w:rPr>
                <w:rFonts w:ascii="宋体" w:eastAsia="宋体" w:hAnsi="宋体" w:hint="eastAsia"/>
                <w:sz w:val="22"/>
              </w:rPr>
              <w:t>场</w:t>
            </w:r>
            <w:r w:rsidR="004E3FAB">
              <w:rPr>
                <w:rFonts w:eastAsia="宋体"/>
                <w:sz w:val="22"/>
              </w:rPr>
              <w:t>)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493B21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 w:rsidP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0G2072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(CRH380B-5670+5790)22:35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(07:21)0G1889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493B21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 w:rsidP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0G2004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(CRH380AL-2626)22:51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(07:30)0G2003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493B21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 w:rsidP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0G6620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(CRH380BL-5541)22:58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(06:35)0G1809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493B21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 w:rsidP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(CRH380AL-2606)23:02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(05:03)0J8579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493B21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50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 w:rsidP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0G2394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(CRH380B-5757)23:13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(06:52)0G2075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493B21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51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 w:rsidP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(CRH380B-5880)23:32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(05:17)0J8593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493B21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52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 w:rsidP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(CRH380B-5851)23:43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(05:30)0J8583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493B21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53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 w:rsidP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(CRH380AL-2601)23:44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(06:14)0G847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493B21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54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 w:rsidP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0G368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(CRH380BL-5542)23:49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00:43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JC8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02:58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493B21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55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 w:rsidP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0G426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(CRH380A-2721)23:51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(07:11)0G425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493B21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56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 w:rsidP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(CRH380AL-2610)23:58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(08:51)0G4567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eastAsia="宋体"/>
                <w:sz w:val="22"/>
              </w:rPr>
              <w:t>(II</w:t>
            </w:r>
            <w:r w:rsidR="004E3FAB">
              <w:rPr>
                <w:rFonts w:ascii="宋体" w:eastAsia="宋体" w:hAnsi="宋体" w:hint="eastAsia"/>
                <w:sz w:val="22"/>
              </w:rPr>
              <w:t>场</w:t>
            </w:r>
            <w:r w:rsidR="004E3FAB">
              <w:rPr>
                <w:rFonts w:eastAsia="宋体"/>
                <w:sz w:val="22"/>
              </w:rPr>
              <w:t>)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493B21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57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 w:rsidP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0G76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(CRH380AL-2616)23:22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bookmarkStart w:id="0" w:name="_GoBack"/>
            <w:bookmarkEnd w:id="0"/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(08:02)0G6617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493B21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58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 w:rsidP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0G1564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(CRH380A-2745</w:t>
            </w:r>
            <w:r>
              <w:rPr>
                <w:rFonts w:eastAsia="宋体"/>
                <w:sz w:val="24"/>
              </w:rPr>
              <w:t>+2865</w:t>
            </w:r>
            <w:r>
              <w:rPr>
                <w:rFonts w:eastAsia="宋体" w:hint="eastAsia"/>
                <w:sz w:val="24"/>
              </w:rPr>
              <w:t>)20:54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(06:07)0G1563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493B21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59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 w:rsidP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0C2860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(CRH6A-0423)20:19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(20:56)0C2861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493B21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60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 w:rsidP="004E3FA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0C2888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(CRH6A-0422)19:19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(19:43)0C2889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493B21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61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 w:rsidP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0G1262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(CRH380BG-5718</w:t>
            </w:r>
            <w:r>
              <w:rPr>
                <w:rFonts w:eastAsia="宋体"/>
                <w:sz w:val="24"/>
              </w:rPr>
              <w:t>+5821</w:t>
            </w:r>
            <w:r>
              <w:rPr>
                <w:rFonts w:eastAsia="宋体" w:hint="eastAsia"/>
                <w:sz w:val="24"/>
              </w:rPr>
              <w:t>)22:50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(07:37)0G1261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493B21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62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 w:rsidP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(CRH380AL-2595)42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(16:50)0G6613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493B21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63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 w:rsidP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0G1536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(CRH380A-2868)22:15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(07:55)0G1535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493B21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64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 w:rsidP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0G1572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(CRH380A-2775</w:t>
            </w:r>
            <w:r>
              <w:rPr>
                <w:rFonts w:eastAsia="宋体"/>
                <w:sz w:val="24"/>
              </w:rPr>
              <w:t>+2781</w:t>
            </w:r>
            <w:r>
              <w:rPr>
                <w:rFonts w:eastAsia="宋体" w:hint="eastAsia"/>
                <w:sz w:val="24"/>
              </w:rPr>
              <w:t>)21:40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(06:43)0G1571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493B21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65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Pr="003A5A61" w:rsidRDefault="00493B21" w:rsidP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(CRH380B-5746)22:14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(06:08)0G2025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493B21" w:rsidTr="00493B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B21" w:rsidRPr="003A5A61" w:rsidRDefault="00493B21" w:rsidP="00493B21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66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21" w:rsidRDefault="00493B21" w:rsidP="00493B2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</w:t>
            </w:r>
            <w:r>
              <w:rPr>
                <w:rFonts w:eastAsia="宋体"/>
                <w:sz w:val="24"/>
              </w:rPr>
              <w:t>J8578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(CRH380B-5887+5791)</w:t>
            </w:r>
            <w:r>
              <w:rPr>
                <w:rFonts w:eastAsia="宋体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</w:t>
            </w:r>
            <w:r>
              <w:rPr>
                <w:rFonts w:eastAsia="宋体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:34)0G6605</w:t>
            </w:r>
            <w:r>
              <w:rPr>
                <w:rFonts w:eastAsia="宋体" w:hint="eastAsia"/>
                <w:sz w:val="24"/>
              </w:rPr>
              <w:t>次。</w:t>
            </w:r>
            <w:r w:rsidR="004E3FAB">
              <w:rPr>
                <w:rFonts w:ascii="宋体" w:eastAsia="宋体" w:hAnsi="宋体" w:hint="eastAsia"/>
                <w:sz w:val="22"/>
              </w:rPr>
              <w:t>（</w:t>
            </w:r>
            <w:r w:rsidR="004E3FAB">
              <w:rPr>
                <w:rFonts w:eastAsia="宋体"/>
                <w:sz w:val="22"/>
              </w:rPr>
              <w:t>I</w:t>
            </w:r>
            <w:r w:rsidR="004E3FAB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 w:hint="eastAsia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 xml:space="preserve">:          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E66CFE">
        <w:rPr>
          <w:rFonts w:eastAsia="宋体"/>
          <w:sz w:val="24"/>
        </w:rPr>
        <w:t xml:space="preserve">                                       </w:t>
      </w:r>
      <w:r w:rsidR="00E66CFE">
        <w:rPr>
          <w:rFonts w:eastAsia="宋体" w:hint="eastAsia"/>
          <w:sz w:val="24"/>
        </w:rPr>
        <w:t>接收人</w:t>
      </w:r>
      <w:r w:rsidR="00E66CFE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493B21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56A" w:rsidRDefault="009C356A" w:rsidP="00A95F1C">
      <w:r>
        <w:separator/>
      </w:r>
    </w:p>
  </w:endnote>
  <w:endnote w:type="continuationSeparator" w:id="0">
    <w:p w:rsidR="009C356A" w:rsidRDefault="009C356A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4E3FAB">
      <w:rPr>
        <w:b/>
        <w:noProof/>
      </w:rPr>
      <w:t>2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4E3FAB">
      <w:rPr>
        <w:b/>
        <w:noProof/>
      </w:rPr>
      <w:t>4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56A" w:rsidRDefault="009C356A" w:rsidP="00A95F1C">
      <w:r>
        <w:separator/>
      </w:r>
    </w:p>
  </w:footnote>
  <w:footnote w:type="continuationSeparator" w:id="0">
    <w:p w:rsidR="009C356A" w:rsidRDefault="009C356A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B21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93B21"/>
    <w:rsid w:val="004A2831"/>
    <w:rsid w:val="004A55D1"/>
    <w:rsid w:val="004C5404"/>
    <w:rsid w:val="004E0B3D"/>
    <w:rsid w:val="004E3FAB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56A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66CFE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F02E4D-619D-4C09-9AE7-CC0BA7A5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3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8</TotalTime>
  <Pages>4</Pages>
  <Words>817</Words>
  <Characters>4659</Characters>
  <Application>Microsoft Office Word</Application>
  <DocSecurity>0</DocSecurity>
  <Lines>38</Lines>
  <Paragraphs>10</Paragraphs>
  <ScaleCrop>false</ScaleCrop>
  <Company>Fox Team</Company>
  <LinksUpToDate>false</LinksUpToDate>
  <CharactersWithSpaces>5466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高燕冰</dc:creator>
  <cp:keywords/>
  <dc:description/>
  <cp:lastModifiedBy>高燕冰</cp:lastModifiedBy>
  <cp:revision>3</cp:revision>
  <dcterms:created xsi:type="dcterms:W3CDTF">2019-07-20T07:35:00Z</dcterms:created>
  <dcterms:modified xsi:type="dcterms:W3CDTF">2019-07-20T07:43:00Z</dcterms:modified>
</cp:coreProperties>
</file>