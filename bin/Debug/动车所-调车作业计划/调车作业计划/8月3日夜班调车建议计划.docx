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动车组调车作业建议计划（</w:t>
      </w:r>
      <w:r w:rsidR="00E61EC4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E61EC4">
        <w:rPr>
          <w:rFonts w:eastAsia="宋体" w:hint="eastAsia"/>
          <w:sz w:val="24"/>
        </w:rPr>
        <w:t>郑东所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E61EC4">
        <w:rPr>
          <w:rFonts w:eastAsia="宋体"/>
          <w:sz w:val="24"/>
        </w:rPr>
        <w:t>2019-08-03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316"/>
      </w:tblGrid>
      <w:tr w:rsidR="003A5A61" w:rsidTr="00E61EC4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9164F4" w:rsidRDefault="00E61EC4" w:rsidP="009164F4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(CRH380B-</w:t>
            </w:r>
            <w:r>
              <w:rPr>
                <w:rFonts w:eastAsia="宋体"/>
                <w:sz w:val="24"/>
              </w:rPr>
              <w:t>5887+</w:t>
            </w:r>
            <w:r>
              <w:rPr>
                <w:rFonts w:eastAsia="宋体" w:hint="eastAsia"/>
                <w:sz w:val="24"/>
              </w:rPr>
              <w:t>5791)46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9164F4" w:rsidRDefault="00E61EC4" w:rsidP="009164F4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</w:rPr>
              <w:t>(CRH380A-2876)35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(CRH380B-5649)JC6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(CRH380AL-2606)17:50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(10:27)0C2899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(CRH380A-2864+2664)18:17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18:51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(07:39)0G2045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(CRH380B-5873+5653)18:39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(08:46)0G9893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(CRH380B-5872+5862)19:01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(20:34)0G6605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(CRH380BL-5543)20:08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20:58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(06:30)0G6607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23:45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(06:02)0G9205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(CRH380A-2877)20:35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(07:11)0G425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(CRH380B-5864+5877)20:39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(CRH380B-5801+5736)20:44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(06:24)0G6615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(CRH380AL-2609)21:16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(07:05)0G6619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(CRH380AL-2601)21:58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(06:14)0G847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(CRH380BL-5542)22:03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JC12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01:05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(06:15)DJ8589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(CRH380B-5861+5885)22:09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(07:07)0G1991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0G9892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01:14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(08:51)0G4567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(CRH380B-5850+5866)22:23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(CRH380B-5835)22:46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(08:31)0G2217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(CRH380AL-2617)23:19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(CRH380B-5735)23:26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(CRH380BL-5828)23:28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00:01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</w:t>
            </w:r>
            <w:r>
              <w:rPr>
                <w:rFonts w:eastAsia="宋体" w:hint="eastAsia"/>
                <w:sz w:val="24"/>
              </w:rPr>
              <w:t>/</w:t>
            </w:r>
            <w:r>
              <w:rPr>
                <w:rFonts w:eastAsia="宋体" w:hint="eastAsia"/>
                <w:sz w:val="24"/>
              </w:rPr>
              <w:t>一级修。完毕后</w:t>
            </w:r>
            <w:r>
              <w:rPr>
                <w:rFonts w:eastAsia="宋体" w:hint="eastAsia"/>
                <w:sz w:val="24"/>
              </w:rPr>
              <w:t>03:05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(13:43)0G991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(CRH380B-5787)23:39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(06:36)0G2393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(CRH380B-5676+5670)23:54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(06:58)0G6601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(CRH380AL-2571)23:58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(06:49)0G1801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(CRH380B-5888+5865)08:34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(07:27)0G2071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(CRH380BL-5824)16:22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(CRH380AL-2602)16:34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(CRH380AL-2595)18:10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(05:20)0G9883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0G1870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(CRH380B-5654+5875)20:02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(05:30)0J8583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(CRH380B-5790)21:01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(CRH380B-5863+5878)21:21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01:37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03:52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(06:09)0J5907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0G9200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(CRH380BL-5545)21:32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(05:46)0G9871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(CRH380B-5851)21:38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(06:21)0G6611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(06:43)0G9193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(CRH380A-2809+2810)21:57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(CRH380A-2862)22:21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(06:58)0G9201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(CRH380B-5886+5840)22:29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(CRH380B-5802+5837)22:32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(06:34)0G1961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(CRH380B-5680+5880)22:35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(07:21)0G1889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(CRH380AL-2610)22:41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07:12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(CRH380AL-2608)22:51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(07:30)0G2003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0G6620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(CRH380BL-5544)22:58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60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(06:35)0G1809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(CRH380AL-2620)23:02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(05:03)0J8579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0G2394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(CRH380B-5757)23:13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(06:52)0G2075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(CRH380B-5795+5788)23:32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(05:17)0J8593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(CRH380B-5874)23:43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(CRH380AL-2594)23:44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(05:53)0J8587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(CRH380BL-5541)23:49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JC9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03:33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eastAsia="宋体"/>
                <w:sz w:val="22"/>
              </w:rPr>
              <w:t>(II</w:t>
            </w:r>
            <w:r w:rsidR="009164F4">
              <w:rPr>
                <w:rFonts w:ascii="宋体" w:eastAsia="宋体" w:hAnsi="宋体" w:hint="eastAsia"/>
                <w:sz w:val="22"/>
              </w:rPr>
              <w:t>场</w:t>
            </w:r>
            <w:r w:rsidR="009164F4">
              <w:rPr>
                <w:rFonts w:eastAsia="宋体"/>
                <w:sz w:val="22"/>
              </w:rPr>
              <w:t>)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(07:45)0G2031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 w:rsidP="00954E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(CRH380A-2744</w:t>
            </w:r>
            <w:r w:rsidR="00954EF6">
              <w:rPr>
                <w:rFonts w:eastAsia="宋体"/>
                <w:sz w:val="24"/>
              </w:rPr>
              <w:t>+2865</w:t>
            </w:r>
            <w:r>
              <w:rPr>
                <w:rFonts w:eastAsia="宋体" w:hint="eastAsia"/>
                <w:sz w:val="24"/>
              </w:rPr>
              <w:t>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(06:07)0G1563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 w:rsidP="00954E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(CRH6A-0427)19:19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 w:rsidP="00954E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(CRH380AL-2615)23:22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(08:02)0G6617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 w:rsidP="00954E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(CRH6A-0429)20:19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(CRH380AL-2626)42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15:30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(16:50)0G6613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 w:rsidP="00954E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(CRH380BG-5822</w:t>
            </w:r>
            <w:r w:rsidR="00954EF6">
              <w:rPr>
                <w:rFonts w:eastAsia="宋体"/>
                <w:sz w:val="24"/>
              </w:rPr>
              <w:t>+5717</w:t>
            </w:r>
            <w:r>
              <w:rPr>
                <w:rFonts w:eastAsia="宋体" w:hint="eastAsia"/>
                <w:sz w:val="24"/>
              </w:rPr>
              <w:t>)22:50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(07:37)0G1261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 w:rsidP="00954E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(CRH380B-5677)22:14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(06:08)0G2025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 w:rsidP="00954E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0G1572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-2811</w:t>
            </w:r>
            <w:r w:rsidR="00954EF6">
              <w:rPr>
                <w:rFonts w:eastAsia="宋体"/>
                <w:sz w:val="24"/>
              </w:rPr>
              <w:t>+2821</w:t>
            </w:r>
            <w:r>
              <w:rPr>
                <w:rFonts w:eastAsia="宋体" w:hint="eastAsia"/>
                <w:sz w:val="24"/>
              </w:rPr>
              <w:t>)21:40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 w:rsidR="00954EF6"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(06:43)0G1571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E61EC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1EC4" w:rsidRPr="003A5A61" w:rsidRDefault="00E61EC4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EC4" w:rsidRPr="003A5A61" w:rsidRDefault="00E61EC4" w:rsidP="00954EF6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(CRH380A-2868)22:15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04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  <w:r w:rsidR="009164F4">
              <w:rPr>
                <w:rFonts w:ascii="宋体" w:eastAsia="宋体" w:hAnsi="宋体" w:hint="eastAsia"/>
                <w:sz w:val="22"/>
              </w:rPr>
              <w:t>（</w:t>
            </w:r>
            <w:r w:rsidR="009164F4">
              <w:rPr>
                <w:rFonts w:eastAsia="宋体"/>
                <w:sz w:val="22"/>
              </w:rPr>
              <w:t>I</w:t>
            </w:r>
            <w:r w:rsidR="009164F4"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  <w:tr w:rsidR="002D7114" w:rsidTr="00E61EC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7114" w:rsidRDefault="002D7114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64</w:t>
            </w:r>
          </w:p>
        </w:tc>
        <w:tc>
          <w:tcPr>
            <w:tcW w:w="1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114" w:rsidRPr="009164F4" w:rsidRDefault="009164F4" w:rsidP="009164F4">
            <w:pPr>
              <w:rPr>
                <w:rFonts w:hint="eastAsia"/>
                <w:szCs w:val="21"/>
              </w:rPr>
            </w:pPr>
            <w:r>
              <w:rPr>
                <w:rFonts w:eastAsia="宋体" w:hint="eastAsia"/>
                <w:sz w:val="24"/>
                <w:szCs w:val="24"/>
              </w:rPr>
              <w:t>0</w:t>
            </w:r>
            <w:r>
              <w:rPr>
                <w:rFonts w:eastAsia="宋体"/>
                <w:sz w:val="24"/>
                <w:szCs w:val="24"/>
              </w:rPr>
              <w:t>J8578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</w:t>
            </w:r>
            <w:r>
              <w:rPr>
                <w:rFonts w:eastAsia="宋体" w:hint="eastAsia"/>
                <w:sz w:val="24"/>
                <w:szCs w:val="24"/>
              </w:rPr>
              <w:t>(CRH380BL-5824</w:t>
            </w:r>
            <w:r>
              <w:rPr>
                <w:rFonts w:eastAsia="宋体" w:hint="eastAsia"/>
                <w:sz w:val="24"/>
                <w:szCs w:val="24"/>
              </w:rPr>
              <w:t>)</w:t>
            </w:r>
            <w:r>
              <w:rPr>
                <w:rFonts w:eastAsia="宋体"/>
                <w:sz w:val="24"/>
                <w:szCs w:val="24"/>
              </w:rPr>
              <w:t>3</w:t>
            </w:r>
            <w:r>
              <w:rPr>
                <w:rFonts w:eastAsia="宋体" w:hint="eastAsia"/>
                <w:sz w:val="24"/>
                <w:szCs w:val="24"/>
              </w:rPr>
              <w:t>:19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</w:t>
            </w:r>
            <w:r>
              <w:rPr>
                <w:rFonts w:eastAsia="宋体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道停放。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备开</w:t>
            </w:r>
            <w:r>
              <w:rPr>
                <w:rFonts w:eastAsia="宋体" w:hint="eastAsia"/>
                <w:sz w:val="24"/>
                <w:szCs w:val="24"/>
              </w:rPr>
              <w:t>04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  <w:szCs w:val="24"/>
              </w:rPr>
              <w:t>(06</w:t>
            </w:r>
            <w:r>
              <w:rPr>
                <w:rFonts w:eastAsia="宋体" w:hint="eastAsia"/>
                <w:sz w:val="24"/>
                <w:szCs w:val="24"/>
              </w:rPr>
              <w:t>:</w:t>
            </w:r>
            <w:r>
              <w:rPr>
                <w:rFonts w:eastAsia="宋体"/>
                <w:sz w:val="24"/>
                <w:szCs w:val="24"/>
              </w:rPr>
              <w:t>35</w:t>
            </w:r>
            <w:r>
              <w:rPr>
                <w:rFonts w:eastAsia="宋体" w:hint="eastAsia"/>
                <w:sz w:val="24"/>
                <w:szCs w:val="24"/>
              </w:rPr>
              <w:t>)0G</w:t>
            </w:r>
            <w:r>
              <w:rPr>
                <w:rFonts w:eastAsia="宋体"/>
                <w:sz w:val="24"/>
                <w:szCs w:val="24"/>
              </w:rPr>
              <w:t>1287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次。</w:t>
            </w:r>
            <w:r>
              <w:rPr>
                <w:rFonts w:ascii="宋体" w:eastAsia="宋体" w:hAnsi="宋体" w:hint="eastAsia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ascii="宋体" w:eastAsia="宋体" w:hAnsi="宋体" w:hint="eastAsia"/>
                <w:sz w:val="22"/>
              </w:rPr>
              <w:t>场）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proofErr w:type="gramStart"/>
      <w:r w:rsidR="00AD6719">
        <w:rPr>
          <w:rFonts w:eastAsia="宋体" w:hint="eastAsia"/>
          <w:sz w:val="24"/>
        </w:rPr>
        <w:t>高燕冰</w:t>
      </w:r>
      <w:proofErr w:type="gramEnd"/>
      <w:r w:rsidR="00AD6719">
        <w:rPr>
          <w:rFonts w:eastAsia="宋体"/>
          <w:sz w:val="24"/>
        </w:rPr>
        <w:t xml:space="preserve"> </w:t>
      </w:r>
      <w:r>
        <w:rPr>
          <w:rFonts w:eastAsia="宋体"/>
          <w:sz w:val="24"/>
        </w:rPr>
        <w:t xml:space="preserve">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954EF6">
        <w:rPr>
          <w:rFonts w:eastAsia="宋体"/>
          <w:sz w:val="24"/>
        </w:rPr>
        <w:t xml:space="preserve">                              </w:t>
      </w:r>
      <w:r w:rsidR="00954EF6">
        <w:rPr>
          <w:rFonts w:eastAsia="宋体" w:hint="eastAsia"/>
          <w:sz w:val="24"/>
        </w:rPr>
        <w:t>接收人</w:t>
      </w:r>
      <w:r w:rsidR="00954EF6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E61EC4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710" w:rsidRDefault="00F65710" w:rsidP="00A95F1C">
      <w:r>
        <w:separator/>
      </w:r>
    </w:p>
  </w:endnote>
  <w:endnote w:type="continuationSeparator" w:id="0">
    <w:p w:rsidR="00F65710" w:rsidRDefault="00F65710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AD6719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AD6719">
      <w:rPr>
        <w:b/>
        <w:noProof/>
      </w:rPr>
      <w:t>4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710" w:rsidRDefault="00F65710" w:rsidP="00A95F1C">
      <w:r>
        <w:separator/>
      </w:r>
    </w:p>
  </w:footnote>
  <w:footnote w:type="continuationSeparator" w:id="0">
    <w:p w:rsidR="00F65710" w:rsidRDefault="00F65710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C4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D711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64F4"/>
    <w:rsid w:val="00917DA8"/>
    <w:rsid w:val="00920B20"/>
    <w:rsid w:val="009275FE"/>
    <w:rsid w:val="00954EF6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AD6719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61EC4"/>
    <w:rsid w:val="00E7374D"/>
    <w:rsid w:val="00EB3AD2"/>
    <w:rsid w:val="00EE2AAB"/>
    <w:rsid w:val="00EE3B72"/>
    <w:rsid w:val="00F11FAE"/>
    <w:rsid w:val="00F223E2"/>
    <w:rsid w:val="00F510E7"/>
    <w:rsid w:val="00F624C4"/>
    <w:rsid w:val="00F65710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C08BA-0E28-482E-9AC5-A55350A9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24</TotalTime>
  <Pages>4</Pages>
  <Words>770</Words>
  <Characters>4391</Characters>
  <Application>Microsoft Office Word</Application>
  <DocSecurity>0</DocSecurity>
  <Lines>36</Lines>
  <Paragraphs>10</Paragraphs>
  <ScaleCrop>false</ScaleCrop>
  <Company>Fox Team</Company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高燕冰</dc:creator>
  <cp:keywords/>
  <dc:description/>
  <cp:lastModifiedBy>高燕冰</cp:lastModifiedBy>
  <cp:revision>4</cp:revision>
  <dcterms:created xsi:type="dcterms:W3CDTF">2019-08-03T06:54:00Z</dcterms:created>
  <dcterms:modified xsi:type="dcterms:W3CDTF">2019-08-03T07:18:00Z</dcterms:modified>
</cp:coreProperties>
</file>