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宋体"/>
          <w:b/>
          <w:sz w:val="36"/>
        </w:rPr>
      </w:pPr>
      <w:r>
        <w:rPr>
          <w:rFonts w:hint="eastAsia" w:eastAsia="宋体"/>
          <w:b/>
          <w:sz w:val="36"/>
        </w:rPr>
        <w:t>动车组调车作业建议计划（白班）</w:t>
      </w:r>
    </w:p>
    <w:p>
      <w:pPr>
        <w:jc w:val="right"/>
        <w:rPr>
          <w:rFonts w:eastAsia="宋体"/>
          <w:sz w:val="24"/>
        </w:rPr>
      </w:pPr>
      <w:r>
        <w:rPr>
          <w:rFonts w:hint="eastAsia" w:eastAsia="宋体"/>
          <w:sz w:val="24"/>
        </w:rPr>
        <w:t>线区：</w:t>
      </w:r>
      <w:r>
        <w:rPr>
          <w:rFonts w:eastAsia="宋体"/>
          <w:sz w:val="24"/>
        </w:rPr>
        <w:t xml:space="preserve">  </w:t>
      </w:r>
      <w:r>
        <w:rPr>
          <w:rFonts w:hint="eastAsia" w:eastAsia="宋体"/>
          <w:sz w:val="24"/>
        </w:rPr>
        <w:t>打印时间：</w:t>
      </w:r>
      <w:r>
        <w:rPr>
          <w:rFonts w:eastAsia="宋体"/>
          <w:sz w:val="24"/>
        </w:rPr>
        <w:t>2019-08-19</w:t>
      </w:r>
    </w:p>
    <w:tbl>
      <w:tblPr>
        <w:tblStyle w:val="10"/>
        <w:tblW w:w="108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/>
                <w:b/>
                <w:sz w:val="28"/>
              </w:rPr>
            </w:pPr>
            <w:r>
              <w:rPr>
                <w:rFonts w:hint="eastAsia" w:eastAsia="宋体"/>
                <w:b/>
                <w:sz w:val="28"/>
              </w:rPr>
              <w:t>序号</w:t>
            </w:r>
          </w:p>
        </w:tc>
        <w:tc>
          <w:tcPr>
            <w:tcW w:w="9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/>
                <w:b/>
                <w:sz w:val="28"/>
              </w:rPr>
            </w:pPr>
            <w:r>
              <w:rPr>
                <w:rFonts w:hint="eastAsia" w:eastAsia="宋体"/>
                <w:b/>
                <w:sz w:val="28"/>
              </w:rPr>
              <w:t>作业内容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1</w:t>
            </w:r>
          </w:p>
        </w:tc>
        <w:tc>
          <w:tcPr>
            <w:tcW w:w="9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(CRH380BL-5543)29道停放。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2</w:t>
            </w:r>
          </w:p>
        </w:tc>
        <w:tc>
          <w:tcPr>
            <w:tcW w:w="9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(CRH380B-5866)50道东端停放。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3</w:t>
            </w:r>
          </w:p>
        </w:tc>
        <w:tc>
          <w:tcPr>
            <w:tcW w:w="9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(CRH380B-5874)13道西端停放。备开19日(10:09)0G2215次。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4</w:t>
            </w:r>
          </w:p>
        </w:tc>
        <w:tc>
          <w:tcPr>
            <w:tcW w:w="9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(CRH380A-2809)JC8道西端停放。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5</w:t>
            </w:r>
          </w:p>
        </w:tc>
        <w:tc>
          <w:tcPr>
            <w:tcW w:w="9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(CRH380B-5864+5877)JC1道停放。11:52转7道停放。备开19日(20:34)0G6605次。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6</w:t>
            </w:r>
          </w:p>
        </w:tc>
        <w:tc>
          <w:tcPr>
            <w:tcW w:w="9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(CRH380A-2810) JC5道东端停放，11:06转16道东端停放。备开19日(12:42)0G687次。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7</w:t>
            </w:r>
          </w:p>
        </w:tc>
        <w:tc>
          <w:tcPr>
            <w:tcW w:w="9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 xml:space="preserve"> (CRH380AL-2607) JC11道进行一级修。完毕后08:20转52道停放。备开19日(10:27)0C2899次。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8</w:t>
            </w:r>
          </w:p>
        </w:tc>
        <w:tc>
          <w:tcPr>
            <w:tcW w:w="9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 xml:space="preserve"> (CRH380B-5873+5653) 55道停放。备开19日(10:16)0G1869次。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9</w:t>
            </w:r>
          </w:p>
        </w:tc>
        <w:tc>
          <w:tcPr>
            <w:tcW w:w="9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 xml:space="preserve"> (CRH380AL-2617)23:19进JC3道停放，16:11转19道停放。备开19日(16:50)0G6613次。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10</w:t>
            </w:r>
          </w:p>
        </w:tc>
        <w:tc>
          <w:tcPr>
            <w:tcW w:w="9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 xml:space="preserve"> (CRH380B-5795+5788) JC10道进行一级修。完毕后08:45转53道停放。备开19日(11:58)0G2397次。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11</w:t>
            </w:r>
          </w:p>
        </w:tc>
        <w:tc>
          <w:tcPr>
            <w:tcW w:w="9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0J8586次(CRH380B-5680+5649)08:34经3道</w:t>
            </w:r>
            <w:r>
              <w:rPr>
                <w:rFonts w:eastAsia="宋体"/>
                <w:sz w:val="24"/>
              </w:rPr>
              <w:t>机洗</w:t>
            </w:r>
            <w:r>
              <w:rPr>
                <w:rFonts w:hint="eastAsia" w:eastAsia="宋体"/>
                <w:sz w:val="24"/>
              </w:rPr>
              <w:t>进JC6道停放。16:15转30道停放。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12</w:t>
            </w:r>
          </w:p>
        </w:tc>
        <w:tc>
          <w:tcPr>
            <w:tcW w:w="9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55</w:t>
            </w:r>
            <w:r>
              <w:rPr>
                <w:rFonts w:eastAsia="宋体"/>
                <w:sz w:val="24"/>
              </w:rPr>
              <w:t>502</w:t>
            </w:r>
            <w:r>
              <w:rPr>
                <w:rFonts w:hint="eastAsia" w:eastAsia="宋体"/>
                <w:sz w:val="24"/>
              </w:rPr>
              <w:t>次(CRH380BJ-A-0504) 17:42进57道西端停放。18:08转JC12道西端停放。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13</w:t>
            </w:r>
          </w:p>
        </w:tc>
        <w:tc>
          <w:tcPr>
            <w:tcW w:w="9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(CRH380BL-5824)27道停放。备开19日(08:57)0C2993次。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14</w:t>
            </w:r>
          </w:p>
        </w:tc>
        <w:tc>
          <w:tcPr>
            <w:tcW w:w="9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(CRH380BL-5828)40道停放。备开19日(13:43)0G991次。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15</w:t>
            </w:r>
          </w:p>
        </w:tc>
        <w:tc>
          <w:tcPr>
            <w:tcW w:w="9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(CRH380B-5886+5840)3</w:t>
            </w:r>
            <w:r>
              <w:rPr>
                <w:rFonts w:eastAsia="宋体"/>
                <w:sz w:val="24"/>
              </w:rPr>
              <w:t>1</w:t>
            </w:r>
            <w:r>
              <w:rPr>
                <w:rFonts w:hint="eastAsia" w:eastAsia="宋体"/>
                <w:sz w:val="24"/>
              </w:rPr>
              <w:t>道停放。备开19日(08:40)0G2213次。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16</w:t>
            </w:r>
          </w:p>
        </w:tc>
        <w:tc>
          <w:tcPr>
            <w:tcW w:w="9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0G2002次(CRH380A-2</w:t>
            </w:r>
            <w:r>
              <w:rPr>
                <w:rFonts w:eastAsia="宋体"/>
                <w:sz w:val="24"/>
              </w:rPr>
              <w:t>864</w:t>
            </w:r>
            <w:r>
              <w:rPr>
                <w:rFonts w:hint="eastAsia" w:eastAsia="宋体"/>
                <w:sz w:val="24"/>
              </w:rPr>
              <w:t>)11:</w:t>
            </w:r>
            <w:r>
              <w:rPr>
                <w:rFonts w:eastAsia="宋体"/>
                <w:sz w:val="24"/>
              </w:rPr>
              <w:t>06</w:t>
            </w:r>
            <w:r>
              <w:rPr>
                <w:rFonts w:hint="eastAsia" w:eastAsia="宋体"/>
                <w:sz w:val="24"/>
              </w:rPr>
              <w:t>进21道西端停放。12:16转JC5道东端停放。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17</w:t>
            </w:r>
          </w:p>
        </w:tc>
        <w:tc>
          <w:tcPr>
            <w:tcW w:w="9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0G2046次(CRH380A-</w:t>
            </w:r>
            <w:r>
              <w:rPr>
                <w:rFonts w:eastAsia="宋体"/>
                <w:sz w:val="24"/>
              </w:rPr>
              <w:t>2673+2877</w:t>
            </w:r>
            <w:r>
              <w:rPr>
                <w:rFonts w:hint="eastAsia" w:eastAsia="宋体"/>
                <w:sz w:val="24"/>
              </w:rPr>
              <w:t>)18:17进47道停放。19:27转JC9道停放。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18</w:t>
            </w:r>
          </w:p>
        </w:tc>
        <w:tc>
          <w:tcPr>
            <w:tcW w:w="9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(CRH380A-2644)JC4道西端停放。08:30转15道东端停放。备开19日(10:00)0G1537次。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19</w:t>
            </w:r>
          </w:p>
        </w:tc>
        <w:tc>
          <w:tcPr>
            <w:tcW w:w="9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(CRH380A-2664)16道西端停放。备开19日(08:51)0G4363次。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20</w:t>
            </w:r>
          </w:p>
        </w:tc>
        <w:tc>
          <w:tcPr>
            <w:tcW w:w="9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0G74次(CRH380AL-26</w:t>
            </w:r>
            <w:r>
              <w:rPr>
                <w:rFonts w:eastAsia="宋体"/>
                <w:sz w:val="24"/>
              </w:rPr>
              <w:t>00</w:t>
            </w:r>
            <w:r>
              <w:rPr>
                <w:rFonts w:hint="eastAsia" w:eastAsia="宋体"/>
                <w:sz w:val="24"/>
              </w:rPr>
              <w:t>)16:39进3道机洗。17:29转JC</w:t>
            </w:r>
            <w:r>
              <w:rPr>
                <w:rFonts w:eastAsia="宋体"/>
                <w:sz w:val="24"/>
              </w:rPr>
              <w:t>4</w:t>
            </w:r>
            <w:r>
              <w:rPr>
                <w:rFonts w:hint="eastAsia" w:eastAsia="宋体"/>
                <w:sz w:val="24"/>
              </w:rPr>
              <w:t>道停放。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21</w:t>
            </w:r>
          </w:p>
        </w:tc>
        <w:tc>
          <w:tcPr>
            <w:tcW w:w="9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(CRH380B-5835)24道东端停放。备开19日(08:31)0G2217次。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22</w:t>
            </w:r>
          </w:p>
        </w:tc>
        <w:tc>
          <w:tcPr>
            <w:tcW w:w="9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0G2398次(CRH380B-583</w:t>
            </w:r>
            <w:r>
              <w:rPr>
                <w:rFonts w:eastAsia="宋体"/>
                <w:sz w:val="24"/>
              </w:rPr>
              <w:t>8+5733</w:t>
            </w:r>
            <w:r>
              <w:rPr>
                <w:rFonts w:hint="eastAsia" w:eastAsia="宋体"/>
                <w:sz w:val="24"/>
              </w:rPr>
              <w:t>)18:39进51道停放。19:49转JC10道停放。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23</w:t>
            </w:r>
          </w:p>
        </w:tc>
        <w:tc>
          <w:tcPr>
            <w:tcW w:w="9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(CRH380AL-2606)19道停放。备开19日(08:40)0C2951次。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24</w:t>
            </w:r>
          </w:p>
        </w:tc>
        <w:tc>
          <w:tcPr>
            <w:tcW w:w="9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(CRH380AL-2609)</w:t>
            </w:r>
            <w:r>
              <w:rPr>
                <w:rFonts w:eastAsia="宋体"/>
                <w:sz w:val="24"/>
              </w:rPr>
              <w:t>2</w:t>
            </w:r>
            <w:r>
              <w:rPr>
                <w:rFonts w:hint="eastAsia" w:eastAsia="宋体"/>
                <w:sz w:val="24"/>
              </w:rPr>
              <w:t>道</w:t>
            </w:r>
            <w:r>
              <w:rPr>
                <w:rFonts w:eastAsia="宋体"/>
                <w:sz w:val="24"/>
              </w:rPr>
              <w:t>停放，</w:t>
            </w:r>
            <w:r>
              <w:rPr>
                <w:rFonts w:hint="eastAsia" w:eastAsia="宋体"/>
                <w:sz w:val="24"/>
              </w:rPr>
              <w:t>8：30转JC2道停放。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2</w:t>
            </w:r>
            <w:r>
              <w:rPr>
                <w:rFonts w:hint="eastAsia" w:eastAsia="宋体"/>
                <w:sz w:val="24"/>
                <w:lang w:val="en-US" w:eastAsia="zh-CN"/>
              </w:rPr>
              <w:t>5</w:t>
            </w:r>
          </w:p>
        </w:tc>
        <w:tc>
          <w:tcPr>
            <w:tcW w:w="9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0G992</w:t>
            </w:r>
            <w:r>
              <w:rPr>
                <w:rFonts w:hint="eastAsia" w:eastAsia="宋体"/>
                <w:sz w:val="24"/>
              </w:rPr>
              <w:t>(CRH380BL-5828)</w:t>
            </w:r>
            <w:r>
              <w:rPr>
                <w:rFonts w:eastAsia="宋体"/>
                <w:sz w:val="24"/>
              </w:rPr>
              <w:t>16</w:t>
            </w:r>
            <w:r>
              <w:rPr>
                <w:rFonts w:hint="eastAsia" w:eastAsia="宋体"/>
                <w:sz w:val="24"/>
              </w:rPr>
              <w:t>：22进25道停放。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2</w:t>
            </w:r>
            <w:r>
              <w:rPr>
                <w:rFonts w:hint="eastAsia" w:eastAsia="宋体"/>
                <w:sz w:val="24"/>
                <w:lang w:val="en-US" w:eastAsia="zh-CN"/>
              </w:rPr>
              <w:t>6</w:t>
            </w:r>
          </w:p>
        </w:tc>
        <w:tc>
          <w:tcPr>
            <w:tcW w:w="9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</w:t>
            </w:r>
            <w:r>
              <w:rPr>
                <w:rFonts w:eastAsia="宋体"/>
                <w:sz w:val="24"/>
              </w:rPr>
              <w:t>9196</w:t>
            </w:r>
            <w:r>
              <w:rPr>
                <w:rFonts w:hint="eastAsia" w:eastAsia="宋体"/>
                <w:sz w:val="24"/>
              </w:rPr>
              <w:t>次(CRH380</w:t>
            </w:r>
            <w:r>
              <w:rPr>
                <w:rFonts w:eastAsia="宋体"/>
                <w:sz w:val="24"/>
              </w:rPr>
              <w:t>AL</w:t>
            </w:r>
            <w:r>
              <w:rPr>
                <w:rFonts w:hint="eastAsia" w:eastAsia="宋体"/>
                <w:sz w:val="24"/>
              </w:rPr>
              <w:t>-</w:t>
            </w:r>
            <w:r>
              <w:rPr>
                <w:rFonts w:eastAsia="宋体"/>
                <w:sz w:val="24"/>
              </w:rPr>
              <w:t>2620</w:t>
            </w:r>
            <w:r>
              <w:rPr>
                <w:rFonts w:hint="eastAsia" w:eastAsia="宋体"/>
                <w:sz w:val="24"/>
              </w:rPr>
              <w:t>)1</w:t>
            </w:r>
            <w:r>
              <w:rPr>
                <w:rFonts w:eastAsia="宋体"/>
                <w:sz w:val="24"/>
              </w:rPr>
              <w:t>9</w:t>
            </w:r>
            <w:r>
              <w:rPr>
                <w:rFonts w:hint="eastAsia" w:eastAsia="宋体"/>
                <w:sz w:val="24"/>
              </w:rPr>
              <w:t>：16进</w:t>
            </w:r>
            <w:r>
              <w:rPr>
                <w:rFonts w:eastAsia="宋体"/>
                <w:sz w:val="24"/>
              </w:rPr>
              <w:t>3</w:t>
            </w:r>
            <w:r>
              <w:rPr>
                <w:rFonts w:hint="eastAsia" w:eastAsia="宋体"/>
                <w:sz w:val="24"/>
              </w:rPr>
              <w:t>道机洗。完毕后转JC1道停放。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2</w:t>
            </w:r>
            <w:r>
              <w:rPr>
                <w:rFonts w:hint="eastAsia" w:eastAsia="宋体"/>
                <w:sz w:val="24"/>
                <w:lang w:val="en-US" w:eastAsia="zh-CN"/>
              </w:rPr>
              <w:t>7</w:t>
            </w:r>
          </w:p>
        </w:tc>
        <w:tc>
          <w:tcPr>
            <w:tcW w:w="9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55</w:t>
            </w:r>
            <w:r>
              <w:rPr>
                <w:rFonts w:eastAsia="宋体"/>
                <w:sz w:val="24"/>
              </w:rPr>
              <w:t>458</w:t>
            </w:r>
            <w:r>
              <w:rPr>
                <w:rFonts w:hint="eastAsia" w:eastAsia="宋体"/>
                <w:sz w:val="24"/>
              </w:rPr>
              <w:t>次(CRH380</w:t>
            </w:r>
            <w:r>
              <w:rPr>
                <w:rFonts w:eastAsia="宋体"/>
                <w:sz w:val="24"/>
              </w:rPr>
              <w:t>A</w:t>
            </w:r>
            <w:r>
              <w:rPr>
                <w:rFonts w:hint="eastAsia" w:eastAsia="宋体"/>
                <w:sz w:val="24"/>
              </w:rPr>
              <w:t>J-</w:t>
            </w:r>
            <w:r>
              <w:rPr>
                <w:rFonts w:eastAsia="宋体"/>
                <w:sz w:val="24"/>
              </w:rPr>
              <w:t>0203</w:t>
            </w:r>
            <w:r>
              <w:rPr>
                <w:rFonts w:hint="eastAsia" w:eastAsia="宋体"/>
                <w:sz w:val="24"/>
              </w:rPr>
              <w:t xml:space="preserve">) </w:t>
            </w:r>
            <w:r>
              <w:rPr>
                <w:rFonts w:eastAsia="宋体"/>
                <w:sz w:val="24"/>
              </w:rPr>
              <w:t>20</w:t>
            </w:r>
            <w:r>
              <w:rPr>
                <w:rFonts w:hint="eastAsia" w:eastAsia="宋体"/>
                <w:sz w:val="24"/>
              </w:rPr>
              <w:t>：30进5</w:t>
            </w:r>
            <w:r>
              <w:rPr>
                <w:rFonts w:eastAsia="宋体"/>
                <w:sz w:val="24"/>
              </w:rPr>
              <w:t>6</w:t>
            </w:r>
            <w:r>
              <w:rPr>
                <w:rFonts w:hint="eastAsia" w:eastAsia="宋体"/>
                <w:sz w:val="24"/>
              </w:rPr>
              <w:t>道西端停放。18:08转JC12道东端停放。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2</w:t>
            </w:r>
            <w:r>
              <w:rPr>
                <w:rFonts w:hint="eastAsia" w:eastAsia="宋体"/>
                <w:sz w:val="24"/>
                <w:lang w:val="en-US" w:eastAsia="zh-CN"/>
              </w:rPr>
              <w:t>8</w:t>
            </w:r>
          </w:p>
        </w:tc>
        <w:tc>
          <w:tcPr>
            <w:tcW w:w="9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J55018</w:t>
            </w:r>
            <w:r>
              <w:rPr>
                <w:rFonts w:hint="eastAsia" w:eastAsia="宋体"/>
                <w:sz w:val="24"/>
              </w:rPr>
              <w:t>次(</w:t>
            </w:r>
            <w:r>
              <w:rPr>
                <w:rFonts w:eastAsia="宋体"/>
                <w:sz w:val="24"/>
              </w:rPr>
              <w:t>DF11-298#</w:t>
            </w:r>
            <w:r>
              <w:rPr>
                <w:rFonts w:hint="eastAsia" w:eastAsia="宋体"/>
                <w:sz w:val="24"/>
              </w:rPr>
              <w:t xml:space="preserve">) </w:t>
            </w:r>
            <w:r>
              <w:rPr>
                <w:rFonts w:eastAsia="宋体"/>
                <w:sz w:val="24"/>
              </w:rPr>
              <w:t>11</w:t>
            </w:r>
            <w:r>
              <w:rPr>
                <w:rFonts w:hint="eastAsia" w:eastAsia="宋体"/>
                <w:sz w:val="24"/>
              </w:rPr>
              <w:t>：50进</w:t>
            </w:r>
            <w:r>
              <w:rPr>
                <w:rFonts w:eastAsia="宋体"/>
                <w:sz w:val="24"/>
              </w:rPr>
              <w:t>71</w:t>
            </w:r>
            <w:r>
              <w:rPr>
                <w:rFonts w:hint="eastAsia" w:eastAsia="宋体"/>
                <w:sz w:val="24"/>
              </w:rPr>
              <w:t>道西端停放。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29</w:t>
            </w:r>
            <w:bookmarkStart w:id="0" w:name="_GoBack"/>
            <w:bookmarkEnd w:id="0"/>
          </w:p>
        </w:tc>
        <w:tc>
          <w:tcPr>
            <w:tcW w:w="9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J55004</w:t>
            </w:r>
            <w:r>
              <w:rPr>
                <w:rFonts w:hint="eastAsia" w:eastAsia="宋体"/>
                <w:sz w:val="24"/>
              </w:rPr>
              <w:t>次(</w:t>
            </w:r>
            <w:r>
              <w:rPr>
                <w:rFonts w:eastAsia="宋体"/>
                <w:sz w:val="24"/>
              </w:rPr>
              <w:t>DF11-177#</w:t>
            </w:r>
            <w:r>
              <w:rPr>
                <w:rFonts w:hint="eastAsia" w:eastAsia="宋体"/>
                <w:sz w:val="24"/>
              </w:rPr>
              <w:t xml:space="preserve">) </w:t>
            </w:r>
            <w:r>
              <w:rPr>
                <w:rFonts w:eastAsia="宋体"/>
                <w:sz w:val="24"/>
              </w:rPr>
              <w:t>10</w:t>
            </w:r>
            <w:r>
              <w:rPr>
                <w:rFonts w:hint="eastAsia" w:eastAsia="宋体"/>
                <w:sz w:val="24"/>
              </w:rPr>
              <w:t>：48进</w:t>
            </w:r>
            <w:r>
              <w:rPr>
                <w:rFonts w:eastAsia="宋体"/>
                <w:sz w:val="24"/>
              </w:rPr>
              <w:t>22</w:t>
            </w:r>
            <w:r>
              <w:rPr>
                <w:rFonts w:hint="eastAsia" w:eastAsia="宋体"/>
                <w:sz w:val="24"/>
              </w:rPr>
              <w:t>道西端停放。</w:t>
            </w:r>
          </w:p>
        </w:tc>
      </w:tr>
    </w:tbl>
    <w:p>
      <w:pPr>
        <w:jc w:val="left"/>
        <w:rPr>
          <w:rFonts w:hint="eastAsia" w:ascii="Calibri" w:hAnsi="Calibri" w:eastAsia="宋体"/>
          <w:sz w:val="24"/>
        </w:rPr>
      </w:pPr>
      <w:r>
        <w:rPr>
          <w:rFonts w:hint="eastAsia" w:eastAsia="宋体"/>
          <w:sz w:val="24"/>
        </w:rPr>
        <w:t>编制</w:t>
      </w:r>
      <w:r>
        <w:rPr>
          <w:rFonts w:eastAsia="宋体"/>
          <w:sz w:val="24"/>
        </w:rPr>
        <w:t xml:space="preserve">:                             </w:t>
      </w:r>
      <w:r>
        <w:rPr>
          <w:rFonts w:hint="eastAsia" w:eastAsia="宋体"/>
          <w:sz w:val="24"/>
        </w:rPr>
        <w:t>审核人</w:t>
      </w:r>
      <w:r>
        <w:rPr>
          <w:rFonts w:eastAsia="宋体"/>
          <w:sz w:val="24"/>
        </w:rPr>
        <w:t xml:space="preserve">:                  </w:t>
      </w:r>
      <w:r>
        <w:rPr>
          <w:rFonts w:hint="eastAsia" w:eastAsia="宋体"/>
          <w:sz w:val="24"/>
        </w:rPr>
        <w:t>接收人</w:t>
      </w:r>
      <w:r>
        <w:rPr>
          <w:rFonts w:eastAsia="宋体"/>
          <w:sz w:val="24"/>
        </w:rPr>
        <w:t>：</w:t>
      </w:r>
    </w:p>
    <w:p>
      <w:pPr>
        <w:jc w:val="left"/>
        <w:rPr>
          <w:rFonts w:ascii="宋体" w:hAnsi="宋体" w:eastAsia="宋体"/>
        </w:rPr>
      </w:pPr>
      <w:r>
        <w:rPr>
          <w:rFonts w:hint="eastAsia" w:eastAsia="宋体"/>
          <w:sz w:val="24"/>
        </w:rPr>
        <w:t>电话</w:t>
      </w:r>
      <w:r>
        <w:rPr>
          <w:rFonts w:eastAsia="宋体"/>
          <w:sz w:val="24"/>
        </w:rPr>
        <w:t>:</w:t>
      </w:r>
    </w:p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720" w:right="720" w:bottom="720" w:left="720" w:header="284" w:footer="465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Microsoft YaHei UI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</w:pP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 xml:space="preserve">PAGE</w:instrText>
    </w:r>
    <w:r>
      <w:rPr>
        <w:b/>
        <w:sz w:val="24"/>
        <w:szCs w:val="24"/>
      </w:rPr>
      <w:fldChar w:fldCharType="separate"/>
    </w:r>
    <w:r>
      <w:rPr>
        <w:b/>
      </w:rPr>
      <w:t>1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 xml:space="preserve">NUMPAGES</w:instrText>
    </w:r>
    <w:r>
      <w:rPr>
        <w:b/>
        <w:sz w:val="24"/>
        <w:szCs w:val="24"/>
      </w:rPr>
      <w:fldChar w:fldCharType="separate"/>
    </w:r>
    <w:r>
      <w:rPr>
        <w:b/>
      </w:rPr>
      <w:t>1</w:t>
    </w:r>
    <w:r>
      <w:rPr>
        <w:b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single" w:color="auto" w:sz="6" w:space="0"/>
      </w:pBdr>
      <w:tabs>
        <w:tab w:val="clear" w:pos="4153"/>
      </w:tabs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B1D"/>
    <w:rsid w:val="00002076"/>
    <w:rsid w:val="000355CF"/>
    <w:rsid w:val="0004476E"/>
    <w:rsid w:val="00052EA5"/>
    <w:rsid w:val="00055D42"/>
    <w:rsid w:val="00060348"/>
    <w:rsid w:val="00074DC8"/>
    <w:rsid w:val="00082AF1"/>
    <w:rsid w:val="00082B6F"/>
    <w:rsid w:val="00085998"/>
    <w:rsid w:val="00090F2E"/>
    <w:rsid w:val="000A57D9"/>
    <w:rsid w:val="000B08E4"/>
    <w:rsid w:val="000B21B7"/>
    <w:rsid w:val="000B6511"/>
    <w:rsid w:val="000B7407"/>
    <w:rsid w:val="000D65FC"/>
    <w:rsid w:val="001256E5"/>
    <w:rsid w:val="00140489"/>
    <w:rsid w:val="001415BA"/>
    <w:rsid w:val="001434B1"/>
    <w:rsid w:val="00155D89"/>
    <w:rsid w:val="001606FD"/>
    <w:rsid w:val="00164DFE"/>
    <w:rsid w:val="0018288D"/>
    <w:rsid w:val="0018417C"/>
    <w:rsid w:val="001A3CD9"/>
    <w:rsid w:val="001B361D"/>
    <w:rsid w:val="001B7347"/>
    <w:rsid w:val="001C2941"/>
    <w:rsid w:val="001C680E"/>
    <w:rsid w:val="001C68B8"/>
    <w:rsid w:val="001D001D"/>
    <w:rsid w:val="001D2947"/>
    <w:rsid w:val="001F6942"/>
    <w:rsid w:val="00212A30"/>
    <w:rsid w:val="002330B3"/>
    <w:rsid w:val="00254A0F"/>
    <w:rsid w:val="00285484"/>
    <w:rsid w:val="002909A1"/>
    <w:rsid w:val="002A1C4D"/>
    <w:rsid w:val="002B2DC2"/>
    <w:rsid w:val="002B6B45"/>
    <w:rsid w:val="002C11B0"/>
    <w:rsid w:val="002C1AAB"/>
    <w:rsid w:val="002C42C0"/>
    <w:rsid w:val="002D5B77"/>
    <w:rsid w:val="002D6E94"/>
    <w:rsid w:val="002F3DF2"/>
    <w:rsid w:val="002F506A"/>
    <w:rsid w:val="002F6D34"/>
    <w:rsid w:val="00307E17"/>
    <w:rsid w:val="003136A7"/>
    <w:rsid w:val="00323877"/>
    <w:rsid w:val="00326E66"/>
    <w:rsid w:val="0033720A"/>
    <w:rsid w:val="0035029F"/>
    <w:rsid w:val="00350AD7"/>
    <w:rsid w:val="00362E31"/>
    <w:rsid w:val="00363071"/>
    <w:rsid w:val="00367343"/>
    <w:rsid w:val="00370F82"/>
    <w:rsid w:val="0037163C"/>
    <w:rsid w:val="003733C5"/>
    <w:rsid w:val="00376E92"/>
    <w:rsid w:val="00385301"/>
    <w:rsid w:val="00392CE5"/>
    <w:rsid w:val="003A5172"/>
    <w:rsid w:val="003A5A61"/>
    <w:rsid w:val="003D4140"/>
    <w:rsid w:val="003E1D71"/>
    <w:rsid w:val="003F5B1D"/>
    <w:rsid w:val="00400283"/>
    <w:rsid w:val="00405FAD"/>
    <w:rsid w:val="0041106A"/>
    <w:rsid w:val="00412B60"/>
    <w:rsid w:val="00415D8B"/>
    <w:rsid w:val="00474AE8"/>
    <w:rsid w:val="004776A8"/>
    <w:rsid w:val="0048410C"/>
    <w:rsid w:val="00490E0B"/>
    <w:rsid w:val="004A2831"/>
    <w:rsid w:val="004A55D1"/>
    <w:rsid w:val="004B3F3A"/>
    <w:rsid w:val="004C5404"/>
    <w:rsid w:val="004E0B3D"/>
    <w:rsid w:val="004E408C"/>
    <w:rsid w:val="004F3F35"/>
    <w:rsid w:val="005033A0"/>
    <w:rsid w:val="0050553A"/>
    <w:rsid w:val="00506FC3"/>
    <w:rsid w:val="00513E6D"/>
    <w:rsid w:val="005202C2"/>
    <w:rsid w:val="005204CB"/>
    <w:rsid w:val="00523562"/>
    <w:rsid w:val="00545714"/>
    <w:rsid w:val="00580EEE"/>
    <w:rsid w:val="005A70A9"/>
    <w:rsid w:val="005B356B"/>
    <w:rsid w:val="005C17F6"/>
    <w:rsid w:val="005C7791"/>
    <w:rsid w:val="005D0170"/>
    <w:rsid w:val="00607EA8"/>
    <w:rsid w:val="006201A1"/>
    <w:rsid w:val="00622D46"/>
    <w:rsid w:val="00624625"/>
    <w:rsid w:val="0062646B"/>
    <w:rsid w:val="00626C84"/>
    <w:rsid w:val="00632D68"/>
    <w:rsid w:val="00640767"/>
    <w:rsid w:val="006407AC"/>
    <w:rsid w:val="0065072B"/>
    <w:rsid w:val="00655226"/>
    <w:rsid w:val="00683245"/>
    <w:rsid w:val="00693086"/>
    <w:rsid w:val="0069624B"/>
    <w:rsid w:val="006B12A6"/>
    <w:rsid w:val="006C3A83"/>
    <w:rsid w:val="006C4D70"/>
    <w:rsid w:val="006D3338"/>
    <w:rsid w:val="006D3969"/>
    <w:rsid w:val="007064B8"/>
    <w:rsid w:val="007108D1"/>
    <w:rsid w:val="0071332C"/>
    <w:rsid w:val="007212AE"/>
    <w:rsid w:val="00723CE0"/>
    <w:rsid w:val="007257E9"/>
    <w:rsid w:val="007262F5"/>
    <w:rsid w:val="007329A2"/>
    <w:rsid w:val="00734BB5"/>
    <w:rsid w:val="007357F5"/>
    <w:rsid w:val="00744743"/>
    <w:rsid w:val="00761F2C"/>
    <w:rsid w:val="00762E15"/>
    <w:rsid w:val="00776B60"/>
    <w:rsid w:val="00797F83"/>
    <w:rsid w:val="007A726F"/>
    <w:rsid w:val="007B26DA"/>
    <w:rsid w:val="007B4C8C"/>
    <w:rsid w:val="007B506A"/>
    <w:rsid w:val="007C6F0A"/>
    <w:rsid w:val="007C7D0D"/>
    <w:rsid w:val="007E22FF"/>
    <w:rsid w:val="007F1EDC"/>
    <w:rsid w:val="00850041"/>
    <w:rsid w:val="00867B02"/>
    <w:rsid w:val="00874FC7"/>
    <w:rsid w:val="00882A8E"/>
    <w:rsid w:val="008839A4"/>
    <w:rsid w:val="00895935"/>
    <w:rsid w:val="008B5F2A"/>
    <w:rsid w:val="008B689D"/>
    <w:rsid w:val="008B6CCE"/>
    <w:rsid w:val="008C2C89"/>
    <w:rsid w:val="008D4024"/>
    <w:rsid w:val="008F4145"/>
    <w:rsid w:val="00917DA8"/>
    <w:rsid w:val="00920B20"/>
    <w:rsid w:val="009275FE"/>
    <w:rsid w:val="00993E6B"/>
    <w:rsid w:val="009968A1"/>
    <w:rsid w:val="009978E6"/>
    <w:rsid w:val="009C3B14"/>
    <w:rsid w:val="009C7D5E"/>
    <w:rsid w:val="009D0424"/>
    <w:rsid w:val="009D17AD"/>
    <w:rsid w:val="009D2D89"/>
    <w:rsid w:val="009E3271"/>
    <w:rsid w:val="009E54D7"/>
    <w:rsid w:val="009F35EC"/>
    <w:rsid w:val="00A31FB2"/>
    <w:rsid w:val="00A332BF"/>
    <w:rsid w:val="00A456A7"/>
    <w:rsid w:val="00A532C9"/>
    <w:rsid w:val="00A612B5"/>
    <w:rsid w:val="00A63045"/>
    <w:rsid w:val="00A83323"/>
    <w:rsid w:val="00A86767"/>
    <w:rsid w:val="00A959B0"/>
    <w:rsid w:val="00A95F1C"/>
    <w:rsid w:val="00AC55C9"/>
    <w:rsid w:val="00AC7162"/>
    <w:rsid w:val="00AC7219"/>
    <w:rsid w:val="00AC728C"/>
    <w:rsid w:val="00B006E5"/>
    <w:rsid w:val="00B03EC8"/>
    <w:rsid w:val="00B133CF"/>
    <w:rsid w:val="00B14473"/>
    <w:rsid w:val="00B14878"/>
    <w:rsid w:val="00B20925"/>
    <w:rsid w:val="00B24A07"/>
    <w:rsid w:val="00B44E96"/>
    <w:rsid w:val="00B45348"/>
    <w:rsid w:val="00B64670"/>
    <w:rsid w:val="00B71D2E"/>
    <w:rsid w:val="00B72F2E"/>
    <w:rsid w:val="00B90510"/>
    <w:rsid w:val="00BB1C5D"/>
    <w:rsid w:val="00BB5E5E"/>
    <w:rsid w:val="00BC3750"/>
    <w:rsid w:val="00BD1D44"/>
    <w:rsid w:val="00BD4865"/>
    <w:rsid w:val="00C128BB"/>
    <w:rsid w:val="00C12CCF"/>
    <w:rsid w:val="00C14B45"/>
    <w:rsid w:val="00C262B7"/>
    <w:rsid w:val="00C408E4"/>
    <w:rsid w:val="00C41525"/>
    <w:rsid w:val="00C55B19"/>
    <w:rsid w:val="00C6003D"/>
    <w:rsid w:val="00C60424"/>
    <w:rsid w:val="00C73FA3"/>
    <w:rsid w:val="00C74880"/>
    <w:rsid w:val="00C857CF"/>
    <w:rsid w:val="00C9643C"/>
    <w:rsid w:val="00CA01E9"/>
    <w:rsid w:val="00CA4D88"/>
    <w:rsid w:val="00CC2230"/>
    <w:rsid w:val="00CD1AEB"/>
    <w:rsid w:val="00CE0935"/>
    <w:rsid w:val="00D0219C"/>
    <w:rsid w:val="00D53C22"/>
    <w:rsid w:val="00D6046F"/>
    <w:rsid w:val="00D6057C"/>
    <w:rsid w:val="00D618F5"/>
    <w:rsid w:val="00D64278"/>
    <w:rsid w:val="00D7205A"/>
    <w:rsid w:val="00D7649E"/>
    <w:rsid w:val="00D81587"/>
    <w:rsid w:val="00D81C51"/>
    <w:rsid w:val="00DA0799"/>
    <w:rsid w:val="00DB52F4"/>
    <w:rsid w:val="00DC29A2"/>
    <w:rsid w:val="00DC2F42"/>
    <w:rsid w:val="00DD266D"/>
    <w:rsid w:val="00DE7B5E"/>
    <w:rsid w:val="00DF6277"/>
    <w:rsid w:val="00E0244B"/>
    <w:rsid w:val="00E047DF"/>
    <w:rsid w:val="00E138E2"/>
    <w:rsid w:val="00E36BD3"/>
    <w:rsid w:val="00E56B93"/>
    <w:rsid w:val="00E7374D"/>
    <w:rsid w:val="00EB3AD2"/>
    <w:rsid w:val="00EE2AAB"/>
    <w:rsid w:val="00EE3B72"/>
    <w:rsid w:val="00F11FAE"/>
    <w:rsid w:val="00F223E2"/>
    <w:rsid w:val="00F510E7"/>
    <w:rsid w:val="00F624C4"/>
    <w:rsid w:val="00F81CD0"/>
    <w:rsid w:val="00F84AE7"/>
    <w:rsid w:val="00F9017D"/>
    <w:rsid w:val="00F94F83"/>
    <w:rsid w:val="00FB6F89"/>
    <w:rsid w:val="00FB75C3"/>
    <w:rsid w:val="00FC12EA"/>
    <w:rsid w:val="00FC70A3"/>
    <w:rsid w:val="00FD1F41"/>
    <w:rsid w:val="00FF2A08"/>
    <w:rsid w:val="00FF729E"/>
    <w:rsid w:val="64921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Verdana" w:hAnsi="Verdana" w:eastAsia="微软雅黑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Verdana" w:hAnsi="Verdana" w:eastAsia="微软雅黑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unhideWhenUsed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6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Subtitle"/>
    <w:basedOn w:val="1"/>
    <w:next w:val="1"/>
    <w:link w:val="19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8">
    <w:name w:val="Title"/>
    <w:basedOn w:val="1"/>
    <w:next w:val="1"/>
    <w:link w:val="18"/>
    <w:qFormat/>
    <w:uiPriority w:val="10"/>
    <w:pPr>
      <w:spacing w:before="240" w:after="60"/>
      <w:jc w:val="center"/>
      <w:outlineLvl w:val="0"/>
    </w:pPr>
    <w:rPr>
      <w:b/>
      <w:bCs/>
      <w:sz w:val="32"/>
      <w:szCs w:val="32"/>
    </w:rPr>
  </w:style>
  <w:style w:type="table" w:styleId="11">
    <w:name w:val="Table Grid"/>
    <w:basedOn w:val="10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character" w:customStyle="1" w:styleId="12">
    <w:name w:val="标题 2 Char"/>
    <w:basedOn w:val="9"/>
    <w:link w:val="2"/>
    <w:uiPriority w:val="9"/>
    <w:rPr>
      <w:rFonts w:ascii="Verdana" w:hAnsi="Verdana" w:eastAsia="微软雅黑" w:cs="Times New Roman"/>
      <w:b/>
      <w:bCs/>
      <w:sz w:val="32"/>
      <w:szCs w:val="32"/>
    </w:rPr>
  </w:style>
  <w:style w:type="character" w:customStyle="1" w:styleId="13">
    <w:name w:val="页眉 Char"/>
    <w:basedOn w:val="9"/>
    <w:link w:val="6"/>
    <w:qFormat/>
    <w:uiPriority w:val="99"/>
    <w:rPr>
      <w:sz w:val="18"/>
      <w:szCs w:val="18"/>
    </w:rPr>
  </w:style>
  <w:style w:type="character" w:customStyle="1" w:styleId="14">
    <w:name w:val="页脚 Char"/>
    <w:basedOn w:val="9"/>
    <w:link w:val="5"/>
    <w:qFormat/>
    <w:uiPriority w:val="99"/>
    <w:rPr>
      <w:sz w:val="18"/>
      <w:szCs w:val="18"/>
    </w:rPr>
  </w:style>
  <w:style w:type="table" w:customStyle="1" w:styleId="15">
    <w:name w:val="浅色网格 - 强调文字颜色 11"/>
    <w:basedOn w:val="10"/>
    <w:uiPriority w:val="62"/>
    <w:tblPr>
      <w:tblBorders>
        <w:top w:val="single" w:color="F07F09" w:sz="8" w:space="0"/>
        <w:left w:val="single" w:color="F07F09" w:sz="8" w:space="0"/>
        <w:bottom w:val="single" w:color="F07F09" w:sz="8" w:space="0"/>
        <w:right w:val="single" w:color="F07F09" w:sz="8" w:space="0"/>
        <w:insideH w:val="single" w:color="F07F09" w:sz="8" w:space="0"/>
        <w:insideV w:val="single" w:color="F07F09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="Microsoft YaHei UI" w:hAnsi="Microsoft YaHei UI" w:eastAsia="Verdana" w:cs="Times New Roman"/>
        <w:b/>
        <w:bCs/>
      </w:rPr>
      <w:tcPr>
        <w:tcBorders>
          <w:top w:val="single" w:color="F07F09" w:sz="8" w:space="0"/>
          <w:left w:val="single" w:color="F07F09" w:sz="8" w:space="0"/>
          <w:bottom w:val="single" w:color="F07F09" w:sz="18" w:space="0"/>
          <w:right w:val="single" w:color="F07F0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="Microsoft YaHei UI" w:hAnsi="Microsoft YaHei UI" w:eastAsia="Verdana" w:cs="Times New Roman"/>
        <w:b/>
        <w:bCs/>
      </w:rPr>
      <w:tcPr>
        <w:tcBorders>
          <w:top w:val="double" w:color="F07F09" w:sz="6" w:space="0"/>
          <w:left w:val="single" w:color="F07F09" w:sz="8" w:space="0"/>
          <w:bottom w:val="single" w:color="F07F09" w:sz="8" w:space="0"/>
          <w:right w:val="single" w:color="F07F09" w:sz="8" w:space="0"/>
          <w:insideH w:val="nil"/>
          <w:insideV w:val="single" w:sz="8" w:space="0"/>
        </w:tcBorders>
      </w:tcPr>
    </w:tblStylePr>
    <w:tblStylePr w:type="firstCol">
      <w:rPr>
        <w:rFonts w:ascii="Microsoft YaHei UI" w:hAnsi="Microsoft YaHei UI" w:eastAsia="Verdana" w:cs="Times New Roman"/>
        <w:b/>
        <w:bCs/>
      </w:rPr>
    </w:tblStylePr>
    <w:tblStylePr w:type="lastCol">
      <w:rPr>
        <w:rFonts w:ascii="Microsoft YaHei UI" w:hAnsi="Microsoft YaHei UI" w:eastAsia="Verdana" w:cs="Times New Roman"/>
        <w:b/>
        <w:bCs/>
      </w:rPr>
      <w:tcPr>
        <w:tcBorders>
          <w:top w:val="single" w:color="F07F09" w:sz="8" w:space="0"/>
          <w:left w:val="single" w:color="F07F09" w:sz="8" w:space="0"/>
          <w:bottom w:val="single" w:color="F07F09" w:sz="8" w:space="0"/>
          <w:right w:val="single" w:color="F07F09" w:sz="8" w:space="0"/>
        </w:tcBorders>
      </w:tcPr>
    </w:tblStylePr>
    <w:tblStylePr w:type="band1Vert">
      <w:tcPr>
        <w:tcBorders>
          <w:top w:val="single" w:color="F07F09" w:sz="8" w:space="0"/>
          <w:left w:val="single" w:color="F07F09" w:sz="8" w:space="0"/>
          <w:bottom w:val="single" w:color="F07F09" w:sz="8" w:space="0"/>
          <w:right w:val="single" w:color="F07F09" w:sz="8" w:space="0"/>
        </w:tcBorders>
        <w:shd w:val="clear" w:color="auto" w:fill="FCDFC0"/>
      </w:tcPr>
    </w:tblStylePr>
    <w:tblStylePr w:type="band1Horz">
      <w:tcPr>
        <w:tcBorders>
          <w:top w:val="single" w:color="F07F09" w:sz="8" w:space="0"/>
          <w:left w:val="single" w:color="F07F09" w:sz="8" w:space="0"/>
          <w:bottom w:val="single" w:color="F07F09" w:sz="8" w:space="0"/>
          <w:right w:val="single" w:color="F07F09" w:sz="8" w:space="0"/>
          <w:insideV w:val="single" w:sz="8" w:space="0"/>
        </w:tcBorders>
        <w:shd w:val="clear" w:color="auto" w:fill="FCDFC0"/>
      </w:tcPr>
    </w:tblStylePr>
    <w:tblStylePr w:type="band2Horz">
      <w:tcPr>
        <w:tcBorders>
          <w:top w:val="single" w:color="F07F09" w:sz="8" w:space="0"/>
          <w:left w:val="single" w:color="F07F09" w:sz="8" w:space="0"/>
          <w:bottom w:val="single" w:color="F07F09" w:sz="8" w:space="0"/>
          <w:right w:val="single" w:color="F07F09" w:sz="8" w:space="0"/>
          <w:insideV w:val="single" w:sz="8" w:space="0"/>
        </w:tcBorders>
      </w:tcPr>
    </w:tblStylePr>
  </w:style>
  <w:style w:type="character" w:customStyle="1" w:styleId="16">
    <w:name w:val="批注框文本 Char"/>
    <w:basedOn w:val="9"/>
    <w:link w:val="4"/>
    <w:semiHidden/>
    <w:uiPriority w:val="99"/>
    <w:rPr>
      <w:sz w:val="18"/>
      <w:szCs w:val="18"/>
    </w:rPr>
  </w:style>
  <w:style w:type="character" w:customStyle="1" w:styleId="17">
    <w:name w:val="标题 3 Char"/>
    <w:basedOn w:val="9"/>
    <w:link w:val="3"/>
    <w:qFormat/>
    <w:uiPriority w:val="9"/>
    <w:rPr>
      <w:b/>
      <w:bCs/>
      <w:sz w:val="32"/>
      <w:szCs w:val="32"/>
    </w:rPr>
  </w:style>
  <w:style w:type="character" w:customStyle="1" w:styleId="18">
    <w:name w:val="标题 Char"/>
    <w:basedOn w:val="9"/>
    <w:link w:val="8"/>
    <w:uiPriority w:val="10"/>
    <w:rPr>
      <w:rFonts w:ascii="Verdana" w:hAnsi="Verdana" w:eastAsia="微软雅黑" w:cs="Times New Roman"/>
      <w:b/>
      <w:bCs/>
      <w:sz w:val="32"/>
      <w:szCs w:val="32"/>
    </w:rPr>
  </w:style>
  <w:style w:type="character" w:customStyle="1" w:styleId="19">
    <w:name w:val="副标题 Char"/>
    <w:basedOn w:val="9"/>
    <w:link w:val="7"/>
    <w:qFormat/>
    <w:uiPriority w:val="11"/>
    <w:rPr>
      <w:rFonts w:ascii="Verdana" w:hAnsi="Verdana" w:eastAsia="微软雅黑" w:cs="Times New Roman"/>
      <w:b/>
      <w:bCs/>
      <w:kern w:val="28"/>
      <w:sz w:val="32"/>
      <w:szCs w:val="32"/>
    </w:rPr>
  </w:style>
  <w:style w:type="table" w:customStyle="1" w:styleId="20">
    <w:name w:val="中等深浅底纹 1 - 强调文字颜色 51"/>
    <w:basedOn w:val="10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1"/>
      </w:tcPr>
    </w:tblStylePr>
    <w:tblStylePr w:type="band1Horz">
      <w:tcPr>
        <w:tcBorders>
          <w:insideH w:val="nil"/>
          <w:insideV w:val="nil"/>
        </w:tcBorders>
        <w:shd w:val="clear" w:color="auto" w:fill="D2EAF1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21">
    <w:name w:val="中等深浅网格 1 - 强调文字颜色 51"/>
    <w:basedOn w:val="10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  <w:tblLayout w:type="fixed"/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/>
      </w:tcPr>
    </w:tblStylePr>
    <w:tblStylePr w:type="band1Horz">
      <w:tcPr>
        <w:shd w:val="clear" w:color="auto" w:fill="A5D5E2"/>
      </w:tcPr>
    </w:tblStylePr>
  </w:style>
  <w:style w:type="table" w:customStyle="1" w:styleId="22">
    <w:name w:val="中等深浅网格 1 - 强调文字颜色 61"/>
    <w:basedOn w:val="10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  <w:tblLayout w:type="fixed"/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/>
      </w:tcPr>
    </w:tblStylePr>
    <w:tblStylePr w:type="band1Horz"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9996;&#25152;&#20449;&#24687;&#21270;&#23433;&#35013;&#21450;&#35828;&#26126;\&#19996;&#25152;&#20449;&#24687;&#21270;\Docs\DayPlanMoveCar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overPageProperties xmlns="http://schemas.microsoft.com/office/2006/coverPageProps">
  <PublishDate>2012-04-17T00:00:00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DayPlanMoveCar</Template>
  <Company>Fox Team</Company>
  <Pages>1</Pages>
  <Words>239</Words>
  <Characters>1368</Characters>
  <Lines>11</Lines>
  <Paragraphs>3</Paragraphs>
  <TotalTime>0</TotalTime>
  <ScaleCrop>false</ScaleCrop>
  <LinksUpToDate>false</LinksUpToDate>
  <CharactersWithSpaces>1604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2019-08-18T23:41:00Z</dcterms:created>
  <dc:creator>高燕冰</dc:creator>
  <cp:lastModifiedBy>Administrator</cp:lastModifiedBy>
  <dcterms:modified xsi:type="dcterms:W3CDTF">2019-08-19T00:25:03Z</dcterms:modified>
  <dc:title>调车建议计划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