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53585D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12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动车组调车作业建议计划（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53585D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3585D">
        <w:rPr>
          <w:rFonts w:eastAsia="宋体"/>
          <w:sz w:val="24"/>
        </w:rPr>
        <w:t>2018-10-12 07:30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 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(CRH380A-2733) 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17:30</w:t>
            </w:r>
            <w:r>
              <w:rPr>
                <w:rFonts w:eastAsia="宋体" w:hint="eastAsia"/>
                <w:sz w:val="24"/>
              </w:rPr>
              <w:t>转到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 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 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08:37</w:t>
            </w:r>
            <w:r>
              <w:rPr>
                <w:rFonts w:eastAsia="宋体" w:hint="eastAsia"/>
                <w:sz w:val="24"/>
              </w:rPr>
              <w:t>转到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 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 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  <w:r>
              <w:rPr>
                <w:rFonts w:eastAsia="宋体" w:hint="eastAsia"/>
                <w:sz w:val="24"/>
              </w:rPr>
              <w:t>09:18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(18:13)0G807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11:59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 29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 36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(CRH380B-5874) 21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 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(CRH380AL-2606) 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 30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(CRH380B-5876+CRH380B-5842) 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(CRH380AL-2615)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 13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</w:p>
        </w:tc>
      </w:tr>
      <w:tr w:rsidR="0053585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85D" w:rsidRPr="003A5A61" w:rsidRDefault="0053585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D" w:rsidRPr="003A5A61" w:rsidRDefault="0053585D" w:rsidP="0053585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终到后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A0" w:rsidRDefault="007F6AA0" w:rsidP="00A95F1C">
      <w:r>
        <w:separator/>
      </w:r>
    </w:p>
  </w:endnote>
  <w:endnote w:type="continuationSeparator" w:id="0">
    <w:p w:rsidR="007F6AA0" w:rsidRDefault="007F6AA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53585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53585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A0" w:rsidRDefault="007F6AA0" w:rsidP="00A95F1C">
      <w:r>
        <w:separator/>
      </w:r>
    </w:p>
  </w:footnote>
  <w:footnote w:type="continuationSeparator" w:id="0">
    <w:p w:rsidR="007F6AA0" w:rsidRDefault="007F6AA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3585D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7F6AA0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19BE0-DBDE-43FC-8849-D5A9710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>Fox Team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1</cp:revision>
  <dcterms:created xsi:type="dcterms:W3CDTF">2018-10-11T23:30:00Z</dcterms:created>
  <dcterms:modified xsi:type="dcterms:W3CDTF">2018-10-11T23:32:00Z</dcterms:modified>
</cp:coreProperties>
</file>