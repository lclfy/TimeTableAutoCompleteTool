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4865CD" w:rsidP="003A5A61">
      <w:pPr>
        <w:jc w:val="center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2</w:t>
      </w:r>
      <w:r>
        <w:rPr>
          <w:rFonts w:eastAsia="宋体"/>
          <w:b/>
          <w:sz w:val="36"/>
        </w:rPr>
        <w:t>018</w:t>
      </w:r>
      <w:r>
        <w:rPr>
          <w:rFonts w:eastAsia="宋体" w:hint="eastAsia"/>
          <w:b/>
          <w:sz w:val="36"/>
        </w:rPr>
        <w:t>年</w:t>
      </w:r>
      <w:r>
        <w:rPr>
          <w:rFonts w:eastAsia="宋体" w:hint="eastAsia"/>
          <w:b/>
          <w:sz w:val="36"/>
        </w:rPr>
        <w:t>10</w:t>
      </w:r>
      <w:r>
        <w:rPr>
          <w:rFonts w:eastAsia="宋体" w:hint="eastAsia"/>
          <w:b/>
          <w:sz w:val="36"/>
        </w:rPr>
        <w:t>月</w:t>
      </w:r>
      <w:r>
        <w:rPr>
          <w:rFonts w:eastAsia="宋体" w:hint="eastAsia"/>
          <w:b/>
          <w:sz w:val="36"/>
        </w:rPr>
        <w:t>18</w:t>
      </w:r>
      <w:r>
        <w:rPr>
          <w:rFonts w:eastAsia="宋体" w:hint="eastAsia"/>
          <w:b/>
          <w:sz w:val="36"/>
        </w:rPr>
        <w:t>日</w:t>
      </w:r>
      <w:r>
        <w:rPr>
          <w:rFonts w:eastAsia="宋体"/>
          <w:b/>
          <w:sz w:val="36"/>
        </w:rPr>
        <w:t>郑州东所白班</w:t>
      </w:r>
      <w:r w:rsidR="003A5A61" w:rsidRPr="00082AF1">
        <w:rPr>
          <w:rFonts w:eastAsia="宋体" w:hint="eastAsia"/>
          <w:b/>
          <w:sz w:val="36"/>
        </w:rPr>
        <w:t>动车组调车作业建议计划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proofErr w:type="gramStart"/>
      <w:r w:rsidR="004865CD">
        <w:rPr>
          <w:rFonts w:eastAsia="宋体" w:hint="eastAsia"/>
          <w:sz w:val="24"/>
        </w:rPr>
        <w:t>检修线</w:t>
      </w:r>
      <w:proofErr w:type="gramEnd"/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4865CD">
        <w:rPr>
          <w:rFonts w:eastAsia="宋体"/>
          <w:sz w:val="24"/>
        </w:rPr>
        <w:t>2018-10-18 06:42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3A5A61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4865C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5CD" w:rsidRPr="003A5A61" w:rsidRDefault="004865C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CD" w:rsidRPr="003A5A61" w:rsidRDefault="004865CD" w:rsidP="004865C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(CRH380B-5795) JC4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08:57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865C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5CD" w:rsidRPr="003A5A61" w:rsidRDefault="004865C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CD" w:rsidRPr="003A5A61" w:rsidRDefault="004865CD" w:rsidP="004865C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(CRH380AL-2612) 14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08:34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4865C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5CD" w:rsidRPr="003A5A61" w:rsidRDefault="004865C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CD" w:rsidRPr="003A5A61" w:rsidRDefault="004865CD" w:rsidP="004865C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(CRH380A-2644) JC3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11:16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865C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5CD" w:rsidRPr="003A5A61" w:rsidRDefault="004865C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CD" w:rsidRPr="003A5A61" w:rsidRDefault="004865CD" w:rsidP="004865C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(CRH380A-2673) 30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r>
              <w:rPr>
                <w:rFonts w:eastAsia="宋体" w:hint="eastAsia"/>
                <w:sz w:val="24"/>
              </w:rPr>
              <w:t>08:41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4865C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5CD" w:rsidRPr="003A5A61" w:rsidRDefault="004865C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CD" w:rsidRPr="003A5A61" w:rsidRDefault="004865CD" w:rsidP="004865C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(CRH380B-5835) JC12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08:42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(19:36)0G55421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865C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5CD" w:rsidRPr="003A5A61" w:rsidRDefault="004865C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CD" w:rsidRPr="003A5A61" w:rsidRDefault="004865CD" w:rsidP="004865C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(CRH380B-5878) JC4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09:23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865C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5CD" w:rsidRPr="003A5A61" w:rsidRDefault="004865C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CD" w:rsidRPr="003A5A61" w:rsidRDefault="004865CD" w:rsidP="004865C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(CRH380B-5879) 39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r>
              <w:rPr>
                <w:rFonts w:eastAsia="宋体" w:hint="eastAsia"/>
                <w:sz w:val="24"/>
              </w:rPr>
              <w:t>08:42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4865C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5CD" w:rsidRPr="003A5A61" w:rsidRDefault="004865C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CD" w:rsidRPr="003A5A61" w:rsidRDefault="004865CD" w:rsidP="004865C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(CRH380AL-2606)08:27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道机洗。</w:t>
            </w:r>
            <w:r>
              <w:rPr>
                <w:rFonts w:eastAsia="宋体" w:hint="eastAsia"/>
                <w:sz w:val="24"/>
              </w:rPr>
              <w:t>09:19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16:50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865C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5CD" w:rsidRPr="003A5A61" w:rsidRDefault="004865C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CD" w:rsidRPr="003A5A61" w:rsidRDefault="004865CD" w:rsidP="004865C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(CRH380A-2645)11:06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r>
              <w:rPr>
                <w:rFonts w:eastAsia="宋体" w:hint="eastAsia"/>
                <w:sz w:val="24"/>
              </w:rPr>
              <w:t>12:02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4865C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5CD" w:rsidRPr="003A5A61" w:rsidRDefault="004865C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CD" w:rsidRPr="003A5A61" w:rsidRDefault="004865CD" w:rsidP="004865C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(CRH380B-5863) 40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(09:08)0G2205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865C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5CD" w:rsidRPr="003A5A61" w:rsidRDefault="004865C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CD" w:rsidRPr="003A5A61" w:rsidRDefault="004865CD" w:rsidP="004865C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(CRH380AL-2595) 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865C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5CD" w:rsidRPr="003A5A61" w:rsidRDefault="004865C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CD" w:rsidRPr="003A5A61" w:rsidRDefault="004865CD" w:rsidP="004865C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(CRH380AL-2602) 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865C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5CD" w:rsidRPr="003A5A61" w:rsidRDefault="004865C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CD" w:rsidRPr="003A5A61" w:rsidRDefault="004865CD" w:rsidP="004865C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(CRH380AL-2609) 18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865C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5CD" w:rsidRPr="003A5A61" w:rsidRDefault="004865C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CD" w:rsidRPr="003A5A61" w:rsidRDefault="004865CD" w:rsidP="004865C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(CRH380B-5876+CRH380B-5842) 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865C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5CD" w:rsidRPr="003A5A61" w:rsidRDefault="004865C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CD" w:rsidRPr="003A5A61" w:rsidRDefault="004865CD" w:rsidP="004865C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(CRH380AL-2927) 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(10:13)0G73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865C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5CD" w:rsidRPr="003A5A61" w:rsidRDefault="004865C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CD" w:rsidRPr="003A5A61" w:rsidRDefault="004865CD" w:rsidP="004865C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(CRH380B-5850) 34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865C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5CD" w:rsidRPr="003A5A61" w:rsidRDefault="004865C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CD" w:rsidRPr="003A5A61" w:rsidRDefault="004865CD" w:rsidP="004865C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(CRH380B-5801) 26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G2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4865C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5CD" w:rsidRPr="003A5A61" w:rsidRDefault="004865C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CD" w:rsidRPr="003A5A61" w:rsidRDefault="004865CD" w:rsidP="004865C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(CRH380B-5877) 33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</w:p>
        </w:tc>
      </w:tr>
      <w:tr w:rsidR="004865C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5CD" w:rsidRPr="003A5A61" w:rsidRDefault="004865C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CD" w:rsidRPr="003A5A61" w:rsidRDefault="004865CD" w:rsidP="004865C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 42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</w:p>
        </w:tc>
      </w:tr>
      <w:tr w:rsidR="004865C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5CD" w:rsidRPr="003A5A61" w:rsidRDefault="004865C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CD" w:rsidRPr="003A5A61" w:rsidRDefault="004865CD" w:rsidP="004865C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(CRH380AL-2602)16:21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4865C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5CD" w:rsidRPr="003A5A61" w:rsidRDefault="004865C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CD" w:rsidRPr="003A5A61" w:rsidRDefault="004865CD" w:rsidP="004865C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(CRH380AL-2619)16:30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4865C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5CD" w:rsidRPr="003A5A61" w:rsidRDefault="004865C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CD" w:rsidRPr="003A5A61" w:rsidRDefault="004865CD" w:rsidP="004865C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(CRH380AL-2620)16:39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道机洗。</w:t>
            </w:r>
          </w:p>
        </w:tc>
      </w:tr>
      <w:tr w:rsidR="004865C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5CD" w:rsidRPr="003A5A61" w:rsidRDefault="004865CD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5CD" w:rsidRPr="003A5A61" w:rsidRDefault="004865CD" w:rsidP="004865CD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(CRH380B-5864)18:23</w:t>
            </w:r>
            <w:r>
              <w:rPr>
                <w:rFonts w:eastAsia="宋体" w:hint="eastAsia"/>
                <w:sz w:val="24"/>
              </w:rPr>
              <w:t>终到后</w:t>
            </w:r>
            <w:bookmarkStart w:id="0" w:name="_GoBack"/>
            <w:bookmarkEnd w:id="0"/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 w:hint="eastAsia"/>
                <w:sz w:val="24"/>
              </w:rPr>
              <w:t>G1</w:t>
            </w:r>
            <w:r>
              <w:rPr>
                <w:rFonts w:eastAsia="宋体" w:hint="eastAsia"/>
                <w:sz w:val="24"/>
              </w:rPr>
              <w:t>停放。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62C" w:rsidRDefault="0028462C" w:rsidP="00A95F1C">
      <w:r>
        <w:separator/>
      </w:r>
    </w:p>
  </w:endnote>
  <w:endnote w:type="continuationSeparator" w:id="0">
    <w:p w:rsidR="0028462C" w:rsidRDefault="0028462C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4865CD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4865CD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62C" w:rsidRDefault="0028462C" w:rsidP="00A95F1C">
      <w:r>
        <w:separator/>
      </w:r>
    </w:p>
  </w:footnote>
  <w:footnote w:type="continuationSeparator" w:id="0">
    <w:p w:rsidR="0028462C" w:rsidRDefault="0028462C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CD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462C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865CD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F570AB-4DEE-4D8C-A8E7-25642A2A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2</TotalTime>
  <Pages>1</Pages>
  <Words>185</Words>
  <Characters>1057</Characters>
  <Application>Microsoft Office Word</Application>
  <DocSecurity>0</DocSecurity>
  <Lines>8</Lines>
  <Paragraphs>2</Paragraphs>
  <ScaleCrop>false</ScaleCrop>
  <Company>Fox Team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杨强</dc:creator>
  <cp:keywords/>
  <dc:description/>
  <cp:lastModifiedBy>杨强</cp:lastModifiedBy>
  <cp:revision>1</cp:revision>
  <dcterms:created xsi:type="dcterms:W3CDTF">2018-10-17T22:42:00Z</dcterms:created>
  <dcterms:modified xsi:type="dcterms:W3CDTF">2018-10-17T22:44:00Z</dcterms:modified>
</cp:coreProperties>
</file>