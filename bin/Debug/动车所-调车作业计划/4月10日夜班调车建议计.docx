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动车组调车作业计划（</w:t>
      </w:r>
      <w:r w:rsidR="008A59DF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8A59DF">
        <w:rPr>
          <w:rFonts w:eastAsia="宋体" w:hint="eastAsia"/>
          <w:sz w:val="24"/>
        </w:rPr>
        <w:t>郑州东所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8A59DF">
        <w:rPr>
          <w:rFonts w:eastAsia="宋体"/>
          <w:sz w:val="24"/>
        </w:rPr>
        <w:t>2019-04-10</w:t>
      </w: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884"/>
      </w:tblGrid>
      <w:tr w:rsidR="003A5A61" w:rsidTr="008A59DF">
        <w:trPr>
          <w:trHeight w:val="4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8A59DF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 w:rsidP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(CRH380AL-2594)28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04:48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(CRH380B-5676)JC1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17:49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(CRH380B-5680)JC8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17:37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(CRH380AL-2604)5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18:40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 w:rsidP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(CRH380B-5876)40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03:02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 w:rsidP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(CRH380B-5873)34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02:08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(CRH380AL-2608)JC4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16:47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 w:rsidP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(CRH380B-5866)36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(07:21)0G1889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 w:rsidP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(CRH380A-2876)42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(07:05)0D5611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(CRH380BL-5542)44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04:00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JC9</w:t>
            </w:r>
            <w:r>
              <w:rPr>
                <w:rFonts w:eastAsia="宋体" w:hint="eastAsia"/>
                <w:sz w:val="24"/>
              </w:rPr>
              <w:t>道停放，</w:t>
            </w:r>
            <w:r>
              <w:rPr>
                <w:rFonts w:eastAsia="宋体" w:hint="eastAsia"/>
                <w:sz w:val="24"/>
              </w:rPr>
              <w:t>05:33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52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 w:rsidP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(CRH380A-2810)12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04:33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 w:rsidP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(CRH380A-2809)10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04:48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 w:rsidP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(CRH380B-5877+5864)32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 w:rsidP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(CRH380A-2672)25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 w:rsidP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(CRH380A-2673)33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(CRH380B-5865+5888)16:22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55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(CRH380AL-2619)16:34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17:24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(04:17)0J5901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(CRH380AL-2610)16:39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17:03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(10:27)0C2899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(CRH380B-5756)18:17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49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18:44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JC9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21:50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49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(07:39)0G2045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0G2398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(CRH380B-5861)18:39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19:03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JC9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50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(11:58)0G2397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(CRH380B-5801+5840)19:01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19:22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57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(07:01)0G6601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22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0G1538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(CRH380B-5790)19:45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20:11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56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0G1870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(CRH380B-5850)20:02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20:28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23:45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(07:26)0G2071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(CRH380BL-5541)20:08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</w:t>
            </w:r>
            <w:r>
              <w:rPr>
                <w:rFonts w:eastAsia="宋体" w:hint="eastAsia"/>
                <w:sz w:val="24"/>
              </w:rPr>
              <w:t>/</w:t>
            </w:r>
            <w:r>
              <w:rPr>
                <w:rFonts w:eastAsia="宋体" w:hint="eastAsia"/>
                <w:sz w:val="24"/>
              </w:rPr>
              <w:t>一级修。完毕后</w:t>
            </w:r>
            <w:r>
              <w:rPr>
                <w:rFonts w:eastAsia="宋体" w:hint="eastAsia"/>
                <w:sz w:val="24"/>
              </w:rPr>
              <w:t>23:20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(06:30)0G6607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(CRH380B-5874)20:29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20:56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(CRH380AL-2600)20:54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(CRH380B-5791)21:18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21:44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01:00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45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(04:51)0J8587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(CRH380B-5878)21:53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01:45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(06:28)0G6615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(CRH380B-5835+5838)21:54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22:14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(07:21)0G93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(CRH380BL-5544)22:00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22:23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</w:t>
            </w:r>
            <w:r>
              <w:rPr>
                <w:rFonts w:eastAsia="宋体" w:hint="eastAsia"/>
                <w:sz w:val="24"/>
              </w:rPr>
              <w:t>/</w:t>
            </w:r>
            <w:r>
              <w:rPr>
                <w:rFonts w:eastAsia="宋体" w:hint="eastAsia"/>
                <w:sz w:val="24"/>
              </w:rPr>
              <w:t>一级修。完毕后</w:t>
            </w:r>
            <w:r>
              <w:rPr>
                <w:rFonts w:eastAsia="宋体" w:hint="eastAsia"/>
                <w:sz w:val="24"/>
              </w:rPr>
              <w:t>01:05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(CRH380B-5885)22:06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46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(07:08)0G1991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(CRH380B-5880)22:37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23:13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01:35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(08:40)0G2213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(CRH380B-5733)23:24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00:36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(06:34)0G1287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(CRH380AL-2571)23:44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00:06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(06:09)0G847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(CRH380B-5863)23:49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00:13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51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(CRH380A-2644)23:51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00:16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03:15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(07:11)0G425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(CRH380B-5856)23:59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00:31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(CRH380AL-2626)08:34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17:41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(CRH380A-2664)11:06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18:24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40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(CRH380B-5802)20:35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01:33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道西端停放，备开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(21:00)0G6605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(CRH380B-5654+5875)20:36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(06:34)0G1961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 w:rsidP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</w:t>
            </w:r>
            <w:r>
              <w:rPr>
                <w:rFonts w:eastAsia="宋体"/>
                <w:sz w:val="24"/>
              </w:rPr>
              <w:t>3</w:t>
            </w:r>
            <w:r>
              <w:rPr>
                <w:rFonts w:eastAsia="宋体"/>
                <w:sz w:val="24"/>
              </w:rPr>
              <w:t>)20:19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(20:56)0C2861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(CRH380A-2877)21:15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(CRH380B-5887)21:38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(06:21)0G6611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(CRH380A-2864)22:22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02:24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道东端停放，备开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0G2072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(CRH380B-5837)22:30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(04:20)0J8581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(CRH380AL-2617)22:31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(CRH380B-5736)22:32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58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(CRH380A-2862)22:37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(07:45)0G2031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(CRH380AL-2612)23:06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(04:59)0J8579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51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(CRH380B-5879)23:17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52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(CRH380AL-2607)23:19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04:11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道停放，备开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(16:39)0G6613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53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0D5612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(CRH380BL-5545)23:22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59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(06:39)0G1809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54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(CRH380B-5839)23:30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54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55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(CRH380B-5842)23:41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(06:30)0G2201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56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(CRH380BL-5543)23:55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(06:15)DJ8589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57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(CRH380B-5653)JC7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17:20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60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(21:00)0G6605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58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 w:rsidP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(CRH380BG-5779)22:43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(07:35)0G1261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59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 w:rsidP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(CRH380A-2856</w:t>
            </w:r>
            <w:r>
              <w:rPr>
                <w:rFonts w:eastAsia="宋体"/>
                <w:sz w:val="24"/>
              </w:rPr>
              <w:t>+2866</w:t>
            </w:r>
            <w:r>
              <w:rPr>
                <w:rFonts w:eastAsia="宋体" w:hint="eastAsia"/>
                <w:sz w:val="24"/>
              </w:rPr>
              <w:t>)21:32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(06:07)0G1563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60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 w:rsidP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</w:t>
            </w:r>
            <w:r>
              <w:rPr>
                <w:rFonts w:eastAsia="宋体"/>
                <w:sz w:val="24"/>
              </w:rPr>
              <w:t>9</w:t>
            </w:r>
            <w:r>
              <w:rPr>
                <w:rFonts w:eastAsia="宋体"/>
                <w:sz w:val="24"/>
              </w:rPr>
              <w:t>)19:19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(19:43)0C2889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61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(CRH380A-2905)22:12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A59DF" w:rsidTr="008A59D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DF" w:rsidRPr="003A5A61" w:rsidRDefault="008A59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62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9DF" w:rsidRPr="003A5A61" w:rsidRDefault="008A59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(CRH380AL-2915)23:27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(07:00)0G6617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>:</w:t>
      </w:r>
      <w:r w:rsidR="008A59DF">
        <w:rPr>
          <w:rFonts w:eastAsia="宋体" w:hint="eastAsia"/>
          <w:sz w:val="24"/>
        </w:rPr>
        <w:t>杨文清</w:t>
      </w:r>
      <w:bookmarkStart w:id="0" w:name="_GoBack"/>
      <w:bookmarkEnd w:id="0"/>
      <w:r>
        <w:rPr>
          <w:rFonts w:eastAsia="宋体"/>
          <w:sz w:val="24"/>
        </w:rPr>
        <w:t xml:space="preserve">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8A59DF">
        <w:rPr>
          <w:rFonts w:eastAsia="宋体"/>
          <w:sz w:val="24"/>
        </w:rPr>
        <w:t xml:space="preserve">                            </w:t>
      </w:r>
      <w:r w:rsidR="008A59DF">
        <w:rPr>
          <w:rFonts w:eastAsia="宋体" w:hint="eastAsia"/>
          <w:sz w:val="24"/>
        </w:rPr>
        <w:t>接收人</w:t>
      </w:r>
      <w:r w:rsidR="008A59DF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8A59DF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E89" w:rsidRDefault="007D7E89" w:rsidP="00A95F1C">
      <w:r>
        <w:separator/>
      </w:r>
    </w:p>
  </w:endnote>
  <w:endnote w:type="continuationSeparator" w:id="0">
    <w:p w:rsidR="007D7E89" w:rsidRDefault="007D7E89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8A59DF">
      <w:rPr>
        <w:b/>
        <w:noProof/>
      </w:rPr>
      <w:t>3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8A59DF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E89" w:rsidRDefault="007D7E89" w:rsidP="00A95F1C">
      <w:r>
        <w:separator/>
      </w:r>
    </w:p>
  </w:footnote>
  <w:footnote w:type="continuationSeparator" w:id="0">
    <w:p w:rsidR="007D7E89" w:rsidRDefault="007D7E89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DF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D7E89"/>
    <w:rsid w:val="007E22FF"/>
    <w:rsid w:val="007F1EDC"/>
    <w:rsid w:val="00850041"/>
    <w:rsid w:val="00867B02"/>
    <w:rsid w:val="00874FC7"/>
    <w:rsid w:val="00882A8E"/>
    <w:rsid w:val="008839A4"/>
    <w:rsid w:val="00895935"/>
    <w:rsid w:val="008A59DF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39ED38-AC30-4F7F-99D0-7CDC7AF5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3</TotalTime>
  <Pages>3</Pages>
  <Words>641</Words>
  <Characters>3655</Characters>
  <Application>Microsoft Office Word</Application>
  <DocSecurity>0</DocSecurity>
  <Lines>30</Lines>
  <Paragraphs>8</Paragraphs>
  <ScaleCrop>false</ScaleCrop>
  <Company>Fox Team</Company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高燕冰</dc:creator>
  <cp:keywords/>
  <dc:description/>
  <cp:lastModifiedBy>高燕冰</cp:lastModifiedBy>
  <cp:revision>1</cp:revision>
  <dcterms:created xsi:type="dcterms:W3CDTF">2019-04-10T06:39:00Z</dcterms:created>
  <dcterms:modified xsi:type="dcterms:W3CDTF">2019-04-10T06:42:00Z</dcterms:modified>
</cp:coreProperties>
</file>