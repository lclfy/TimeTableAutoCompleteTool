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C96A9D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C96A9D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C96A9D">
        <w:rPr>
          <w:rFonts w:eastAsia="宋体"/>
          <w:sz w:val="24"/>
        </w:rPr>
        <w:t>2018-10-26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884"/>
      </w:tblGrid>
      <w:tr w:rsidR="003A5A61" w:rsidTr="00C96A9D">
        <w:trPr>
          <w:trHeight w:val="4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C96A9D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(CRH380A-2721)13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14:54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(CRH380A-2720)JC11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12:12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(CRH380AL-2602)2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(CRH380B-5839)JC2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(CRH380B-5787)JC11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13:06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(CRH380B-5735)JC3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(CRH380A-2733)JC6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(CRH380AL-2620)29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15:13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(CRH380B-5654)18:23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道东端停放，</w:t>
            </w:r>
            <w:r>
              <w:rPr>
                <w:rFonts w:eastAsia="宋体" w:hint="eastAsia"/>
                <w:sz w:val="24"/>
              </w:rPr>
              <w:t>07:32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(CRH380B-5886+5864)20:07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20:57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(CRH380A-2664)21:18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(CRH380B-5879+5877)21:58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(CRH380B-5653)22:37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(CRH380A-2705+2907)23:16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05:49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00:57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(CRH380B-5875)23:49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(08:28)0G4533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(CRH380B-5876+5842)23:59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01:52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0G55482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(CRH380B-5676)09:31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17:28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16:50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(CRH380B-5856+5866)16:21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 w:rsidP="000F1C1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(CRH380A-2863)21:32</w:t>
            </w:r>
            <w:r>
              <w:rPr>
                <w:rFonts w:eastAsia="宋体" w:hint="eastAsia"/>
                <w:sz w:val="24"/>
              </w:rPr>
              <w:t>进</w:t>
            </w:r>
            <w:r w:rsidR="000F1C18">
              <w:rPr>
                <w:rFonts w:eastAsia="宋体"/>
                <w:sz w:val="24"/>
              </w:rPr>
              <w:t>7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41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(CRH380B-5885+5790)23:24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(CRH380B-5801+5757)23:55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 w:rsidP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(CRH6A-0428)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(19:43)0C2889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 w:rsidP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(CRH380A-2856+2849)20:54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 w:rsidP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(CRH6A-0423)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(20:56)0C2861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(CRH380A-2902)22:18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Pr="003A5A61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Pr="003A5A61" w:rsidRDefault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(CRH380AL-2927)23:27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Default="00C96A9D" w:rsidP="005810E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(CRH380B-5856+5866)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</w:t>
            </w:r>
            <w:r>
              <w:rPr>
                <w:rFonts w:eastAsia="宋体"/>
                <w:sz w:val="24"/>
              </w:rPr>
              <w:t>0</w:t>
            </w:r>
            <w:r w:rsidR="005810EA">
              <w:rPr>
                <w:rFonts w:eastAsia="宋体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:</w:t>
            </w:r>
            <w:r w:rsidR="005810EA">
              <w:rPr>
                <w:rFonts w:eastAsia="宋体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)0</w:t>
            </w:r>
            <w:r w:rsidR="005810EA">
              <w:rPr>
                <w:rFonts w:eastAsia="宋体"/>
                <w:sz w:val="24"/>
              </w:rPr>
              <w:t>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96A9D" w:rsidTr="00C96A9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A9D" w:rsidRDefault="00C96A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9D" w:rsidRDefault="00C96A9D" w:rsidP="00C9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</w:t>
            </w:r>
            <w:r>
              <w:rPr>
                <w:rFonts w:eastAsia="宋体"/>
                <w:sz w:val="24"/>
              </w:rPr>
              <w:t>5711+5693</w:t>
            </w:r>
            <w:r>
              <w:rPr>
                <w:rFonts w:eastAsia="宋体" w:hint="eastAsia"/>
                <w:sz w:val="24"/>
              </w:rPr>
              <w:t>)22:40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C96A9D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C96A9D">
        <w:rPr>
          <w:rFonts w:eastAsia="宋体"/>
          <w:sz w:val="24"/>
        </w:rPr>
        <w:t xml:space="preserve">                                       </w:t>
      </w:r>
      <w:r w:rsidR="00C96A9D">
        <w:rPr>
          <w:rFonts w:eastAsia="宋体" w:hint="eastAsia"/>
          <w:sz w:val="24"/>
        </w:rPr>
        <w:t>接收人</w:t>
      </w:r>
      <w:r w:rsidR="00C96A9D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C96A9D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A8A" w:rsidRDefault="003D1A8A" w:rsidP="00A95F1C">
      <w:r>
        <w:separator/>
      </w:r>
    </w:p>
  </w:endnote>
  <w:endnote w:type="continuationSeparator" w:id="0">
    <w:p w:rsidR="003D1A8A" w:rsidRDefault="003D1A8A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0F1C18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0F1C18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A8A" w:rsidRDefault="003D1A8A" w:rsidP="00A95F1C">
      <w:r>
        <w:separator/>
      </w:r>
    </w:p>
  </w:footnote>
  <w:footnote w:type="continuationSeparator" w:id="0">
    <w:p w:rsidR="003D1A8A" w:rsidRDefault="003D1A8A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9D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0F1C18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1A8A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810EA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27E5"/>
    <w:rsid w:val="009275FE"/>
    <w:rsid w:val="00993E6B"/>
    <w:rsid w:val="009968A1"/>
    <w:rsid w:val="009978E6"/>
    <w:rsid w:val="009C3B14"/>
    <w:rsid w:val="009C4551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96A9D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FFA3E-9FF5-4B8D-8BA9-1CD8C49F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6</TotalTime>
  <Pages>3</Pages>
  <Words>576</Words>
  <Characters>3288</Characters>
  <Application>Microsoft Office Word</Application>
  <DocSecurity>0</DocSecurity>
  <Lines>27</Lines>
  <Paragraphs>7</Paragraphs>
  <ScaleCrop>false</ScaleCrop>
  <Company>Fox Team</Company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杨强</dc:creator>
  <cp:keywords/>
  <dc:description/>
  <cp:lastModifiedBy>杨强</cp:lastModifiedBy>
  <cp:revision>3</cp:revision>
  <dcterms:created xsi:type="dcterms:W3CDTF">2018-10-26T07:26:00Z</dcterms:created>
  <dcterms:modified xsi:type="dcterms:W3CDTF">2018-10-26T08:29:00Z</dcterms:modified>
</cp:coreProperties>
</file>