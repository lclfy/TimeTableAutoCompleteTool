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1543D3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1543D3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1543D3">
        <w:rPr>
          <w:rFonts w:eastAsia="宋体"/>
          <w:sz w:val="24"/>
        </w:rPr>
        <w:t>2018-10-08</w:t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459"/>
      </w:tblGrid>
      <w:tr w:rsidR="003A5A61" w:rsidTr="001543D3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1543D3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(CRH380A-2861+2864)JC5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(CRH380A-2864)JC5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(CRH380A-2861)</w:t>
            </w:r>
            <w:r>
              <w:rPr>
                <w:rFonts w:eastAsia="宋体" w:hint="eastAsia"/>
                <w:sz w:val="24"/>
              </w:rPr>
              <w:t>进行重联。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14:44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05:45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(CRH380B-5791)JC2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20:06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(CRH380B-5791)41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(CRH380B-5886)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20:42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(CRH380B-5877)JC2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(CRH380A-2861+2864)JC5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(CRH380A-2861)JC5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(CRH380A-2864)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17:45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(CRH380AL-2612)JC3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 w:rsidP="009C21E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9C21E8"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(CRH380B-5862+5876)19:01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 w:rsidP="009C21E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9C21E8"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 w:rsidP="009C21E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9C21E8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lastRenderedPageBreak/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 w:rsidP="009C21E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9C21E8">
              <w:rPr>
                <w:rFonts w:eastAsia="宋体"/>
                <w:sz w:val="24"/>
              </w:rPr>
              <w:t>3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07:34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 w:rsidP="009C21E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9C21E8"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 w:rsidP="009C21E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9C21E8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0045/6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(CRH380A-2876)12:50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0G55336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(CRH380B-5886)16:17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19:58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(CRH380B-5886)41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(CRH380B-5791)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20:42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(CRH380B-5888)20:41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37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道西端进行人工清洗。完毕后</w:t>
            </w:r>
            <w:r>
              <w:rPr>
                <w:rFonts w:eastAsia="宋体" w:hint="eastAsia"/>
                <w:sz w:val="24"/>
              </w:rPr>
              <w:t>03:48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(CRH380A-2863+2664)23:16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道进行人工清洗。完毕后</w:t>
            </w:r>
            <w:r>
              <w:rPr>
                <w:rFonts w:eastAsia="宋体" w:hint="eastAsia"/>
                <w:sz w:val="24"/>
              </w:rPr>
              <w:t>03:32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(CRH380B-5835+5839)26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CRH380B-5839)23:55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(CRH380B-5835+5839)23:24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(CRH380B-5835)23:55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(CRH380B-5736+5787)23:55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r w:rsidRPr="00BB174D">
              <w:rPr>
                <w:rFonts w:eastAsia="宋体"/>
                <w:sz w:val="24"/>
              </w:rPr>
              <w:t>5693+5692</w:t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(CRH6A-0423)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 w:rsidP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(CRH380A-2849+2858)20:54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(CRH6A-0429)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道西端停放，转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Pr="003A5A61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Pr="003A5A61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(CRH380AL-2917)23:27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543D3" w:rsidTr="001543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3D3" w:rsidRDefault="001543D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53</w:t>
            </w:r>
          </w:p>
        </w:tc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D3" w:rsidRDefault="001543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：</w:t>
            </w:r>
            <w:r>
              <w:rPr>
                <w:rFonts w:eastAsia="宋体" w:hint="eastAsia"/>
                <w:sz w:val="24"/>
              </w:rPr>
              <w:t>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</w:t>
      </w:r>
      <w:r w:rsidR="001543D3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1543D3">
        <w:rPr>
          <w:rFonts w:eastAsia="宋体"/>
          <w:sz w:val="24"/>
        </w:rPr>
        <w:t xml:space="preserve">                                    </w:t>
      </w:r>
      <w:r w:rsidR="001543D3">
        <w:rPr>
          <w:rFonts w:eastAsia="宋体" w:hint="eastAsia"/>
          <w:sz w:val="24"/>
        </w:rPr>
        <w:t>接收人</w:t>
      </w:r>
      <w:r w:rsidR="001543D3">
        <w:rPr>
          <w:rFonts w:eastAsia="宋体"/>
          <w:sz w:val="24"/>
        </w:rPr>
        <w:t>；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1543D3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CA9" w:rsidRDefault="00425CA9" w:rsidP="00A95F1C">
      <w:r>
        <w:separator/>
      </w:r>
    </w:p>
  </w:endnote>
  <w:endnote w:type="continuationSeparator" w:id="0">
    <w:p w:rsidR="00425CA9" w:rsidRDefault="00425CA9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9C21E8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9C21E8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CA9" w:rsidRDefault="00425CA9" w:rsidP="00A95F1C">
      <w:r>
        <w:separator/>
      </w:r>
    </w:p>
  </w:footnote>
  <w:footnote w:type="continuationSeparator" w:id="0">
    <w:p w:rsidR="00425CA9" w:rsidRDefault="00425CA9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D3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43D3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25CA9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50789"/>
    <w:rsid w:val="00993E6B"/>
    <w:rsid w:val="009968A1"/>
    <w:rsid w:val="009978E6"/>
    <w:rsid w:val="009C21E8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1D23D-CF79-4B51-A449-80B835CD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3</TotalTime>
  <Pages>3</Pages>
  <Words>631</Words>
  <Characters>3603</Characters>
  <Application>Microsoft Office Word</Application>
  <DocSecurity>0</DocSecurity>
  <Lines>30</Lines>
  <Paragraphs>8</Paragraphs>
  <ScaleCrop>false</ScaleCrop>
  <Company>Fox Team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2</cp:revision>
  <dcterms:created xsi:type="dcterms:W3CDTF">2018-10-08T11:06:00Z</dcterms:created>
  <dcterms:modified xsi:type="dcterms:W3CDTF">2018-10-08T11:12:00Z</dcterms:modified>
</cp:coreProperties>
</file>