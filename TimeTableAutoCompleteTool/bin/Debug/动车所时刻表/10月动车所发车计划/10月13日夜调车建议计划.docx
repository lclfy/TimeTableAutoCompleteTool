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3A5A61" w:rsidP="003A5A61">
      <w:pPr>
        <w:jc w:val="center"/>
        <w:rPr>
          <w:rFonts w:eastAsia="宋体"/>
          <w:b/>
          <w:sz w:val="36"/>
        </w:rPr>
      </w:pPr>
      <w:r w:rsidRPr="00082AF1">
        <w:rPr>
          <w:rFonts w:eastAsia="宋体" w:hint="eastAsia"/>
          <w:b/>
          <w:sz w:val="36"/>
        </w:rPr>
        <w:t>动车组调车作业计划（</w:t>
      </w:r>
      <w:r w:rsidR="00C24BF6">
        <w:rPr>
          <w:rFonts w:eastAsia="宋体" w:hint="eastAsia"/>
          <w:b/>
          <w:sz w:val="36"/>
        </w:rPr>
        <w:t>夜班</w:t>
      </w:r>
      <w:r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="00C24BF6">
        <w:rPr>
          <w:rFonts w:eastAsia="宋体" w:hint="eastAsia"/>
          <w:sz w:val="24"/>
        </w:rPr>
        <w:t>郑州东所</w:t>
      </w:r>
      <w:r w:rsidRPr="00082AF1">
        <w:rPr>
          <w:rFonts w:eastAsia="宋体"/>
          <w:sz w:val="24"/>
        </w:rPr>
        <w:t xml:space="preserve"> </w:t>
      </w:r>
      <w:r w:rsidRPr="00082AF1">
        <w:rPr>
          <w:rFonts w:eastAsia="宋体" w:hint="eastAsia"/>
          <w:sz w:val="24"/>
        </w:rPr>
        <w:t>打印时间：</w:t>
      </w:r>
      <w:r w:rsidR="00C24BF6">
        <w:rPr>
          <w:rFonts w:eastAsia="宋体"/>
          <w:sz w:val="24"/>
        </w:rPr>
        <w:t>2018-10-13</w:t>
      </w: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4742"/>
      </w:tblGrid>
      <w:tr w:rsidR="003A5A61" w:rsidTr="00C24BF6">
        <w:trPr>
          <w:trHeight w:val="44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C24BF6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C24BF6" w:rsidTr="00C24B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BF6" w:rsidRPr="003A5A61" w:rsidRDefault="00C24BF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F6" w:rsidRPr="003A5A61" w:rsidRDefault="00C24BF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(CRH380B-5835)JC12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15:30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C24BF6" w:rsidTr="00C24B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BF6" w:rsidRPr="003A5A61" w:rsidRDefault="00C24BF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F6" w:rsidRPr="003A5A61" w:rsidRDefault="00C24BF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(CRH380AL-2620)JC4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18:52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C24BF6" w:rsidTr="00C24B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BF6" w:rsidRPr="003A5A61" w:rsidRDefault="00C24BF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F6" w:rsidRPr="003A5A61" w:rsidRDefault="00C24BF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(CRH380A-2876)42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15:24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42</w:t>
            </w:r>
            <w:r>
              <w:rPr>
                <w:rFonts w:eastAsia="宋体" w:hint="eastAsia"/>
                <w:sz w:val="24"/>
              </w:rPr>
              <w:t>道西端停放，</w:t>
            </w:r>
            <w:r>
              <w:rPr>
                <w:rFonts w:eastAsia="宋体" w:hint="eastAsia"/>
                <w:sz w:val="24"/>
              </w:rPr>
              <w:t>04:47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C24BF6" w:rsidTr="00C24B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BF6" w:rsidRPr="003A5A61" w:rsidRDefault="00C24BF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F6" w:rsidRPr="003A5A61" w:rsidRDefault="00C24BF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0G806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(CRH380AL-2610)16:30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01:43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(02:46)0J5901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24BF6" w:rsidTr="00C24B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BF6" w:rsidRPr="003A5A61" w:rsidRDefault="00C24BF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F6" w:rsidRPr="003A5A61" w:rsidRDefault="00C24BF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(CRH380B-5735)18:23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18:45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22:00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(07:37)0G2045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24BF6" w:rsidTr="00C24B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BF6" w:rsidRPr="003A5A61" w:rsidRDefault="00C24BF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F6" w:rsidRPr="003A5A61" w:rsidRDefault="00C24BF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(CRH380B-5885)19:01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19:21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21:50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(07:06)0G6601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24BF6" w:rsidTr="00C24B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BF6" w:rsidRPr="003A5A61" w:rsidRDefault="00C24BF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F6" w:rsidRPr="003A5A61" w:rsidRDefault="00C24BF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0G1818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(CRH380B-5791+5886)20:07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20:23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22:55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(06:36)0G6607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24BF6" w:rsidTr="00C24B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BF6" w:rsidRPr="003A5A61" w:rsidRDefault="00C24BF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F6" w:rsidRPr="003A5A61" w:rsidRDefault="00C24BF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(CRH380B-5787)20:29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20:49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23:35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(09:01)0G6695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24BF6" w:rsidTr="00C24B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BF6" w:rsidRPr="003A5A61" w:rsidRDefault="00C24BF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F6" w:rsidRPr="003A5A61" w:rsidRDefault="00C24BF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(CRH380B-5863)20:35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02:36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05:30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(10:11)0G2215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24BF6" w:rsidTr="00C24B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BF6" w:rsidRPr="003A5A61" w:rsidRDefault="00C24BF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F6" w:rsidRPr="003A5A61" w:rsidRDefault="00C24BF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0G6700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(CRH380B-5850)20:44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01:11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03:50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(05:44)0G9789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24BF6" w:rsidTr="00C24B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BF6" w:rsidRPr="003A5A61" w:rsidRDefault="00C24BF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F6" w:rsidRPr="003A5A61" w:rsidRDefault="00C24BF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(CRH380AL-2602)20:49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21:05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23:35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(13:42)0G991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24BF6" w:rsidTr="00C24B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BF6" w:rsidRPr="003A5A61" w:rsidRDefault="00C24BF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F6" w:rsidRPr="003A5A61" w:rsidRDefault="00C24BF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(CRH380A-2705)21:18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21:37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00:30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(04:51)0J8587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24BF6" w:rsidTr="00C24B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BF6" w:rsidRPr="003A5A61" w:rsidRDefault="00C24BF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F6" w:rsidRPr="003A5A61" w:rsidRDefault="00C24BF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(CRH380A-2645)21:26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21:46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00:20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(07:05)0D5611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24BF6" w:rsidTr="00C24B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BF6" w:rsidRPr="003A5A61" w:rsidRDefault="00C24BF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F6" w:rsidRPr="003A5A61" w:rsidRDefault="00C24BF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(CRH380AL-2626)21:48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00:35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00:35</w:t>
            </w:r>
            <w:r>
              <w:rPr>
                <w:rFonts w:eastAsia="宋体" w:hint="eastAsia"/>
                <w:sz w:val="24"/>
              </w:rPr>
              <w:t>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(07:17)0G93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24BF6" w:rsidTr="00C24B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BF6" w:rsidRPr="003A5A61" w:rsidRDefault="00C24BF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F6" w:rsidRPr="003A5A61" w:rsidRDefault="00C24BF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0G2024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(CRH380A-2680)21:53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02:45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05:20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(07:55)0G2021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24BF6" w:rsidTr="00C24B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BF6" w:rsidRPr="003A5A61" w:rsidRDefault="00C24BF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16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F6" w:rsidRPr="003A5A61" w:rsidRDefault="00C24BF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0C2994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(CRH380B-5876+5842)21:58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22:48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JC8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03:13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24BF6" w:rsidTr="00C24B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BF6" w:rsidRPr="003A5A61" w:rsidRDefault="00C24BF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F6" w:rsidRPr="003A5A61" w:rsidRDefault="00C24BF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(CRH380B-5790)22:12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22:33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01:30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(06:58)0G1991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24BF6" w:rsidTr="00C24B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BF6" w:rsidRPr="003A5A61" w:rsidRDefault="00C24BF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F6" w:rsidRPr="003A5A61" w:rsidRDefault="00C24BF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0G9784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(CRH380B-5874)22:22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22:43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01:20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C24BF6" w:rsidTr="00C24B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BF6" w:rsidRPr="003A5A61" w:rsidRDefault="00C24BF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F6" w:rsidRPr="003A5A61" w:rsidRDefault="00C24BF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(CRH380AL-2595)22:31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23:21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(11:22)0D5699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24BF6" w:rsidTr="00C24B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BF6" w:rsidRPr="003A5A61" w:rsidRDefault="00C24BF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F6" w:rsidRPr="003A5A61" w:rsidRDefault="00C24BF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(CRH380B-5801)22:37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03:27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06:05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24BF6" w:rsidTr="00C24B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BF6" w:rsidRPr="003A5A61" w:rsidRDefault="00C24BF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F6" w:rsidRPr="003A5A61" w:rsidRDefault="00C24BF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0G55332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(CRH380B-5795)22:42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01:23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04:15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(06:50)0G9787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24BF6" w:rsidTr="00C24B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BF6" w:rsidRPr="003A5A61" w:rsidRDefault="00C24BF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F6" w:rsidRPr="003A5A61" w:rsidRDefault="00C24BF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(CRH380A-2863+2664)23:16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02:17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04:50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(06:47)0G801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24BF6" w:rsidTr="00C24B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BF6" w:rsidRPr="003A5A61" w:rsidRDefault="00C24BF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F6" w:rsidRPr="003A5A61" w:rsidRDefault="00C24BF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0G1288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(CRH380A-2810)23:24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01:27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04:05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(06:34)0G1287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24BF6" w:rsidTr="00C24B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BF6" w:rsidRPr="003A5A61" w:rsidRDefault="00C24BF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F6" w:rsidRPr="003A5A61" w:rsidRDefault="00C24BF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0G1854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(CRH380B-5878)23:30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03:16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06:15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24BF6" w:rsidTr="00C24B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BF6" w:rsidRPr="003A5A61" w:rsidRDefault="00C24BF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F6" w:rsidRPr="003A5A61" w:rsidRDefault="00C24BF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(CRH380AL-2612)23:43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00:01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02:35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(06:09)0G847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24BF6" w:rsidTr="00C24B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BF6" w:rsidRPr="003A5A61" w:rsidRDefault="00C24BF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F6" w:rsidRPr="003A5A61" w:rsidRDefault="00C24BF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(CRH380B-5839)23:49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01:06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04:00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(05:51)0G1905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24BF6" w:rsidTr="00C24B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BF6" w:rsidRPr="003A5A61" w:rsidRDefault="00C24BF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F6" w:rsidRPr="003A5A61" w:rsidRDefault="00C24BF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0G426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(CRH380AL-2607)23:51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00:09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(07:09)0G425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24BF6" w:rsidTr="00C24B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BF6" w:rsidRPr="003A5A61" w:rsidRDefault="00C24BF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F6" w:rsidRPr="003A5A61" w:rsidRDefault="00C24BF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(CRH380B-5838+5757)23:59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00:49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JC10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06:23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(07:25)0G1889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24BF6" w:rsidTr="00C24B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BF6" w:rsidRPr="003A5A61" w:rsidRDefault="00C24BF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29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F6" w:rsidRPr="003A5A61" w:rsidRDefault="00C24BF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(CRH380AL-2609)16:21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(23:37)0J8577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24BF6" w:rsidTr="00C24B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BF6" w:rsidRPr="003A5A61" w:rsidRDefault="00C24BF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30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F6" w:rsidRPr="003A5A61" w:rsidRDefault="00C24BF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0G9782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(CRH380AL-2606)19:16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(04:20)0J8581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24BF6" w:rsidTr="00C24B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BF6" w:rsidRPr="003A5A61" w:rsidRDefault="00C24BF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F6" w:rsidRPr="003A5A61" w:rsidRDefault="00C24BF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(CRH380B-5851+5873)20:35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(06:40)0G1961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24BF6" w:rsidTr="00C24B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BF6" w:rsidRPr="003A5A61" w:rsidRDefault="00C24BF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F6" w:rsidRPr="003A5A61" w:rsidRDefault="00C24BF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0G2022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(CRH380A-2907)21:32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32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(06:32)0G6611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24BF6" w:rsidTr="00C24B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BF6" w:rsidRPr="003A5A61" w:rsidRDefault="00C24BF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F6" w:rsidRPr="003A5A61" w:rsidRDefault="00C24BF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0G2032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(CRH380A-2644)22:25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03:32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道东端停放，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(12:42)0G687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24BF6" w:rsidTr="00C24B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BF6" w:rsidRPr="003A5A61" w:rsidRDefault="00C24BF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F6" w:rsidRPr="003A5A61" w:rsidRDefault="00C24BF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0G1890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(CRH380B-5862)22:32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(07:56)0G1853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24BF6" w:rsidTr="00C24B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BF6" w:rsidRPr="003A5A61" w:rsidRDefault="00C24BF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F6" w:rsidRPr="003A5A61" w:rsidRDefault="00C24BF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0G688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(CRH380A-2721)22:37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(07:34)0G2031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24BF6" w:rsidTr="00C24B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BF6" w:rsidRPr="003A5A61" w:rsidRDefault="00C24BF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36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F6" w:rsidRPr="003A5A61" w:rsidRDefault="00C24BF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0G6688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(CRH380A-2733)22:48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(07:12)0G6681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24BF6" w:rsidTr="00C24B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BF6" w:rsidRPr="003A5A61" w:rsidRDefault="00C24BF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F6" w:rsidRPr="003A5A61" w:rsidRDefault="00C24BF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0G808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(CRH380AL-2619)23:06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(04:59)0J8579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24BF6" w:rsidTr="00C24B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BF6" w:rsidRPr="003A5A61" w:rsidRDefault="00C24BF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F6" w:rsidRPr="003A5A61" w:rsidRDefault="00C24BF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(CRH380B-5877)23:11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(07:40)0G2203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24BF6" w:rsidTr="00C24B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BF6" w:rsidRPr="003A5A61" w:rsidRDefault="00C24BF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39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F6" w:rsidRPr="003A5A61" w:rsidRDefault="00C24BF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0D5612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(CRH380B-5837+5654)23:24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(06:38)0G1809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24BF6" w:rsidTr="00C24B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BF6" w:rsidRPr="003A5A61" w:rsidRDefault="00C24BF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40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F6" w:rsidRPr="003A5A61" w:rsidRDefault="00C24BF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(CRH380B-5872)23:41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(06:30)0G2201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24BF6" w:rsidTr="00C24B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BF6" w:rsidRPr="003A5A61" w:rsidRDefault="00C24BF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F6" w:rsidRPr="003A5A61" w:rsidRDefault="00C24BF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0G368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(CRH380B-5840+5879)23:55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(06:11)DJ8589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24BF6" w:rsidTr="00C24B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BF6" w:rsidRPr="003A5A61" w:rsidRDefault="00C24BF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F6" w:rsidRPr="003A5A61" w:rsidRDefault="00C24BF6" w:rsidP="00C24BF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0G1262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(CRH380BG-</w:t>
            </w:r>
            <w:hyperlink r:id="rId7" w:tgtFrame="_blank" w:history="1">
              <w:r w:rsidR="00FB133A" w:rsidRPr="00FB133A">
                <w:rPr>
                  <w:rFonts w:eastAsia="宋体"/>
                  <w:sz w:val="24"/>
                </w:rPr>
                <w:t>5721</w:t>
              </w:r>
            </w:hyperlink>
            <w:r w:rsidR="00FB133A">
              <w:rPr>
                <w:rFonts w:eastAsia="宋体"/>
                <w:sz w:val="24"/>
              </w:rPr>
              <w:t>+</w:t>
            </w:r>
            <w:bookmarkStart w:id="0" w:name="_GoBack"/>
            <w:bookmarkEnd w:id="0"/>
            <w:r w:rsidR="00FB133A" w:rsidRPr="00FB133A">
              <w:rPr>
                <w:rFonts w:eastAsia="宋体" w:hint="eastAsia"/>
                <w:sz w:val="24"/>
              </w:rPr>
              <w:fldChar w:fldCharType="begin"/>
            </w:r>
            <w:r w:rsidR="00FB133A" w:rsidRPr="00FB133A">
              <w:rPr>
                <w:rFonts w:eastAsia="宋体" w:hint="eastAsia"/>
                <w:sz w:val="24"/>
              </w:rPr>
              <w:instrText xml:space="preserve"> HYPERLINK "http://10.1.176.170/DCTrainSetRecord/frmRecordMain.aspx?TrainSetID=CRH5695B" \t "_blank" </w:instrText>
            </w:r>
            <w:r w:rsidR="00FB133A" w:rsidRPr="00FB133A">
              <w:rPr>
                <w:rFonts w:eastAsia="宋体" w:hint="eastAsia"/>
                <w:sz w:val="24"/>
              </w:rPr>
              <w:fldChar w:fldCharType="separate"/>
            </w:r>
            <w:r w:rsidR="00FB133A" w:rsidRPr="00FB133A">
              <w:rPr>
                <w:rFonts w:eastAsia="宋体"/>
                <w:sz w:val="24"/>
              </w:rPr>
              <w:t>5695</w:t>
            </w:r>
            <w:r w:rsidR="00FB133A" w:rsidRPr="00FB133A">
              <w:rPr>
                <w:rFonts w:eastAsia="宋体" w:hint="eastAsia"/>
                <w:sz w:val="24"/>
              </w:rPr>
              <w:fldChar w:fldCharType="end"/>
            </w:r>
            <w:r>
              <w:rPr>
                <w:rFonts w:eastAsia="宋体" w:hint="eastAsia"/>
                <w:sz w:val="24"/>
              </w:rPr>
              <w:t>)22:28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(07:24)0G1261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24BF6" w:rsidTr="00C24B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BF6" w:rsidRPr="003A5A61" w:rsidRDefault="00C24BF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F6" w:rsidRPr="003A5A61" w:rsidRDefault="00C24BF6" w:rsidP="00C24BF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(CRH380A-2720) 25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(05:13)0J5731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24BF6" w:rsidTr="00C24B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BF6" w:rsidRPr="003A5A61" w:rsidRDefault="00C24BF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F6" w:rsidRPr="003A5A61" w:rsidRDefault="00C24BF6" w:rsidP="00C24BF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0J1574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(CRH380AJ-0201)20:24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20:40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23:45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(07:48)0J31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24BF6" w:rsidTr="00C24B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BF6" w:rsidRPr="003A5A61" w:rsidRDefault="00C24BF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F6" w:rsidRPr="003A5A61" w:rsidRDefault="004746CF" w:rsidP="004746C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0C2888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</w:t>
            </w:r>
            <w:r>
              <w:rPr>
                <w:rFonts w:eastAsia="宋体"/>
                <w:sz w:val="24"/>
              </w:rPr>
              <w:t>4</w:t>
            </w:r>
            <w:r>
              <w:rPr>
                <w:rFonts w:eastAsia="宋体"/>
                <w:sz w:val="24"/>
              </w:rPr>
              <w:t>) 19:19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 w:rsidR="00C24BF6">
              <w:rPr>
                <w:rFonts w:eastAsia="宋体" w:hint="eastAsia"/>
                <w:sz w:val="24"/>
              </w:rPr>
              <w:t>备开</w:t>
            </w:r>
            <w:r w:rsidR="00C24BF6">
              <w:rPr>
                <w:rFonts w:eastAsia="宋体" w:hint="eastAsia"/>
                <w:sz w:val="24"/>
              </w:rPr>
              <w:t>13</w:t>
            </w:r>
            <w:r w:rsidR="00C24BF6">
              <w:rPr>
                <w:rFonts w:eastAsia="宋体" w:hint="eastAsia"/>
                <w:sz w:val="24"/>
              </w:rPr>
              <w:t>日</w:t>
            </w:r>
            <w:proofErr w:type="gramEnd"/>
            <w:r w:rsidR="00C24BF6">
              <w:rPr>
                <w:rFonts w:eastAsia="宋体" w:hint="eastAsia"/>
                <w:sz w:val="24"/>
              </w:rPr>
              <w:t>(19:43)0C2889</w:t>
            </w:r>
            <w:r w:rsidR="00C24BF6">
              <w:rPr>
                <w:rFonts w:eastAsia="宋体" w:hint="eastAsia"/>
                <w:sz w:val="24"/>
              </w:rPr>
              <w:t>次。</w:t>
            </w:r>
          </w:p>
        </w:tc>
      </w:tr>
      <w:tr w:rsidR="00C24BF6" w:rsidTr="00C24B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BF6" w:rsidRPr="003A5A61" w:rsidRDefault="00C24BF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F6" w:rsidRPr="003A5A61" w:rsidRDefault="00C24BF6" w:rsidP="00C24BF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0</w:t>
            </w:r>
            <w:r>
              <w:rPr>
                <w:rFonts w:eastAsia="宋体" w:hint="eastAsia"/>
                <w:sz w:val="24"/>
              </w:rPr>
              <w:t>G156</w:t>
            </w:r>
            <w:r>
              <w:rPr>
                <w:rFonts w:eastAsia="宋体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(CRH380A-2866+2708)20:54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(06:42)</w:t>
            </w:r>
            <w:r>
              <w:rPr>
                <w:rFonts w:eastAsia="宋体"/>
                <w:sz w:val="24"/>
              </w:rPr>
              <w:t>0</w:t>
            </w:r>
            <w:r>
              <w:rPr>
                <w:rFonts w:eastAsia="宋体" w:hint="eastAsia"/>
                <w:sz w:val="24"/>
              </w:rPr>
              <w:t>G156</w:t>
            </w:r>
            <w:r>
              <w:rPr>
                <w:rFonts w:eastAsia="宋体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24BF6" w:rsidTr="00C24B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BF6" w:rsidRPr="003A5A61" w:rsidRDefault="00C24BF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F6" w:rsidRPr="003A5A61" w:rsidRDefault="004746CF" w:rsidP="004746C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0C2860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</w:t>
            </w:r>
            <w:r>
              <w:rPr>
                <w:rFonts w:eastAsia="宋体"/>
                <w:sz w:val="24"/>
              </w:rPr>
              <w:t>5</w:t>
            </w:r>
            <w:r>
              <w:rPr>
                <w:rFonts w:eastAsia="宋体"/>
                <w:sz w:val="24"/>
              </w:rPr>
              <w:t>) 20:19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 w:rsidR="00C24BF6">
              <w:rPr>
                <w:rFonts w:eastAsia="宋体" w:hint="eastAsia"/>
                <w:sz w:val="24"/>
              </w:rPr>
              <w:t>备开</w:t>
            </w:r>
            <w:r w:rsidR="00C24BF6">
              <w:rPr>
                <w:rFonts w:eastAsia="宋体" w:hint="eastAsia"/>
                <w:sz w:val="24"/>
              </w:rPr>
              <w:t>13</w:t>
            </w:r>
            <w:r w:rsidR="00C24BF6">
              <w:rPr>
                <w:rFonts w:eastAsia="宋体" w:hint="eastAsia"/>
                <w:sz w:val="24"/>
              </w:rPr>
              <w:t>日</w:t>
            </w:r>
            <w:proofErr w:type="gramEnd"/>
            <w:r w:rsidR="00C24BF6">
              <w:rPr>
                <w:rFonts w:eastAsia="宋体" w:hint="eastAsia"/>
                <w:sz w:val="24"/>
              </w:rPr>
              <w:t>(20:56)0C2861</w:t>
            </w:r>
            <w:r w:rsidR="00C24BF6">
              <w:rPr>
                <w:rFonts w:eastAsia="宋体" w:hint="eastAsia"/>
                <w:sz w:val="24"/>
              </w:rPr>
              <w:t>次。</w:t>
            </w:r>
          </w:p>
        </w:tc>
      </w:tr>
      <w:tr w:rsidR="00C24BF6" w:rsidTr="00C24B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BF6" w:rsidRPr="003A5A61" w:rsidRDefault="00C24BF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F6" w:rsidRPr="003A5A61" w:rsidRDefault="00C24BF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0G1536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(CRH380A-2885)22:18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(07:55)0G1535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24BF6" w:rsidTr="00C24B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BF6" w:rsidRPr="003A5A61" w:rsidRDefault="00C24BF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49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F6" w:rsidRPr="003A5A61" w:rsidRDefault="00C24BF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0G76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(CRH380AL-2927)23:27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(09:48)0G73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24BF6" w:rsidTr="00C24B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BF6" w:rsidRDefault="00C24BF6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50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F6" w:rsidRDefault="00C24BF6" w:rsidP="00C24BF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</w:t>
            </w:r>
            <w:r>
              <w:rPr>
                <w:rFonts w:eastAsia="宋体"/>
                <w:sz w:val="24"/>
              </w:rPr>
              <w:t>J8578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(CRH380AL-2609)</w:t>
            </w:r>
            <w:r>
              <w:rPr>
                <w:rFonts w:eastAsia="宋体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:</w:t>
            </w:r>
            <w:r>
              <w:rPr>
                <w:rFonts w:eastAsia="宋体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</w:t>
            </w:r>
            <w:r>
              <w:rPr>
                <w:rFonts w:eastAsia="宋体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</w:t>
            </w:r>
            <w:r>
              <w:rPr>
                <w:rFonts w:eastAsia="宋体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:</w:t>
            </w:r>
            <w:r>
              <w:rPr>
                <w:rFonts w:eastAsia="宋体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)0</w:t>
            </w:r>
            <w:r>
              <w:rPr>
                <w:rFonts w:eastAsia="宋体"/>
                <w:sz w:val="24"/>
              </w:rPr>
              <w:t>C2951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 w:hint="eastAsia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 xml:space="preserve">: </w:t>
      </w:r>
      <w:r w:rsidR="00C24BF6">
        <w:rPr>
          <w:rFonts w:eastAsia="宋体" w:hint="eastAsia"/>
          <w:sz w:val="24"/>
        </w:rPr>
        <w:t>杨文清</w:t>
      </w:r>
      <w:r>
        <w:rPr>
          <w:rFonts w:eastAsia="宋体"/>
          <w:sz w:val="24"/>
        </w:rPr>
        <w:t xml:space="preserve">                         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C24BF6">
        <w:rPr>
          <w:rFonts w:eastAsia="宋体"/>
          <w:sz w:val="24"/>
        </w:rPr>
        <w:t xml:space="preserve">                                      </w:t>
      </w:r>
      <w:r w:rsidR="00C24BF6">
        <w:rPr>
          <w:rFonts w:eastAsia="宋体" w:hint="eastAsia"/>
          <w:sz w:val="24"/>
        </w:rPr>
        <w:t>接收人</w:t>
      </w:r>
      <w:r w:rsidR="00C24BF6">
        <w:rPr>
          <w:rFonts w:eastAsia="宋体"/>
          <w:sz w:val="24"/>
        </w:rPr>
        <w:t>：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C24BF6">
      <w:headerReference w:type="even" r:id="rId8"/>
      <w:headerReference w:type="default" r:id="rId9"/>
      <w:footerReference w:type="even" r:id="rId10"/>
      <w:footerReference w:type="default" r:id="rId11"/>
      <w:pgSz w:w="16838" w:h="11906" w:orient="landscape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776" w:rsidRDefault="003B7776" w:rsidP="00A95F1C">
      <w:r>
        <w:separator/>
      </w:r>
    </w:p>
  </w:endnote>
  <w:endnote w:type="continuationSeparator" w:id="0">
    <w:p w:rsidR="003B7776" w:rsidRDefault="003B7776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FB133A">
      <w:rPr>
        <w:b/>
        <w:noProof/>
      </w:rPr>
      <w:t>3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FB133A">
      <w:rPr>
        <w:b/>
        <w:noProof/>
      </w:rPr>
      <w:t>3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776" w:rsidRDefault="003B7776" w:rsidP="00A95F1C">
      <w:r>
        <w:separator/>
      </w:r>
    </w:p>
  </w:footnote>
  <w:footnote w:type="continuationSeparator" w:id="0">
    <w:p w:rsidR="003B7776" w:rsidRDefault="003B7776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  <w:tab w:val="right" w:pos="8306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BF6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04082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B7776"/>
    <w:rsid w:val="003D4140"/>
    <w:rsid w:val="003E1D71"/>
    <w:rsid w:val="00400283"/>
    <w:rsid w:val="00405FAD"/>
    <w:rsid w:val="0041106A"/>
    <w:rsid w:val="00412B60"/>
    <w:rsid w:val="00415D8B"/>
    <w:rsid w:val="004746CF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4BF6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133A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B1B916-24A5-4EC2-A950-692BAB38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9">
    <w:name w:val="Hyperlink"/>
    <w:basedOn w:val="a0"/>
    <w:uiPriority w:val="99"/>
    <w:semiHidden/>
    <w:unhideWhenUsed/>
    <w:rsid w:val="00FB133A"/>
    <w:rPr>
      <w:strike w:val="0"/>
      <w:dstrike w:val="0"/>
      <w:color w:val="00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0.1.176.170/DCTrainSetRecord/frmRecordMain.aspx?TrainSetID=CRH5721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7</TotalTime>
  <Pages>3</Pages>
  <Words>620</Words>
  <Characters>3537</Characters>
  <Application>Microsoft Office Word</Application>
  <DocSecurity>0</DocSecurity>
  <Lines>29</Lines>
  <Paragraphs>8</Paragraphs>
  <ScaleCrop>false</ScaleCrop>
  <Company>Fox Team</Company>
  <LinksUpToDate>false</LinksUpToDate>
  <CharactersWithSpaces>4149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张操</dc:creator>
  <cp:keywords/>
  <dc:description/>
  <cp:lastModifiedBy>张操</cp:lastModifiedBy>
  <cp:revision>9</cp:revision>
  <dcterms:created xsi:type="dcterms:W3CDTF">2018-10-13T05:46:00Z</dcterms:created>
  <dcterms:modified xsi:type="dcterms:W3CDTF">2018-10-13T05:53:00Z</dcterms:modified>
</cp:coreProperties>
</file>