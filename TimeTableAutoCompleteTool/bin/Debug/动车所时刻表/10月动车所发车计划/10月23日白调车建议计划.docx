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CE3D5A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</w:t>
      </w:r>
      <w:r w:rsidR="003A5A61" w:rsidRPr="00082AF1">
        <w:rPr>
          <w:rFonts w:eastAsia="宋体" w:hint="eastAsia"/>
          <w:b/>
          <w:sz w:val="36"/>
        </w:rPr>
        <w:t>计划（</w:t>
      </w:r>
      <w:r>
        <w:rPr>
          <w:rFonts w:eastAsia="宋体" w:hint="eastAsia"/>
          <w:b/>
          <w:sz w:val="36"/>
        </w:rPr>
        <w:t>白班</w:t>
      </w:r>
      <w:r w:rsidR="003A5A61"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CE3D5A">
        <w:rPr>
          <w:rFonts w:eastAsia="宋体"/>
          <w:sz w:val="24"/>
        </w:rPr>
        <w:t>2018-10-23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(CRH380A-2863)38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(CRH380B-5876+5842)JC1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(CRH380AL-2620)31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(CRH380B-5875)JC2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(CRH380B-5861)JC4</w:t>
            </w:r>
            <w:r>
              <w:rPr>
                <w:rFonts w:eastAsia="宋体" w:hint="eastAsia"/>
                <w:sz w:val="24"/>
              </w:rPr>
              <w:t>道东端停放。完毕后</w:t>
            </w:r>
            <w:r>
              <w:rPr>
                <w:rFonts w:eastAsia="宋体" w:hint="eastAsia"/>
                <w:sz w:val="24"/>
              </w:rPr>
              <w:t>09:20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(CRH380A-2721)JC6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(CRH380B-5862)JC4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09:33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(CRH380A-2810)JC2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(CRH380B-5886)JC5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(CRH380AL-2610)08:27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道机洗，</w:t>
            </w:r>
            <w:r>
              <w:rPr>
                <w:rFonts w:eastAsia="宋体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12:16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bookmarkStart w:id="0" w:name="_GoBack"/>
            <w:bookmarkEnd w:id="0"/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道机洗，</w:t>
            </w:r>
            <w:r>
              <w:rPr>
                <w:rFonts w:eastAsia="宋体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。</w:t>
            </w:r>
            <w:r>
              <w:rPr>
                <w:rFonts w:eastAsia="宋体" w:hint="eastAsia"/>
                <w:sz w:val="24"/>
              </w:rPr>
              <w:t>17:37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(CRH380B-5879+5877)15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(CRH380B-5864)39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E3D5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5A" w:rsidRPr="003A5A61" w:rsidRDefault="00CE3D5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5A" w:rsidRPr="003A5A61" w:rsidRDefault="00CE3D5A" w:rsidP="00CE3D5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(CRH380B-5840)18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B53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39D" w:rsidRPr="003A5A61" w:rsidRDefault="002B539D" w:rsidP="002B539D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39D" w:rsidRPr="003A5A61" w:rsidRDefault="002B539D" w:rsidP="002B53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2B53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39D" w:rsidRPr="003A5A61" w:rsidRDefault="002B539D" w:rsidP="002B539D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39D" w:rsidRPr="003A5A61" w:rsidRDefault="002B539D" w:rsidP="002B53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B53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39D" w:rsidRPr="003A5A61" w:rsidRDefault="002B539D" w:rsidP="002B539D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39D" w:rsidRPr="003A5A61" w:rsidRDefault="002B539D" w:rsidP="002B53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(CRH380B-5653)34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B53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39D" w:rsidRPr="003A5A61" w:rsidRDefault="002B539D" w:rsidP="002B539D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39D" w:rsidRPr="003A5A61" w:rsidRDefault="002B539D" w:rsidP="002B53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(CRH380AL-2930) 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B53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39D" w:rsidRDefault="002B539D" w:rsidP="002B539D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39D" w:rsidRPr="003A5A61" w:rsidRDefault="002B539D" w:rsidP="002B53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 w:rsidR="002B539D">
        <w:rPr>
          <w:rFonts w:eastAsia="宋体"/>
          <w:sz w:val="24"/>
        </w:rPr>
        <w:t>:</w:t>
      </w:r>
      <w:r w:rsidR="002B539D">
        <w:rPr>
          <w:rFonts w:eastAsia="宋体" w:hint="eastAsia"/>
          <w:sz w:val="24"/>
        </w:rPr>
        <w:t>郭争</w:t>
      </w:r>
      <w:r>
        <w:rPr>
          <w:rFonts w:eastAsia="宋体"/>
          <w:sz w:val="24"/>
        </w:rPr>
        <w:t xml:space="preserve">    </w:t>
      </w:r>
      <w:r w:rsidR="002B539D">
        <w:rPr>
          <w:rFonts w:eastAsia="宋体"/>
          <w:sz w:val="24"/>
        </w:rPr>
        <w:t xml:space="preserve">                   </w:t>
      </w:r>
      <w:r>
        <w:rPr>
          <w:rFonts w:eastAsia="宋体"/>
          <w:sz w:val="24"/>
        </w:rPr>
        <w:t xml:space="preserve">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2B539D">
        <w:rPr>
          <w:rFonts w:eastAsia="宋体"/>
          <w:sz w:val="24"/>
        </w:rPr>
        <w:t xml:space="preserve">                           </w:t>
      </w:r>
      <w:r w:rsidR="002B539D">
        <w:rPr>
          <w:rFonts w:eastAsia="宋体" w:hint="eastAsia"/>
          <w:sz w:val="24"/>
        </w:rPr>
        <w:t>接收</w:t>
      </w:r>
      <w:r w:rsidR="002B539D">
        <w:rPr>
          <w:rFonts w:eastAsia="宋体"/>
          <w:sz w:val="24"/>
        </w:rPr>
        <w:t>人：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B10" w:rsidRDefault="00095B10" w:rsidP="00A95F1C">
      <w:r>
        <w:separator/>
      </w:r>
    </w:p>
  </w:endnote>
  <w:endnote w:type="continuationSeparator" w:id="0">
    <w:p w:rsidR="00095B10" w:rsidRDefault="00095B10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2B539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2B539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B10" w:rsidRDefault="00095B10" w:rsidP="00A95F1C">
      <w:r>
        <w:separator/>
      </w:r>
    </w:p>
  </w:footnote>
  <w:footnote w:type="continuationSeparator" w:id="0">
    <w:p w:rsidR="00095B10" w:rsidRDefault="00095B10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5A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95B10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539D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CE3D5A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ABB99-CBA7-49D8-85AD-4DC522FC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16</TotalTime>
  <Pages>1</Pages>
  <Words>183</Words>
  <Characters>1046</Characters>
  <Application>Microsoft Office Word</Application>
  <DocSecurity>0</DocSecurity>
  <Lines>8</Lines>
  <Paragraphs>2</Paragraphs>
  <ScaleCrop>false</ScaleCrop>
  <Company>Fox Team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dcterms:created xsi:type="dcterms:W3CDTF">2018-10-22T21:52:00Z</dcterms:created>
  <dcterms:modified xsi:type="dcterms:W3CDTF">2018-10-22T22:09:00Z</dcterms:modified>
</cp:coreProperties>
</file>