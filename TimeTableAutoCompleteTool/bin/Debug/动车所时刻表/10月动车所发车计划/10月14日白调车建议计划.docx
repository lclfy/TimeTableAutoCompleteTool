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CC4A40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CC4A40">
        <w:rPr>
          <w:rFonts w:eastAsia="宋体"/>
          <w:sz w:val="24"/>
        </w:rPr>
        <w:t>2018-10-14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C0649A" w:rsidRPr="00C0649A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Pr="00C0649A" w:rsidRDefault="003A5A61" w:rsidP="005D0170">
            <w:pPr>
              <w:jc w:val="center"/>
              <w:rPr>
                <w:rFonts w:ascii="Calibri" w:eastAsia="宋体" w:hAnsi="Calibri"/>
                <w:b/>
                <w:color w:val="000000" w:themeColor="text1"/>
                <w:sz w:val="28"/>
              </w:rPr>
            </w:pPr>
            <w:r w:rsidRPr="00C0649A">
              <w:rPr>
                <w:rFonts w:eastAsia="宋体" w:hint="eastAsia"/>
                <w:b/>
                <w:color w:val="000000" w:themeColor="text1"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Pr="00C0649A" w:rsidRDefault="003A5A61">
            <w:pPr>
              <w:jc w:val="center"/>
              <w:rPr>
                <w:rFonts w:ascii="Calibri" w:eastAsia="宋体" w:hAnsi="Calibri"/>
                <w:b/>
                <w:color w:val="000000" w:themeColor="text1"/>
                <w:sz w:val="28"/>
              </w:rPr>
            </w:pPr>
            <w:r w:rsidRPr="00C0649A">
              <w:rPr>
                <w:rFonts w:eastAsia="宋体" w:hint="eastAsia"/>
                <w:b/>
                <w:color w:val="000000" w:themeColor="text1"/>
                <w:sz w:val="28"/>
              </w:rPr>
              <w:t>作业内容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(CRH380A-2876)42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07:47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转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JC5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道东端停放。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 w:rsidP="00CC4A40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(CRH380B-5835)JC12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 w:rsidP="00CC4A40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(CRH380AL-2620)15</w:t>
            </w:r>
            <w:bookmarkStart w:id="0" w:name="_GoBack"/>
            <w:bookmarkEnd w:id="0"/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0020/19/20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(CRH380A-2673)</w:t>
            </w:r>
            <w:r w:rsidRPr="00C0649A">
              <w:rPr>
                <w:rFonts w:eastAsia="宋体"/>
                <w:color w:val="000000" w:themeColor="text1"/>
                <w:sz w:val="24"/>
              </w:rPr>
              <w:t>18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:20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 w:rsidP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(CRH380B-5863)</w:t>
            </w:r>
            <w:r w:rsidRPr="00C0649A">
              <w:rPr>
                <w:rFonts w:eastAsia="宋体"/>
                <w:color w:val="000000" w:themeColor="text1"/>
                <w:sz w:val="24"/>
              </w:rPr>
              <w:t>JC3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Pr="00C0649A">
              <w:rPr>
                <w:rFonts w:eastAsia="宋体"/>
                <w:color w:val="000000" w:themeColor="text1"/>
                <w:sz w:val="24"/>
              </w:rPr>
              <w:t>西端停放，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09:10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36</w:t>
            </w:r>
            <w:r w:rsidR="007968DF" w:rsidRPr="00C0649A">
              <w:rPr>
                <w:rFonts w:eastAsia="宋体" w:hint="eastAsia"/>
                <w:color w:val="000000" w:themeColor="text1"/>
                <w:sz w:val="24"/>
              </w:rPr>
              <w:t>道西端停放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(10:11)0G2215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 w:rsidP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(CRH380AL-2602)27</w:t>
            </w:r>
            <w:r w:rsidR="007968DF" w:rsidRPr="00C0649A">
              <w:rPr>
                <w:rFonts w:eastAsia="宋体" w:hint="eastAsia"/>
                <w:color w:val="000000" w:themeColor="text1"/>
                <w:sz w:val="24"/>
              </w:rPr>
              <w:t>道停放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(13:42)0G991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(CRH380B-5874)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34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道西端停放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，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9:30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分</w:t>
            </w:r>
            <w:r w:rsidRPr="00C0649A">
              <w:rPr>
                <w:rFonts w:eastAsia="宋体"/>
                <w:color w:val="000000" w:themeColor="text1"/>
                <w:sz w:val="24"/>
              </w:rPr>
              <w:t>进</w:t>
            </w:r>
            <w:r w:rsidR="00C834E6" w:rsidRPr="00C0649A">
              <w:rPr>
                <w:rFonts w:eastAsia="宋体" w:hint="eastAsia"/>
                <w:color w:val="000000" w:themeColor="text1"/>
                <w:sz w:val="24"/>
              </w:rPr>
              <w:t>JC3</w:t>
            </w:r>
            <w:r w:rsidR="00C834E6" w:rsidRPr="00C0649A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东</w:t>
            </w:r>
            <w:r w:rsidR="002243E1">
              <w:rPr>
                <w:rFonts w:eastAsia="宋体"/>
                <w:color w:val="000000" w:themeColor="text1"/>
                <w:sz w:val="24"/>
              </w:rPr>
              <w:t>端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(CRH380A-2644)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JC2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道东端停放，</w:t>
            </w:r>
            <w:proofErr w:type="gramStart"/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(12:42)0G687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(CRH380AL-2595)28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(11:22)0D5699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7968DF" w:rsidP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(CRH380B-5878)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JC1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道西端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停放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。完毕后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08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:49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转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38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  <w:proofErr w:type="gramStart"/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(10:16)0G1869</w:t>
            </w:r>
            <w:r w:rsidR="00CC4A40"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40" w:rsidRPr="00C0649A" w:rsidRDefault="00CC4A40" w:rsidP="005D0170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A40" w:rsidRPr="00C0649A" w:rsidRDefault="00CC4A40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0G806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(CRH380AL-2619)16:30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43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17:20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转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JC7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8DF" w:rsidRPr="00C0649A" w:rsidRDefault="007968DF" w:rsidP="007968DF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F" w:rsidRPr="00C0649A" w:rsidRDefault="007968DF" w:rsidP="007968DF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0G2046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</w:t>
            </w:r>
            <w:r w:rsidRPr="00C0649A">
              <w:rPr>
                <w:rFonts w:eastAsia="宋体"/>
                <w:color w:val="000000" w:themeColor="text1"/>
                <w:sz w:val="24"/>
              </w:rPr>
              <w:t>864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)18:23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终到后经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28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道西端转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JC3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8DF" w:rsidRPr="00C0649A" w:rsidRDefault="007968DF" w:rsidP="007968DF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F" w:rsidRPr="00C0649A" w:rsidRDefault="007968DF" w:rsidP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(CRH380B-5876+5842)33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(08:57)0C2993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8DF" w:rsidRPr="00C0649A" w:rsidRDefault="007968DF" w:rsidP="007968DF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F" w:rsidRPr="00C0649A" w:rsidRDefault="007968DF" w:rsidP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0G9782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(CRH380AL-2571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)19:16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终到后进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道自动清洗，</w:t>
            </w:r>
            <w:r w:rsidRPr="00C0649A">
              <w:rPr>
                <w:rFonts w:eastAsia="宋体"/>
                <w:color w:val="000000" w:themeColor="text1"/>
                <w:sz w:val="24"/>
              </w:rPr>
              <w:t>完毕后转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JC4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Pr="00C0649A">
              <w:rPr>
                <w:rFonts w:eastAsia="宋体"/>
                <w:color w:val="000000" w:themeColor="text1"/>
                <w:sz w:val="24"/>
              </w:rPr>
              <w:t>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8DF" w:rsidRPr="00C0649A" w:rsidRDefault="007968DF" w:rsidP="007968DF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F" w:rsidRPr="00C0649A" w:rsidRDefault="007968DF" w:rsidP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(CRH380AL-2609)13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(08:40)0C2951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8DF" w:rsidRPr="00C0649A" w:rsidRDefault="007968DF" w:rsidP="007968DF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F" w:rsidRPr="00C0649A" w:rsidRDefault="007968DF" w:rsidP="007968DF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(CRH380B-5787)21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(09:01)0G6695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8DF" w:rsidRPr="00C0649A" w:rsidRDefault="007968DF" w:rsidP="007968DF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DF" w:rsidRPr="00C0649A" w:rsidRDefault="007968DF" w:rsidP="00D37997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(CRH380B-5801)</w:t>
            </w:r>
            <w:r w:rsidRPr="00C0649A">
              <w:rPr>
                <w:rFonts w:eastAsia="宋体"/>
                <w:color w:val="000000" w:themeColor="text1"/>
                <w:sz w:val="24"/>
              </w:rPr>
              <w:t>JC1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Pr="00C0649A">
              <w:rPr>
                <w:rFonts w:eastAsia="宋体"/>
                <w:color w:val="000000" w:themeColor="text1"/>
                <w:sz w:val="24"/>
              </w:rPr>
              <w:t>东端停放，</w:t>
            </w:r>
            <w:r w:rsidR="00D37997" w:rsidRPr="00C0649A">
              <w:rPr>
                <w:rFonts w:eastAsia="宋体" w:hint="eastAsia"/>
                <w:color w:val="000000" w:themeColor="text1"/>
                <w:sz w:val="24"/>
              </w:rPr>
              <w:t>09:30</w:t>
            </w:r>
            <w:r w:rsidR="00D37997" w:rsidRPr="00C0649A">
              <w:rPr>
                <w:rFonts w:eastAsia="宋体" w:hint="eastAsia"/>
                <w:color w:val="000000" w:themeColor="text1"/>
                <w:sz w:val="24"/>
              </w:rPr>
              <w:t>分</w:t>
            </w:r>
            <w:r w:rsidR="00D37997" w:rsidRPr="00C0649A">
              <w:rPr>
                <w:rFonts w:eastAsia="宋体"/>
                <w:color w:val="000000" w:themeColor="text1"/>
                <w:sz w:val="24"/>
              </w:rPr>
              <w:t>转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39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(10:00)0G1537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97" w:rsidRPr="00C0649A" w:rsidRDefault="00D37997" w:rsidP="00D37997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/>
                <w:color w:val="000000" w:themeColor="text1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97" w:rsidRPr="00C0649A" w:rsidRDefault="00D37997" w:rsidP="00D37997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</w:t>
            </w:r>
            <w:r w:rsidRPr="00C0649A">
              <w:rPr>
                <w:rFonts w:eastAsia="宋体"/>
                <w:color w:val="000000" w:themeColor="text1"/>
                <w:sz w:val="24"/>
              </w:rPr>
              <w:t>927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</w:t>
            </w:r>
            <w:r w:rsidRPr="00C0649A">
              <w:rPr>
                <w:rFonts w:eastAsia="宋体"/>
                <w:color w:val="000000" w:themeColor="text1"/>
                <w:sz w:val="24"/>
              </w:rPr>
              <w:t>25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(1</w:t>
            </w:r>
            <w:r w:rsidRPr="00C0649A">
              <w:rPr>
                <w:rFonts w:eastAsia="宋体"/>
                <w:color w:val="000000" w:themeColor="text1"/>
                <w:sz w:val="24"/>
              </w:rPr>
              <w:t>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:</w:t>
            </w:r>
            <w:r w:rsidRPr="00C0649A">
              <w:rPr>
                <w:rFonts w:eastAsia="宋体"/>
                <w:color w:val="000000" w:themeColor="text1"/>
                <w:sz w:val="24"/>
              </w:rPr>
              <w:t>13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)0G</w:t>
            </w:r>
            <w:r w:rsidRPr="00C0649A">
              <w:rPr>
                <w:rFonts w:eastAsia="宋体"/>
                <w:color w:val="000000" w:themeColor="text1"/>
                <w:sz w:val="24"/>
              </w:rPr>
              <w:t>73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97" w:rsidRPr="00C0649A" w:rsidRDefault="00D37997" w:rsidP="00D37997">
            <w:pPr>
              <w:jc w:val="center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97" w:rsidRPr="00C0649A" w:rsidRDefault="00D37997" w:rsidP="00D37997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(CRH380B-5801)</w:t>
            </w:r>
            <w:r w:rsidRPr="00C0649A">
              <w:rPr>
                <w:rFonts w:eastAsia="宋体"/>
                <w:color w:val="000000" w:themeColor="text1"/>
                <w:sz w:val="24"/>
              </w:rPr>
              <w:t>JC1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34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(10:00)0G1537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97" w:rsidRPr="00C0649A" w:rsidRDefault="00D37997" w:rsidP="00D37997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97" w:rsidRPr="00C0649A" w:rsidRDefault="00D37997" w:rsidP="00D37997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0G992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 w:rsidR="0002264A">
              <w:rPr>
                <w:rFonts w:eastAsia="宋体" w:hint="eastAsia"/>
                <w:color w:val="000000" w:themeColor="text1"/>
                <w:sz w:val="24"/>
              </w:rPr>
              <w:t>(CRH380AL-2602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</w:t>
            </w:r>
            <w:r w:rsidRPr="00C0649A">
              <w:rPr>
                <w:rFonts w:eastAsia="宋体"/>
                <w:color w:val="000000" w:themeColor="text1"/>
                <w:sz w:val="24"/>
              </w:rPr>
              <w:t>16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:21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终到后进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Pr="00C0649A">
              <w:rPr>
                <w:rFonts w:eastAsia="宋体"/>
                <w:color w:val="000000" w:themeColor="text1"/>
                <w:sz w:val="24"/>
              </w:rPr>
              <w:t>停放。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97" w:rsidRPr="00C0649A" w:rsidRDefault="00D37997" w:rsidP="00D37997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97" w:rsidRPr="00C0649A" w:rsidRDefault="00D37997" w:rsidP="00D37997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0J8586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(CRH380AL-260</w:t>
            </w:r>
            <w:r w:rsidRPr="00C0649A">
              <w:rPr>
                <w:rFonts w:eastAsia="宋体"/>
                <w:color w:val="000000" w:themeColor="text1"/>
                <w:sz w:val="24"/>
              </w:rPr>
              <w:t>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)08:27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终到后进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道进行自动清洗。完毕后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09:17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转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JC4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16:19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转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22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</w:t>
            </w:r>
            <w:proofErr w:type="gramStart"/>
            <w:r w:rsidRPr="00C0649A">
              <w:rPr>
                <w:rFonts w:eastAsia="宋体" w:hint="eastAsia"/>
                <w:color w:val="000000" w:themeColor="text1"/>
                <w:sz w:val="24"/>
              </w:rPr>
              <w:t>备开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14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proofErr w:type="gramEnd"/>
            <w:r w:rsidRPr="00C0649A">
              <w:rPr>
                <w:rFonts w:eastAsia="宋体" w:hint="eastAsia"/>
                <w:color w:val="000000" w:themeColor="text1"/>
                <w:sz w:val="24"/>
              </w:rPr>
              <w:t>(18:33)0G807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  <w:tr w:rsidR="00C0649A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97" w:rsidRPr="00C0649A" w:rsidRDefault="0048206E" w:rsidP="00D37997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97" w:rsidRPr="00C0649A" w:rsidRDefault="00D37997" w:rsidP="00D37997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0G2002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(CRH380A-2</w:t>
            </w:r>
            <w:r w:rsidRPr="00C0649A">
              <w:rPr>
                <w:rFonts w:eastAsia="宋体"/>
                <w:color w:val="000000" w:themeColor="text1"/>
                <w:sz w:val="24"/>
              </w:rPr>
              <w:t>720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)11:06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终到后进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25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道西端停放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，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,1</w:t>
            </w:r>
            <w:r w:rsidR="002243E1">
              <w:rPr>
                <w:rFonts w:eastAsia="宋体"/>
                <w:color w:val="000000" w:themeColor="text1"/>
                <w:sz w:val="24"/>
              </w:rPr>
              <w:t>1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:20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进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JC5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="002243E1">
              <w:rPr>
                <w:rFonts w:eastAsia="宋体"/>
                <w:color w:val="000000" w:themeColor="text1"/>
                <w:sz w:val="24"/>
              </w:rPr>
              <w:t>东端</w:t>
            </w:r>
            <w:r w:rsidR="002243E1">
              <w:rPr>
                <w:rFonts w:eastAsia="宋体" w:hint="eastAsia"/>
                <w:color w:val="000000" w:themeColor="text1"/>
                <w:sz w:val="24"/>
              </w:rPr>
              <w:t>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</w:p>
        </w:tc>
      </w:tr>
      <w:tr w:rsidR="002243E1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3E1" w:rsidRPr="00C0649A" w:rsidRDefault="002243E1" w:rsidP="002243E1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>
              <w:rPr>
                <w:rFonts w:eastAsia="宋体" w:hint="eastAsia"/>
                <w:color w:val="000000" w:themeColor="text1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3E1" w:rsidRPr="00C0649A" w:rsidRDefault="002243E1" w:rsidP="002243E1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>
              <w:rPr>
                <w:rFonts w:eastAsia="宋体" w:hint="eastAsia"/>
                <w:color w:val="000000" w:themeColor="text1"/>
                <w:sz w:val="24"/>
              </w:rPr>
              <w:t>(CRH380A-2680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</w:t>
            </w:r>
            <w:r>
              <w:rPr>
                <w:rFonts w:eastAsia="宋体" w:hint="eastAsia"/>
                <w:color w:val="000000" w:themeColor="text1"/>
                <w:sz w:val="24"/>
              </w:rPr>
              <w:t>37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道东端停放，</w:t>
            </w:r>
            <w:r>
              <w:rPr>
                <w:rFonts w:eastAsia="宋体" w:hint="eastAsia"/>
                <w:color w:val="000000" w:themeColor="text1"/>
                <w:sz w:val="24"/>
              </w:rPr>
              <w:t>09:30</w:t>
            </w:r>
            <w:r>
              <w:rPr>
                <w:rFonts w:eastAsia="宋体" w:hint="eastAsia"/>
                <w:color w:val="000000" w:themeColor="text1"/>
                <w:sz w:val="24"/>
              </w:rPr>
              <w:t>分</w:t>
            </w:r>
            <w:r>
              <w:rPr>
                <w:rFonts w:eastAsia="宋体" w:hint="eastAsia"/>
                <w:color w:val="000000" w:themeColor="text1"/>
                <w:sz w:val="24"/>
              </w:rPr>
              <w:t>JC5</w:t>
            </w:r>
            <w:r>
              <w:rPr>
                <w:rFonts w:eastAsia="宋体" w:hint="eastAsia"/>
                <w:color w:val="000000" w:themeColor="text1"/>
                <w:sz w:val="24"/>
              </w:rPr>
              <w:t>东</w:t>
            </w:r>
            <w:r>
              <w:rPr>
                <w:rFonts w:eastAsia="宋体"/>
                <w:color w:val="000000" w:themeColor="text1"/>
                <w:sz w:val="24"/>
              </w:rPr>
              <w:t>端停放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</w:p>
        </w:tc>
      </w:tr>
      <w:tr w:rsidR="002243E1" w:rsidRPr="00C0649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3E1" w:rsidRPr="00C0649A" w:rsidRDefault="002243E1" w:rsidP="002243E1">
            <w:pPr>
              <w:jc w:val="center"/>
              <w:rPr>
                <w:rFonts w:eastAsia="宋体" w:hint="eastAsia"/>
                <w:color w:val="000000" w:themeColor="text1"/>
                <w:sz w:val="24"/>
              </w:rPr>
            </w:pPr>
            <w:r>
              <w:rPr>
                <w:rFonts w:eastAsia="宋体" w:hint="eastAsia"/>
                <w:color w:val="000000" w:themeColor="text1"/>
                <w:sz w:val="24"/>
              </w:rPr>
              <w:t>24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3E1" w:rsidRPr="00C0649A" w:rsidRDefault="002243E1" w:rsidP="002243E1">
            <w:pPr>
              <w:jc w:val="left"/>
              <w:rPr>
                <w:rFonts w:eastAsia="宋体" w:hint="eastAsia"/>
                <w:color w:val="000000" w:themeColor="text1"/>
                <w:sz w:val="24"/>
              </w:rPr>
            </w:pPr>
            <w:r>
              <w:rPr>
                <w:rFonts w:eastAsia="宋体" w:hint="eastAsia"/>
                <w:color w:val="000000" w:themeColor="text1"/>
                <w:sz w:val="24"/>
              </w:rPr>
              <w:t>(CR400AF-2035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</w:t>
            </w:r>
            <w:r>
              <w:rPr>
                <w:rFonts w:eastAsia="宋体" w:hint="eastAsia"/>
                <w:color w:val="000000" w:themeColor="text1"/>
                <w:sz w:val="24"/>
              </w:rPr>
              <w:t>18</w:t>
            </w:r>
            <w:r>
              <w:rPr>
                <w:rFonts w:eastAsia="宋体" w:hint="eastAsia"/>
                <w:color w:val="000000" w:themeColor="text1"/>
                <w:sz w:val="24"/>
              </w:rPr>
              <w:t>道西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端停放，</w:t>
            </w:r>
            <w:r>
              <w:rPr>
                <w:rFonts w:eastAsia="宋体" w:hint="eastAsia"/>
                <w:color w:val="000000" w:themeColor="text1"/>
                <w:sz w:val="24"/>
              </w:rPr>
              <w:t>09:30</w:t>
            </w:r>
            <w:r>
              <w:rPr>
                <w:rFonts w:eastAsia="宋体" w:hint="eastAsia"/>
                <w:color w:val="000000" w:themeColor="text1"/>
                <w:sz w:val="24"/>
              </w:rPr>
              <w:t>分</w:t>
            </w:r>
            <w:r>
              <w:rPr>
                <w:rFonts w:eastAsia="宋体" w:hint="eastAsia"/>
                <w:color w:val="000000" w:themeColor="text1"/>
                <w:sz w:val="24"/>
              </w:rPr>
              <w:t>JC6</w:t>
            </w:r>
            <w:r>
              <w:rPr>
                <w:rFonts w:eastAsia="宋体" w:hint="eastAsia"/>
                <w:color w:val="000000" w:themeColor="text1"/>
                <w:sz w:val="24"/>
              </w:rPr>
              <w:t>东</w:t>
            </w:r>
            <w:r>
              <w:rPr>
                <w:rFonts w:eastAsia="宋体"/>
                <w:color w:val="000000" w:themeColor="text1"/>
                <w:sz w:val="24"/>
              </w:rPr>
              <w:t>端停放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CC4A40">
        <w:rPr>
          <w:rFonts w:eastAsia="宋体"/>
          <w:sz w:val="24"/>
        </w:rPr>
        <w:t xml:space="preserve">                         </w:t>
      </w:r>
      <w:r>
        <w:rPr>
          <w:rFonts w:eastAsia="宋体"/>
          <w:sz w:val="24"/>
        </w:rPr>
        <w:t xml:space="preserve">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C4A40">
        <w:rPr>
          <w:rFonts w:eastAsia="宋体"/>
          <w:sz w:val="24"/>
        </w:rPr>
        <w:t xml:space="preserve">                    </w:t>
      </w:r>
      <w:r w:rsidR="00CC4A40">
        <w:rPr>
          <w:rFonts w:eastAsia="宋体" w:hint="eastAsia"/>
          <w:sz w:val="24"/>
        </w:rPr>
        <w:t>接收人</w:t>
      </w:r>
      <w:r w:rsidR="00CC4A40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FEE" w:rsidRDefault="00F36FEE" w:rsidP="00A95F1C">
      <w:r>
        <w:separator/>
      </w:r>
    </w:p>
  </w:endnote>
  <w:endnote w:type="continuationSeparator" w:id="0">
    <w:p w:rsidR="00F36FEE" w:rsidRDefault="00F36FE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02264A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02264A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FEE" w:rsidRDefault="00F36FEE" w:rsidP="00A95F1C">
      <w:r>
        <w:separator/>
      </w:r>
    </w:p>
  </w:footnote>
  <w:footnote w:type="continuationSeparator" w:id="0">
    <w:p w:rsidR="00F36FEE" w:rsidRDefault="00F36FE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40"/>
    <w:rsid w:val="00002076"/>
    <w:rsid w:val="0002264A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243E1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206E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68DF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0649A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34E6"/>
    <w:rsid w:val="00C857CF"/>
    <w:rsid w:val="00C9643C"/>
    <w:rsid w:val="00CA01E9"/>
    <w:rsid w:val="00CA4D88"/>
    <w:rsid w:val="00CC2230"/>
    <w:rsid w:val="00CC4A40"/>
    <w:rsid w:val="00CD1AEB"/>
    <w:rsid w:val="00CE0935"/>
    <w:rsid w:val="00D0219C"/>
    <w:rsid w:val="00D37997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36FEE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D8ECE-F664-40A4-B3C4-A35962B1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117</TotalTime>
  <Pages>1</Pages>
  <Words>191</Words>
  <Characters>1090</Characters>
  <Application>Microsoft Office Word</Application>
  <DocSecurity>0</DocSecurity>
  <Lines>9</Lines>
  <Paragraphs>2</Paragraphs>
  <ScaleCrop>false</ScaleCrop>
  <Company>Fox Team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6</cp:revision>
  <cp:lastPrinted>2018-10-13T23:57:00Z</cp:lastPrinted>
  <dcterms:created xsi:type="dcterms:W3CDTF">2018-10-13T22:00:00Z</dcterms:created>
  <dcterms:modified xsi:type="dcterms:W3CDTF">2018-10-13T23:59:00Z</dcterms:modified>
</cp:coreProperties>
</file>