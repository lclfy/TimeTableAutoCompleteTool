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E28C" w14:textId="77777777" w:rsidR="00D90FB4" w:rsidRDefault="00000000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动车组调车作业建议计划（夜班）</w:t>
      </w:r>
    </w:p>
    <w:p w14:paraId="6329F225" w14:textId="77777777" w:rsidR="00D90FB4" w:rsidRDefault="00000000">
      <w:pPr>
        <w:jc w:val="right"/>
        <w:rPr>
          <w:rFonts w:eastAsia="宋体"/>
          <w:sz w:val="24"/>
        </w:rPr>
      </w:pPr>
      <w:r>
        <w:rPr>
          <w:rFonts w:eastAsia="宋体" w:hint="eastAsia"/>
          <w:sz w:val="24"/>
        </w:rPr>
        <w:t>线区：郑州南动车所</w:t>
      </w:r>
      <w:r>
        <w:rPr>
          <w:rFonts w:eastAsia="宋体"/>
          <w:sz w:val="24"/>
        </w:rPr>
        <w:t xml:space="preserve">  </w:t>
      </w:r>
      <w:r>
        <w:rPr>
          <w:rFonts w:eastAsia="宋体" w:hint="eastAsia"/>
          <w:sz w:val="24"/>
        </w:rPr>
        <w:t>打印时间：</w:t>
      </w:r>
      <w:r>
        <w:rPr>
          <w:rFonts w:eastAsia="宋体" w:hint="eastAsia"/>
          <w:sz w:val="24"/>
        </w:rPr>
        <w:t>2023-12-10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D90FB4" w14:paraId="41BA266C" w14:textId="77777777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54C0" w14:textId="77777777" w:rsidR="00D90FB4" w:rsidRDefault="0000000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2564" w14:textId="77777777" w:rsidR="00D90FB4" w:rsidRDefault="0000000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D90FB4" w14:paraId="31964ED5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E6D0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6A6B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(05:08)0G7902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13C1E806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118D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35B3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0G3117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(CRH380AL-2604)20:00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20:10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(08:12)0G3118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2F85E11F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EF969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F2B5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(CRH380A-2809+2810)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道进行解编，完毕后</w:t>
            </w:r>
            <w:r>
              <w:rPr>
                <w:rFonts w:eastAsia="宋体" w:hint="eastAsia"/>
                <w:sz w:val="24"/>
              </w:rPr>
              <w:t>(CRH380A-2810)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(04:44)DJ8582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270B16E1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3429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D0D4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0G7957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(CRH380A-2809+2810)20:24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20:30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道进行解编，完毕后</w:t>
            </w:r>
            <w:r>
              <w:rPr>
                <w:rFonts w:eastAsia="宋体" w:hint="eastAsia"/>
                <w:sz w:val="24"/>
              </w:rPr>
              <w:t>(CRH380A-2809)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(05:00)DJ8594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191CFD12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829D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8D0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0G3403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(CRH380B-5802)20:31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20:40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90FB4" w14:paraId="171FAA69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5649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F195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(CRH380B-5872+5841)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道进行解编，完毕后</w:t>
            </w:r>
            <w:r>
              <w:rPr>
                <w:rFonts w:eastAsia="宋体" w:hint="eastAsia"/>
                <w:sz w:val="24"/>
              </w:rPr>
              <w:t>(CRH380B-5841)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90FB4" w14:paraId="756465A1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4A59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07C2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0G7963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(CRH380B-5872+5841)21:09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21:10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道进行解编，完毕后</w:t>
            </w:r>
            <w:r>
              <w:rPr>
                <w:rFonts w:eastAsia="宋体" w:hint="eastAsia"/>
                <w:sz w:val="24"/>
              </w:rPr>
              <w:t>(CRH380B-5872)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(07:00)0G6672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37C9A812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CE9F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6A6D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0G7905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(CRH380B-5757+5795)21:37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21:40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(05:48)0G7942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62CA0971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9786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D97A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0G7997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(CRH380A-2863)21:52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22:00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6:30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90FB4" w14:paraId="54BE88F3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91202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CE63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0G7977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02:04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(09:28)0G1538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51BDF124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BC14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1105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0G7995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00:16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(07:49)0G7996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791FD3C7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C386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D687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0G6623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02:22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(07:08)0G2692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206C6C31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7838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F128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0G2691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(CRH380AL-2595)23:35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23:40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07:18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D90FB4" w14:paraId="54EAF0E8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5369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EB85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0G555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00:29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(05:40)0G552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0AF3E4E1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D8D6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7172" w14:textId="027B3F8C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0G1285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(CRH380B-5864+5866)</w:t>
            </w:r>
            <w:r w:rsidR="00FB46F7">
              <w:rPr>
                <w:rFonts w:eastAsia="宋体"/>
                <w:sz w:val="24"/>
              </w:rPr>
              <w:t>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0:50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道进行解编，完毕后</w:t>
            </w:r>
            <w:r>
              <w:rPr>
                <w:rFonts w:eastAsia="宋体" w:hint="eastAsia"/>
                <w:sz w:val="24"/>
              </w:rPr>
              <w:t>(CRH380B-5864)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(05:25)0G7960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1A95319C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43A2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8B06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(CRH380B-5864+5866)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道进行解编，完毕后</w:t>
            </w:r>
            <w:r>
              <w:rPr>
                <w:rFonts w:eastAsia="宋体" w:hint="eastAsia"/>
                <w:sz w:val="24"/>
              </w:rPr>
              <w:t>(CRH380B-5866)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(06:08)0G1286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53164A67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EBA3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AE5E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0G2073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(CRH380A-2862)00:07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03:35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06:53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(09:03)0G3476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31B0E416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2DBB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3062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0G1819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(CRH380AL-2612)20:13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道停放（需越过</w:t>
            </w:r>
            <w:r>
              <w:rPr>
                <w:rFonts w:eastAsia="宋体" w:hint="eastAsia"/>
                <w:sz w:val="24"/>
              </w:rPr>
              <w:t>D118</w:t>
            </w:r>
            <w:r>
              <w:rPr>
                <w:rFonts w:eastAsia="宋体" w:hint="eastAsia"/>
                <w:sz w:val="24"/>
              </w:rPr>
              <w:t>信号机）。</w:t>
            </w:r>
          </w:p>
        </w:tc>
      </w:tr>
      <w:tr w:rsidR="00D90FB4" w14:paraId="49B01905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FA94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F0C3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0G2673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(CRH380B-5837)20:52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(04:25)0J8598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6E624842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A6CB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6247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0G3475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(CRH380A-2673)21:20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(06:19)0G2074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0F8E753C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FF97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282F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(CRH380B-5851+5756)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道进行解编，完毕后</w:t>
            </w:r>
            <w:r>
              <w:rPr>
                <w:rFonts w:eastAsia="宋体" w:hint="eastAsia"/>
                <w:sz w:val="24"/>
              </w:rPr>
              <w:t>(CRH380B-5756)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05:34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(06:52)0G2070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1400F2AE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43053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BC76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0G6683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(CRH380B-5851+5756)22:01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3:10</w:t>
            </w:r>
            <w:proofErr w:type="gramStart"/>
            <w:r>
              <w:rPr>
                <w:rFonts w:eastAsia="宋体" w:hint="eastAsia"/>
                <w:sz w:val="24"/>
              </w:rPr>
              <w:t>转检查</w:t>
            </w:r>
            <w:proofErr w:type="gramEnd"/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道进行解编，完毕后</w:t>
            </w:r>
            <w:r>
              <w:rPr>
                <w:rFonts w:eastAsia="宋体" w:hint="eastAsia"/>
                <w:sz w:val="24"/>
              </w:rPr>
              <w:t>(CRH380B-5851)</w:t>
            </w:r>
            <w:r>
              <w:rPr>
                <w:rFonts w:eastAsia="宋体" w:hint="eastAsia"/>
                <w:sz w:val="24"/>
              </w:rPr>
              <w:t>检查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05:00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(08:05)0G2674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54CB1C3E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AC1B3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A441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0G3409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(CRH380B-5666)22:37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(05:16)0G7998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5B301BB4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4D12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5726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0G2069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(06:38)0G2396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70C82737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AC7E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164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0G1905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(08:40)0G3104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0FB4" w14:paraId="10D327AF" w14:textId="777777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6A88" w14:textId="77777777" w:rsidR="00D90FB4" w:rsidRDefault="0000000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BF7F" w14:textId="77777777" w:rsidR="00D90FB4" w:rsidRDefault="0000000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(CRH380BG-5599)23:13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(07:18)0G1264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14:paraId="0FA60F10" w14:textId="77777777" w:rsidR="00D90FB4" w:rsidRDefault="00000000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>
        <w:rPr>
          <w:rFonts w:eastAsia="宋体" w:hint="eastAsia"/>
          <w:sz w:val="24"/>
        </w:rPr>
        <w:t>林宏</w:t>
      </w:r>
      <w:r>
        <w:rPr>
          <w:rFonts w:eastAsia="宋体"/>
          <w:sz w:val="24"/>
        </w:rPr>
        <w:t xml:space="preserve">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</w:p>
    <w:p w14:paraId="709C8BE9" w14:textId="77777777" w:rsidR="00D90FB4" w:rsidRDefault="00000000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  <w:r>
        <w:rPr>
          <w:rFonts w:eastAsia="宋体" w:hint="eastAsia"/>
          <w:sz w:val="24"/>
        </w:rPr>
        <w:t xml:space="preserve">33883                                       </w:t>
      </w:r>
      <w:r>
        <w:rPr>
          <w:rFonts w:eastAsia="宋体" w:hint="eastAsia"/>
          <w:sz w:val="24"/>
        </w:rPr>
        <w:t>接收人</w:t>
      </w:r>
      <w:r>
        <w:rPr>
          <w:rFonts w:eastAsia="宋体" w:hint="eastAsia"/>
          <w:sz w:val="24"/>
        </w:rPr>
        <w:t>:</w:t>
      </w:r>
    </w:p>
    <w:sectPr w:rsidR="00D90FB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73C58" w14:textId="77777777" w:rsidR="0036014B" w:rsidRDefault="0036014B">
      <w:r>
        <w:separator/>
      </w:r>
    </w:p>
  </w:endnote>
  <w:endnote w:type="continuationSeparator" w:id="0">
    <w:p w14:paraId="59DEB52C" w14:textId="77777777" w:rsidR="0036014B" w:rsidRDefault="0036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FF" w:usb1="7ACFFCFB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F752B" w14:textId="77777777" w:rsidR="00D90FB4" w:rsidRDefault="00D90FB4">
    <w:pPr>
      <w:pStyle w:val="a5"/>
    </w:pPr>
  </w:p>
  <w:p w14:paraId="156EEE41" w14:textId="77777777" w:rsidR="00D90FB4" w:rsidRDefault="00D90F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7FF5" w14:textId="77777777" w:rsidR="00D90FB4" w:rsidRDefault="00000000">
    <w:pPr>
      <w:pStyle w:val="a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536D" w14:textId="77777777" w:rsidR="0036014B" w:rsidRDefault="0036014B">
      <w:r>
        <w:separator/>
      </w:r>
    </w:p>
  </w:footnote>
  <w:footnote w:type="continuationSeparator" w:id="0">
    <w:p w14:paraId="0B1A4963" w14:textId="77777777" w:rsidR="0036014B" w:rsidRDefault="0036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EAB2" w14:textId="77777777" w:rsidR="00D90FB4" w:rsidRDefault="00D90FB4">
    <w:pPr>
      <w:pStyle w:val="a7"/>
    </w:pPr>
  </w:p>
  <w:p w14:paraId="078873D4" w14:textId="77777777" w:rsidR="00D90FB4" w:rsidRDefault="00D90F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CD57" w14:textId="77777777" w:rsidR="00D90FB4" w:rsidRDefault="00D90FB4">
    <w:pPr>
      <w:pStyle w:val="a7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967867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A4D8E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2B64"/>
    <w:rsid w:val="00323877"/>
    <w:rsid w:val="0033720A"/>
    <w:rsid w:val="0035029F"/>
    <w:rsid w:val="00350AD7"/>
    <w:rsid w:val="0036014B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90FB4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46F7"/>
    <w:rsid w:val="00FB6F89"/>
    <w:rsid w:val="00FB75C3"/>
    <w:rsid w:val="00FC12EA"/>
    <w:rsid w:val="00FC70A3"/>
    <w:rsid w:val="00FD1F41"/>
    <w:rsid w:val="00FF729E"/>
    <w:rsid w:val="03967867"/>
    <w:rsid w:val="03DE1B32"/>
    <w:rsid w:val="19EB41BB"/>
    <w:rsid w:val="22120D6E"/>
    <w:rsid w:val="23D96C12"/>
    <w:rsid w:val="38BD582C"/>
    <w:rsid w:val="46EF4BA2"/>
    <w:rsid w:val="55371554"/>
    <w:rsid w:val="5A65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DEB3D"/>
  <w15:docId w15:val="{35391546-68E0-46A1-BD81-AA5F51D4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-5">
    <w:name w:val="Medium Shading 1 Accent 5"/>
    <w:basedOn w:val="a1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1"/>
    <w:uiPriority w:val="6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Medium Grid 1 Accent 6"/>
    <w:basedOn w:val="a1"/>
    <w:uiPriority w:val="6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0">
    <w:name w:val="标题 2 字符"/>
    <w:basedOn w:val="a0"/>
    <w:link w:val="2"/>
    <w:uiPriority w:val="9"/>
    <w:rPr>
      <w:rFonts w:ascii="Verdana" w:eastAsia="微软雅黑" w:hAnsi="Verdana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Pr>
      <w:rFonts w:ascii="Verdana" w:eastAsia="微软雅黑" w:hAnsi="Verdana" w:cs="Times New Roman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-11">
    <w:name w:val="浅色网格 - 强调文字颜色 11"/>
    <w:basedOn w:val="a1"/>
    <w:uiPriority w:val="6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07F09"/>
          <w:left w:val="single" w:sz="1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auto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YY_DDZD_ZZN\Docs\DayPlanMoveC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DayPlanMoveCar.dot</Template>
  <TotalTime>0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creator>admin</dc:creator>
  <cp:lastModifiedBy>思聪 罗</cp:lastModifiedBy>
  <cp:revision>4</cp:revision>
  <dcterms:created xsi:type="dcterms:W3CDTF">2023-12-10T07:44:00Z</dcterms:created>
  <dcterms:modified xsi:type="dcterms:W3CDTF">2023-12-10T13:23:00Z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