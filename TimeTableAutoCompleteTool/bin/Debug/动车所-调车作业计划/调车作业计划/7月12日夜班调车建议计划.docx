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420" w:rsidRDefault="005F49F6">
      <w:pPr>
        <w:jc w:val="center"/>
        <w:rPr>
          <w:rFonts w:eastAsia="宋体"/>
          <w:b/>
          <w:sz w:val="36"/>
        </w:rPr>
      </w:pPr>
      <w:r>
        <w:rPr>
          <w:rFonts w:eastAsia="宋体" w:hint="eastAsia"/>
          <w:b/>
          <w:sz w:val="36"/>
        </w:rPr>
        <w:t>动车组调车作业建议计划（</w:t>
      </w:r>
      <w:r>
        <w:rPr>
          <w:rFonts w:eastAsia="宋体" w:hint="eastAsia"/>
          <w:b/>
          <w:sz w:val="36"/>
        </w:rPr>
        <w:t>夜班</w:t>
      </w:r>
      <w:r>
        <w:rPr>
          <w:rFonts w:eastAsia="宋体" w:hint="eastAsia"/>
          <w:b/>
          <w:sz w:val="36"/>
        </w:rPr>
        <w:t>）</w:t>
      </w:r>
    </w:p>
    <w:p w:rsidR="003F7420" w:rsidRDefault="005F49F6">
      <w:pPr>
        <w:jc w:val="right"/>
        <w:rPr>
          <w:rFonts w:eastAsia="宋体"/>
          <w:sz w:val="24"/>
        </w:rPr>
      </w:pPr>
      <w:r>
        <w:rPr>
          <w:rFonts w:eastAsia="宋体" w:hint="eastAsia"/>
          <w:sz w:val="24"/>
        </w:rPr>
        <w:t>线区：</w:t>
      </w:r>
      <w:r>
        <w:rPr>
          <w:rFonts w:eastAsia="宋体" w:hint="eastAsia"/>
          <w:sz w:val="24"/>
        </w:rPr>
        <w:t>郑东所</w:t>
      </w:r>
      <w:r>
        <w:rPr>
          <w:rFonts w:eastAsia="宋体" w:hint="eastAsia"/>
          <w:sz w:val="24"/>
        </w:rPr>
        <w:t>打印时间：</w:t>
      </w:r>
      <w:r>
        <w:rPr>
          <w:rFonts w:eastAsia="宋体" w:hint="eastAsia"/>
          <w:sz w:val="24"/>
        </w:rPr>
        <w:t>2019-07-12</w:t>
      </w:r>
    </w:p>
    <w:tbl>
      <w:tblPr>
        <w:tblW w:w="15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4391"/>
      </w:tblGrid>
      <w:tr w:rsidR="003F7420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(CRH380B-5872+5862)JC6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17:44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12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(20:34)0G6605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9179F" w:rsidRPr="00A9179F" w:rsidRDefault="00A9179F" w:rsidP="00A9179F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cs="微软雅黑"/>
                <w:color w:val="004080"/>
                <w:kern w:val="0"/>
                <w:sz w:val="16"/>
                <w:szCs w:val="16"/>
              </w:rPr>
            </w:pPr>
            <w:r w:rsidRPr="00A9179F">
              <w:rPr>
                <w:rFonts w:ascii="微软雅黑" w:cs="微软雅黑"/>
                <w:color w:val="004080"/>
                <w:kern w:val="0"/>
                <w:sz w:val="16"/>
                <w:szCs w:val="16"/>
              </w:rPr>
              <w:t>(CRH380A-2876)13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道西端停放。</w:t>
            </w:r>
            <w:r w:rsidRPr="00A9179F">
              <w:rPr>
                <w:rFonts w:ascii="微软雅黑" w:cs="微软雅黑"/>
                <w:color w:val="004080"/>
                <w:kern w:val="0"/>
                <w:sz w:val="16"/>
                <w:szCs w:val="16"/>
              </w:rPr>
              <w:t>14:58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 w:rsidRPr="00A9179F">
              <w:rPr>
                <w:rFonts w:ascii="微软雅黑" w:cs="微软雅黑"/>
                <w:color w:val="004080"/>
                <w:kern w:val="0"/>
                <w:sz w:val="16"/>
                <w:szCs w:val="16"/>
              </w:rPr>
              <w:t>13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道西端停放。备开</w:t>
            </w:r>
            <w:r w:rsidRPr="00A9179F">
              <w:rPr>
                <w:rFonts w:ascii="微软雅黑" w:cs="微软雅黑"/>
                <w:color w:val="004080"/>
                <w:kern w:val="0"/>
                <w:sz w:val="16"/>
                <w:szCs w:val="16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 w:rsidRPr="00A9179F">
              <w:rPr>
                <w:rFonts w:ascii="微软雅黑" w:cs="微软雅黑"/>
                <w:color w:val="004080"/>
                <w:kern w:val="0"/>
                <w:sz w:val="16"/>
                <w:szCs w:val="16"/>
              </w:rPr>
              <w:t>(10:00)0G1537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</w:t>
            </w:r>
            <w:r w:rsidRPr="00A9179F">
              <w:rPr>
                <w:rFonts w:ascii="微软雅黑" w:cs="微软雅黑" w:hint="eastAsia"/>
                <w:color w:val="004080"/>
                <w:kern w:val="0"/>
                <w:sz w:val="16"/>
                <w:szCs w:val="16"/>
              </w:rPr>
              <w:t>（</w:t>
            </w:r>
            <w:r w:rsidRPr="00A9179F">
              <w:rPr>
                <w:rFonts w:ascii="微软雅黑" w:cs="微软雅黑"/>
                <w:color w:val="004080"/>
                <w:kern w:val="0"/>
                <w:sz w:val="16"/>
                <w:szCs w:val="16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</w:t>
            </w:r>
            <w:r w:rsidRPr="00A9179F">
              <w:rPr>
                <w:rFonts w:ascii="微软雅黑" w:cs="微软雅黑" w:hint="eastAsia"/>
                <w:color w:val="004080"/>
                <w:kern w:val="0"/>
                <w:sz w:val="16"/>
                <w:szCs w:val="16"/>
              </w:rPr>
              <w:t>）</w:t>
            </w:r>
            <w:r w:rsidRPr="00A9179F">
              <w:rPr>
                <w:rFonts w:ascii="微软雅黑" w:cs="微软雅黑"/>
                <w:color w:val="004080"/>
                <w:kern w:val="0"/>
                <w:sz w:val="16"/>
                <w:szCs w:val="16"/>
              </w:rPr>
              <w:tab/>
            </w:r>
          </w:p>
          <w:p w:rsidR="003F7420" w:rsidRPr="00A9179F" w:rsidRDefault="003F7420">
            <w:pPr>
              <w:jc w:val="left"/>
              <w:rPr>
                <w:rFonts w:eastAsia="宋体"/>
                <w:sz w:val="24"/>
              </w:rPr>
            </w:pP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3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9179F" w:rsidRDefault="00A9179F" w:rsidP="00A9179F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(CRH380B-5649)36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道西端停放。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15:18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36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道西端停放，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04:21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JC4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道东端停放。（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ab/>
            </w:r>
          </w:p>
          <w:p w:rsidR="003F7420" w:rsidRDefault="003F7420">
            <w:pPr>
              <w:jc w:val="left"/>
              <w:rPr>
                <w:rFonts w:eastAsia="宋体"/>
                <w:sz w:val="24"/>
              </w:rPr>
            </w:pP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4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0G9888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(CRH380AL-2595)18:10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60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18:32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JC10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道进行一级修。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21:40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60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(06:49)0G1801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(II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5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(CRH380B-5680+5880)34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34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道进行解编，完毕后停东端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(CRH380B-5880)23:28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34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道东端停放。备开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(05:51)0G1905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6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0G1870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(CRH380B-5680+5880)20:02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34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20:22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JC4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道进行一级修。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34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道进行解编，完毕后停西端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(CRH380B-5680)23:28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34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道西端停放。备开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(08:31)0G2217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7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0G1818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(CRH380BL-5544)20:08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道进行自动清洗。完毕后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20:58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JC2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道进行一级修。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23:35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19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(06:30)0G6607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8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0G2216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(CRH380B-5841)20:29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道西端停放。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21:12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JC3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道东端进行一级修。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23:50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道东端停放。备开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(10:09)0G2215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9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 w:rsidRPr="00A9179F">
              <w:rPr>
                <w:rFonts w:ascii="微软雅黑" w:cs="微软雅黑"/>
                <w:color w:val="004080"/>
                <w:kern w:val="0"/>
                <w:sz w:val="16"/>
                <w:szCs w:val="16"/>
              </w:rPr>
              <w:t>0G6700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 w:rsidRPr="00A9179F">
              <w:rPr>
                <w:rFonts w:ascii="微软雅黑" w:cs="微软雅黑"/>
                <w:color w:val="004080"/>
                <w:kern w:val="0"/>
                <w:sz w:val="16"/>
                <w:szCs w:val="16"/>
              </w:rPr>
              <w:t>(CRH380A-2862)20:35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 w:rsidRPr="00A9179F">
              <w:rPr>
                <w:rFonts w:ascii="微软雅黑" w:cs="微软雅黑"/>
                <w:color w:val="004080"/>
                <w:kern w:val="0"/>
                <w:sz w:val="16"/>
                <w:szCs w:val="16"/>
              </w:rPr>
              <w:t>11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道西端停放。</w:t>
            </w:r>
            <w:r w:rsidRPr="00A9179F">
              <w:rPr>
                <w:rFonts w:ascii="微软雅黑" w:cs="微软雅黑"/>
                <w:color w:val="004080"/>
                <w:kern w:val="0"/>
                <w:sz w:val="16"/>
                <w:szCs w:val="16"/>
              </w:rPr>
              <w:t>20:56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 w:rsidRPr="00A9179F">
              <w:rPr>
                <w:rFonts w:ascii="微软雅黑" w:cs="微软雅黑"/>
                <w:color w:val="004080"/>
                <w:kern w:val="0"/>
                <w:sz w:val="16"/>
                <w:szCs w:val="16"/>
              </w:rPr>
              <w:t>JC3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道西端进行一级修。</w:t>
            </w:r>
            <w:r w:rsidRPr="00A9179F">
              <w:rPr>
                <w:rFonts w:ascii="微软雅黑" w:cs="微软雅黑"/>
                <w:color w:val="004080"/>
                <w:kern w:val="0"/>
                <w:sz w:val="16"/>
                <w:szCs w:val="16"/>
              </w:rPr>
              <w:t>00:00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 w:rsidRPr="00A9179F">
              <w:rPr>
                <w:rFonts w:ascii="微软雅黑" w:cs="微软雅黑"/>
                <w:color w:val="004080"/>
                <w:kern w:val="0"/>
                <w:sz w:val="16"/>
                <w:szCs w:val="16"/>
              </w:rPr>
              <w:t>11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道西端停放。备开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(07:45)0G2031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10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0G1962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(CRH380B-5802+5837)20:39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56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20:58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JC11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道进行一级修。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23:36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56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(10:16)0G1869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(II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)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11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0G2208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(CRH380B-5795+5788)20:44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21:05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JC1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道进行一级修。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23:50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(08:40)0G2213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12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0G6688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(CRH380B-5790)21:01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55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道西端停放。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21:27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JC12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道西端进行一级修。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01:01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55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道西端停放。备开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(07:56)0G1853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(II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)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13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9179F" w:rsidRDefault="00A9179F" w:rsidP="00A9179F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0G544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(CRH380B-5863+5878)21:21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46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21:44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JC7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道进行一级修。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00:20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44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(06:09)0J5907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(II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)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ab/>
            </w:r>
          </w:p>
          <w:p w:rsidR="003F7420" w:rsidRDefault="003F7420">
            <w:pPr>
              <w:jc w:val="left"/>
              <w:rPr>
                <w:rFonts w:eastAsia="宋体"/>
                <w:sz w:val="24"/>
              </w:rPr>
            </w:pP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14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0G9200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(CRH380BL-5545)21:32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32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21:56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JC6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道进行一级修。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00:35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32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(13:43)0G991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15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0G9194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(CRH380A-2861)21:46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55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道西端停放。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22:11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JC12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道东端进行一级修。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00:50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55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道东端停放。备开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(06:43)0G9193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(II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)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16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0G2024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(CRH380B-5851)21:53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35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道西端停放。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22:16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JC5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道西端进行一级修。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01:30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35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道西端停放。备开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(07:55)0G2021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17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9179F" w:rsidRDefault="00A9179F" w:rsidP="00A9179F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0G546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(CRH380AL-2594)21:58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56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22:18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JC10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道进行一级修。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00:50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58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(06:14)0G847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(II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)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ab/>
            </w:r>
          </w:p>
          <w:p w:rsidR="003F7420" w:rsidRDefault="003F7420">
            <w:pPr>
              <w:jc w:val="left"/>
              <w:rPr>
                <w:rFonts w:eastAsia="宋体"/>
                <w:sz w:val="24"/>
              </w:rPr>
            </w:pP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18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0G1992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(CRH380B-5876+5842)22:09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49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22:33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JC9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道进行一级修。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01:05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49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(11:58)0G2397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(II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)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19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0G2032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(CRH380A-2721)22:21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17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道西端停放。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22:43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JC5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道东端进行一级修。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01:20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17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道西端停放。备开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(07:11)0G425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20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9179F" w:rsidRDefault="00A9179F" w:rsidP="00A9179F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0G9892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(CRH380AL-2607)22:22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45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22:47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JC8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道进行一级修。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01:20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45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(10:27)0C2899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(II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)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ab/>
            </w:r>
          </w:p>
          <w:p w:rsidR="003F7420" w:rsidRDefault="003F7420">
            <w:pPr>
              <w:jc w:val="left"/>
              <w:rPr>
                <w:rFonts w:eastAsia="宋体"/>
                <w:sz w:val="24"/>
              </w:rPr>
            </w:pP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21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0G566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(CRH380AL-2626)22:41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道进行自动清洗。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 xml:space="preserve"> 00:44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JC3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道进行一级修。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03:53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(07:05)0G6619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22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0G568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(CRH380AL-2604)23:19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23:41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JC4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道进行一级修。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02:20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(06:47)0G801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lastRenderedPageBreak/>
              <w:t>23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0G2076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(CRH380B-5757)23:39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18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道西端停放。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00:31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JC2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道东端进行一级修。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03:20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18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道西端停放。备开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(06:36)0G2393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24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0G1906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(CRH380B-5874)23:43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41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道西端停放。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00:13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JC2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道西端进行一级修。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03:25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41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道西端停放。（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25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9179F" w:rsidRDefault="00A9179F" w:rsidP="00A9179F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0G368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(CRH380BL-5541)23:49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54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00:12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JC11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道进行一级修。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05:05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54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(08:57)0C2993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(II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)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ab/>
            </w:r>
          </w:p>
          <w:p w:rsidR="003F7420" w:rsidRDefault="003F7420">
            <w:pPr>
              <w:jc w:val="left"/>
              <w:rPr>
                <w:rFonts w:eastAsia="宋体"/>
                <w:sz w:val="24"/>
              </w:rPr>
            </w:pP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26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0G1966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(CRH380B-5887+5791)23:54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00:22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JC1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道进行一级修。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03:05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12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(06:58)0G6601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rPr>
          <w:trHeight w:val="9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27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0J8586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(CRH380B-5654+5875)08:34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JC1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18:02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14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(07:27)0G2071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28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0G2002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(CRH380A-2863)11:06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33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道西端停放。备开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(06:58)0G9201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29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0G992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(CRH380BL-5828)16:22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15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(23:37)0J8577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30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0G806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(CRH380AL-2620)16:34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27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16:54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JC5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19:50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27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(02:46)0J5901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31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0G4568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(CRH380AL-2600)17:50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39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 xml:space="preserve"> 04:35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JC2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32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0G1814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(CRH380B-5856+5756)19:01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19:23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道停放，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07:14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JC3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道停放，备开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(20:34)0G6605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33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0G562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(CRH380AL-2612)20:54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道进行人工清洗。备开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(08:40)0C2951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34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0G564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(CRH380AL-2608)21:16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38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04:52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JC1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道停放，备开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(16:50)0G6613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35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0G2022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(CRH380B-5839)21:38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33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道东端停放。备开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(06:21)0G6611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36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 w:rsidRPr="00A9179F">
              <w:rPr>
                <w:rFonts w:ascii="微软雅黑" w:cs="微软雅黑"/>
                <w:color w:val="004080"/>
                <w:kern w:val="0"/>
                <w:sz w:val="16"/>
                <w:szCs w:val="16"/>
              </w:rPr>
              <w:t>0G688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 w:rsidRPr="00A9179F">
              <w:rPr>
                <w:rFonts w:ascii="微软雅黑" w:cs="微软雅黑"/>
                <w:color w:val="004080"/>
                <w:kern w:val="0"/>
                <w:sz w:val="16"/>
                <w:szCs w:val="16"/>
              </w:rPr>
              <w:t>(CRH380A-2809+2810)21:57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 w:rsidRPr="00A9179F">
              <w:rPr>
                <w:rFonts w:ascii="微软雅黑" w:cs="微软雅黑"/>
                <w:color w:val="004080"/>
                <w:kern w:val="0"/>
                <w:sz w:val="16"/>
                <w:szCs w:val="16"/>
              </w:rPr>
              <w:t>37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</w:t>
            </w:r>
            <w:r w:rsidRPr="00A9179F">
              <w:rPr>
                <w:rFonts w:ascii="微软雅黑" w:cs="微软雅黑"/>
                <w:color w:val="004080"/>
                <w:kern w:val="0"/>
                <w:sz w:val="16"/>
                <w:szCs w:val="16"/>
              </w:rPr>
              <w:t>03:34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 w:rsidRPr="00A9179F">
              <w:rPr>
                <w:rFonts w:ascii="微软雅黑" w:cs="微软雅黑"/>
                <w:color w:val="004080"/>
                <w:kern w:val="0"/>
                <w:sz w:val="16"/>
                <w:szCs w:val="16"/>
              </w:rPr>
              <w:t>JC5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</w:t>
            </w:r>
            <w:r w:rsidRPr="00A9179F">
              <w:rPr>
                <w:rFonts w:ascii="微软雅黑" w:cs="微软雅黑" w:hint="eastAsia"/>
                <w:color w:val="004080"/>
                <w:kern w:val="0"/>
                <w:sz w:val="16"/>
                <w:szCs w:val="16"/>
              </w:rPr>
              <w:t>，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备开</w:t>
            </w:r>
            <w:r w:rsidRPr="00A9179F">
              <w:rPr>
                <w:rFonts w:ascii="微软雅黑" w:cs="微软雅黑"/>
                <w:color w:val="004080"/>
                <w:kern w:val="0"/>
                <w:sz w:val="16"/>
                <w:szCs w:val="16"/>
              </w:rPr>
              <w:t>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 w:rsidRPr="00A9179F">
              <w:rPr>
                <w:rFonts w:ascii="微软雅黑" w:cs="微软雅黑"/>
                <w:color w:val="004080"/>
                <w:kern w:val="0"/>
                <w:sz w:val="16"/>
                <w:szCs w:val="16"/>
              </w:rPr>
              <w:t>(12:42)0G687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</w:t>
            </w:r>
            <w:r w:rsidRPr="00A9179F">
              <w:rPr>
                <w:rFonts w:ascii="微软雅黑" w:cs="微软雅黑" w:hint="eastAsia"/>
                <w:color w:val="004080"/>
                <w:kern w:val="0"/>
                <w:sz w:val="16"/>
                <w:szCs w:val="16"/>
              </w:rPr>
              <w:t>（</w:t>
            </w:r>
            <w:r w:rsidRPr="00A9179F">
              <w:rPr>
                <w:rFonts w:ascii="微软雅黑" w:cs="微软雅黑"/>
                <w:color w:val="004080"/>
                <w:kern w:val="0"/>
                <w:sz w:val="16"/>
                <w:szCs w:val="16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</w:t>
            </w:r>
            <w:r w:rsidRPr="00A9179F">
              <w:rPr>
                <w:rFonts w:ascii="微软雅黑" w:cs="微软雅黑" w:hint="eastAsia"/>
                <w:color w:val="004080"/>
                <w:kern w:val="0"/>
                <w:sz w:val="16"/>
                <w:szCs w:val="16"/>
              </w:rPr>
              <w:t>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37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0C2994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(CRH380BL-5542)22:03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53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(05:46)0G9871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(II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)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38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0G2210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(CRH380B-5886+5840)22:23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29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(05:30)0J8583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ab/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39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0G2214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(CRH380B-5850+5866)22:29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42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道进行人工清洗。备开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(07:40)0G2203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40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0G1890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(CRH380B-5864+5877)22:32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50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(06:34)0G1961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(II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)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41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0G2072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(CRH380B-5888+5865)22:35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31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(07:21)0G1889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42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0G2218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(CRH380B-5835)22:46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36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道东端停放。备开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(05:17)0J8593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43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0G2004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(CRH380AL-2609)22:51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40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(07:30)0G2003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44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0G9198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(CRH380A-2672)22:53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52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道西端停放。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04:52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JC7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道西端停放。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(II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)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45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0G6620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(CRH380BL-5543)22:58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59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(06:35)0G1809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(II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)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46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0G808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(CRH380AL-2602)23:02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(05:03)0J8579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47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0G2394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(CRH380B-5787)23:13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16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道东端停放。备开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(06:52)0G2075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48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0G1854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(CRH380B-5735)23:26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46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道西端停放。备开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(07:12)0G6681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(II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)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49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0G1288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(CRH380BL-5824)23:28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9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(06:35)0G1287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50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0G2212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(CRH380B-5801+5736)23:32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30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(06:24)0G6615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51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0G548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(CRH380AL-2601)23:44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道进行人工清洗。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 xml:space="preserve"> 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(05:53)0J8587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52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9179F" w:rsidRDefault="00A9179F" w:rsidP="00A9179F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0G426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(CRH380A-2877)23:51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17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道东端停放。备开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(05:13)0J5731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ab/>
            </w:r>
          </w:p>
          <w:p w:rsidR="003F7420" w:rsidRDefault="003F7420">
            <w:pPr>
              <w:jc w:val="left"/>
              <w:rPr>
                <w:rFonts w:eastAsia="宋体"/>
                <w:sz w:val="24"/>
              </w:rPr>
            </w:pP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lastRenderedPageBreak/>
              <w:t>53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0G1826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(CRH380AL-2571)23:58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51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(08:51)0G4567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(II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)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54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0G2046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(CRH380A-2705+2673)18:17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47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18:36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JC9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道进行一级修。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 xml:space="preserve"> 21:40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47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(07:39)0G2045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(II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)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55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0C2860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(CRH6A-0425)20:19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道西端停放。备开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(20:56)0C2861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ab/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56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0G76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(CRH380AL-2640)23:22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(08:02)0G6617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57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0C2888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(CRH6A-0424)19:19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26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道西端停放。备开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(19:43)0C2889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58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0G1564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(CRH380A-2745+2866)21:41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10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(06:07)0G1563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ab/>
            </w:r>
          </w:p>
        </w:tc>
      </w:tr>
      <w:tr w:rsidR="003F7420">
        <w:trPr>
          <w:trHeight w:val="34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59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0G2398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(CRH380B-5838+5733)18:39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48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19:00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JC8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道进行一级修。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 xml:space="preserve"> 21:50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转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48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(07:07)0G1991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(II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)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60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0G2026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(CRH380B-5674)22:14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35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道东端停放。备开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(06:08)0G2025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61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0G1572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(CRH380A-2774+2756)21:40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7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(06:43)0G1571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62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0G1536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(CRH380A-2869)22:15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16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道西端停放。备开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(07:55)0G1535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63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0G1262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(CRH380BG-5785+5786)22:47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(07:37)0G1261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ab/>
            </w:r>
          </w:p>
        </w:tc>
      </w:tr>
      <w:tr w:rsidR="003F74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7420" w:rsidRDefault="005F49F6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64</w:t>
            </w:r>
          </w:p>
        </w:tc>
        <w:tc>
          <w:tcPr>
            <w:tcW w:w="1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7420" w:rsidRDefault="00A9179F">
            <w:pPr>
              <w:jc w:val="left"/>
              <w:rPr>
                <w:rFonts w:eastAsia="宋体"/>
                <w:sz w:val="24"/>
              </w:rPr>
            </w:pP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0J8578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(CRH380BL-5828)03:19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进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15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道停放。备开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05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日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(06:5)DJ8589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次。（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>I</w:t>
            </w:r>
            <w:r>
              <w:rPr>
                <w:rFonts w:ascii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场）</w:t>
            </w:r>
            <w:r>
              <w:rPr>
                <w:rFonts w:ascii="微软雅黑" w:cs="微软雅黑"/>
                <w:color w:val="004080"/>
                <w:kern w:val="0"/>
                <w:sz w:val="16"/>
                <w:szCs w:val="16"/>
                <w:lang w:val="zh-CN"/>
              </w:rPr>
              <w:tab/>
            </w:r>
          </w:p>
        </w:tc>
      </w:tr>
    </w:tbl>
    <w:p w:rsidR="003F7420" w:rsidRDefault="005F49F6">
      <w:pPr>
        <w:jc w:val="left"/>
        <w:rPr>
          <w:rFonts w:ascii="Calibri" w:eastAsia="宋体" w:hAnsi="Calibri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</w:t>
      </w:r>
      <w:r>
        <w:rPr>
          <w:rFonts w:eastAsia="宋体" w:hint="eastAsia"/>
          <w:sz w:val="24"/>
        </w:rPr>
        <w:t>高燕冰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>
        <w:rPr>
          <w:rFonts w:eastAsia="宋体" w:hint="eastAsia"/>
          <w:sz w:val="24"/>
        </w:rPr>
        <w:t xml:space="preserve">                         </w:t>
      </w:r>
      <w:r>
        <w:rPr>
          <w:rFonts w:eastAsia="宋体" w:hint="eastAsia"/>
          <w:sz w:val="24"/>
        </w:rPr>
        <w:t>接收人：</w:t>
      </w:r>
    </w:p>
    <w:p w:rsidR="003F7420" w:rsidRDefault="005F49F6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  <w:bookmarkStart w:id="0" w:name="_GoBack"/>
      <w:bookmarkEnd w:id="0"/>
    </w:p>
    <w:sectPr w:rsidR="003F7420" w:rsidSect="003F7420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9F6" w:rsidRDefault="005F49F6" w:rsidP="003F7420">
      <w:r>
        <w:separator/>
      </w:r>
    </w:p>
  </w:endnote>
  <w:endnote w:type="continuationSeparator" w:id="1">
    <w:p w:rsidR="005F49F6" w:rsidRDefault="005F49F6" w:rsidP="003F74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420" w:rsidRDefault="003F7420">
    <w:pPr>
      <w:pStyle w:val="a4"/>
    </w:pPr>
  </w:p>
  <w:p w:rsidR="003F7420" w:rsidRDefault="003F7420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420" w:rsidRDefault="003F7420">
    <w:pPr>
      <w:pStyle w:val="a4"/>
      <w:jc w:val="right"/>
    </w:pPr>
    <w:r>
      <w:rPr>
        <w:b/>
        <w:sz w:val="24"/>
        <w:szCs w:val="24"/>
      </w:rPr>
      <w:fldChar w:fldCharType="begin"/>
    </w:r>
    <w:r w:rsidR="005F49F6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9179F">
      <w:rPr>
        <w:b/>
        <w:noProof/>
      </w:rPr>
      <w:t>3</w:t>
    </w:r>
    <w:r>
      <w:rPr>
        <w:b/>
        <w:sz w:val="24"/>
        <w:szCs w:val="24"/>
      </w:rPr>
      <w:fldChar w:fldCharType="end"/>
    </w:r>
    <w:r w:rsidR="005F49F6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5F49F6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9179F">
      <w:rPr>
        <w:b/>
        <w:noProof/>
      </w:rPr>
      <w:t>3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9F6" w:rsidRDefault="005F49F6" w:rsidP="003F7420">
      <w:r>
        <w:separator/>
      </w:r>
    </w:p>
  </w:footnote>
  <w:footnote w:type="continuationSeparator" w:id="1">
    <w:p w:rsidR="005F49F6" w:rsidRDefault="005F49F6" w:rsidP="003F74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420" w:rsidRDefault="003F7420">
    <w:pPr>
      <w:pStyle w:val="a5"/>
    </w:pPr>
  </w:p>
  <w:p w:rsidR="003F7420" w:rsidRDefault="003F742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420" w:rsidRDefault="003F7420">
    <w:pPr>
      <w:pStyle w:val="a5"/>
      <w:pBdr>
        <w:bottom w:val="single" w:sz="6" w:space="0" w:color="auto"/>
      </w:pBdr>
      <w:tabs>
        <w:tab w:val="clear" w:pos="4153"/>
      </w:tabs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28083FA0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3F7420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5F49F6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179F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  <w:rsid w:val="0D427EBC"/>
    <w:rsid w:val="14E27E1C"/>
    <w:rsid w:val="20315E6F"/>
    <w:rsid w:val="248113A9"/>
    <w:rsid w:val="28083FA0"/>
    <w:rsid w:val="770646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uiPriority="99" w:unhideWhenUsed="1" w:qFormat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 w:qFormat="1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7420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742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74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3F74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3F7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3F7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3F742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rsid w:val="003F7420"/>
    <w:pPr>
      <w:spacing w:before="240" w:after="60"/>
      <w:jc w:val="center"/>
      <w:outlineLvl w:val="0"/>
    </w:pPr>
    <w:rPr>
      <w:b/>
      <w:bCs/>
      <w:sz w:val="32"/>
      <w:szCs w:val="32"/>
    </w:rPr>
  </w:style>
  <w:style w:type="table" w:styleId="a8">
    <w:name w:val="Table Grid"/>
    <w:basedOn w:val="a1"/>
    <w:uiPriority w:val="59"/>
    <w:qFormat/>
    <w:rsid w:val="003F742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1"/>
    <w:uiPriority w:val="63"/>
    <w:qFormat/>
    <w:rsid w:val="003F7420"/>
    <w:tblPr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Grid 1 Accent 5"/>
    <w:basedOn w:val="a1"/>
    <w:uiPriority w:val="67"/>
    <w:qFormat/>
    <w:rsid w:val="003F7420"/>
    <w:tblPr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Medium Grid 1 Accent 6"/>
    <w:basedOn w:val="a1"/>
    <w:uiPriority w:val="67"/>
    <w:qFormat/>
    <w:rsid w:val="003F7420"/>
    <w:tblPr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Char">
    <w:name w:val="标题 2 Char"/>
    <w:basedOn w:val="a0"/>
    <w:link w:val="2"/>
    <w:uiPriority w:val="9"/>
    <w:qFormat/>
    <w:rsid w:val="003F7420"/>
    <w:rPr>
      <w:rFonts w:ascii="Verdana" w:eastAsia="微软雅黑" w:hAnsi="Verdana" w:cs="Times New Roman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sid w:val="003F742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3F74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3F742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3F7420"/>
    <w:rPr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qFormat/>
    <w:rsid w:val="003F7420"/>
    <w:rPr>
      <w:rFonts w:ascii="Verdana" w:eastAsia="微软雅黑" w:hAnsi="Verdana" w:cs="Times New Roman"/>
      <w:b/>
      <w:bCs/>
      <w:sz w:val="32"/>
      <w:szCs w:val="32"/>
    </w:rPr>
  </w:style>
  <w:style w:type="character" w:customStyle="1" w:styleId="Char2">
    <w:name w:val="副标题 Char"/>
    <w:basedOn w:val="a0"/>
    <w:link w:val="a6"/>
    <w:uiPriority w:val="11"/>
    <w:qFormat/>
    <w:rsid w:val="003F7420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customStyle="1" w:styleId="-11">
    <w:name w:val="浅色网格 - 强调文字颜色 11"/>
    <w:basedOn w:val="a1"/>
    <w:uiPriority w:val="62"/>
    <w:qFormat/>
    <w:rsid w:val="003F7420"/>
    <w:tblPr>
      <w:tblInd w:w="0" w:type="dxa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07F09"/>
          <w:left w:val="single" w:sz="1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auto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449;&#24687;&#21270;\YY_DDZD_ZZD\Docs\DayPlanMoveC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DayPlanMoveCar.dot</Template>
  <TotalTime>8</TotalTime>
  <Pages>3</Pages>
  <Words>757</Words>
  <Characters>4316</Characters>
  <Application>Microsoft Office Word</Application>
  <DocSecurity>0</DocSecurity>
  <Lines>35</Lines>
  <Paragraphs>10</Paragraphs>
  <ScaleCrop>false</ScaleCrop>
  <Company>Microsoft</Company>
  <LinksUpToDate>false</LinksUpToDate>
  <CharactersWithSpaces>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creator>Administrator</dc:creator>
  <cp:lastModifiedBy>DongCS-01</cp:lastModifiedBy>
  <cp:revision>3</cp:revision>
  <cp:lastPrinted>2019-07-12T08:53:00Z</cp:lastPrinted>
  <dcterms:created xsi:type="dcterms:W3CDTF">2019-07-12T07:29:00Z</dcterms:created>
  <dcterms:modified xsi:type="dcterms:W3CDTF">2019-08-04T11:10:00Z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