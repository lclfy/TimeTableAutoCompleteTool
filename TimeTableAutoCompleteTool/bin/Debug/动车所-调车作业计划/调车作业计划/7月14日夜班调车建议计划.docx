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DB4629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DB4629">
        <w:rPr>
          <w:rFonts w:eastAsia="宋体" w:hint="eastAsia"/>
          <w:sz w:val="24"/>
        </w:rPr>
        <w:t>郑东所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DB4629">
        <w:rPr>
          <w:rFonts w:eastAsia="宋体"/>
          <w:sz w:val="24"/>
        </w:rPr>
        <w:t>2019-07-14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458"/>
      </w:tblGrid>
      <w:tr w:rsidR="003A5A61" w:rsidTr="00DB4629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(CRH380AL-2571)17:50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(08:51)0G4567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(CRH380A-2876)18:17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0G2398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(CRH380A-2862+2809)18:39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(11:58)0G2397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(CRH380B-5756+5856)19:01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19:51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(06:58)0G6601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0G9196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0G1870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(CRH380B-5887+5791)20:02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01:10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(07:27)0G2071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(CRH380BL-5543)20:08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20:58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(06:35)0G1287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(10:09)0G2215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23:56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(07:39)0G2045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(06:24)0G6615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(CRH380B-5841)21:01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23:56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(06:00)0G9879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(CRH380AL-2594)21:16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(07:05)0G6619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0G9200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(05:20)0G9883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0G9194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(CRH380BL-5542)21:46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(13:43)0G991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(CRH380B-5879+5878)21:58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(05:53)0J8587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(CRH380BL-5544)22:03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(CRH380B-5888+5865)22:09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(20:34)0G6605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0G9892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(10:27)0C2899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(CRH380B-5850+5866)22:23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02:03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0G9198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(CRH380A-2864)22:53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0G55424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(CRH380B-5838)23:08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(CRH380AL-2617)23:19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(CRH380B-5873+5653)23:26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(CRH380BL-5545)23:28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00:27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(06:30)0G6607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(CRH380B-5787)23:39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(06:36)0G2393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(CRH380AL-2606)JC4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11:00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16:58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03:41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06:34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(CRH380B-5861+5885)08:34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(07:07)0G1991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(CRH380B-5680+5862)09:00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(20:34)0G6605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</w:t>
            </w:r>
            <w:r>
              <w:rPr>
                <w:rFonts w:eastAsia="宋体"/>
                <w:sz w:val="24"/>
              </w:rPr>
              <w:t>5802+</w:t>
            </w:r>
            <w:r>
              <w:rPr>
                <w:rFonts w:eastAsia="宋体" w:hint="eastAsia"/>
                <w:sz w:val="24"/>
              </w:rPr>
              <w:t>5837)10:21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(08:31)0G2217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16:56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道西端停放与</w:t>
            </w:r>
            <w:r>
              <w:rPr>
                <w:rFonts w:eastAsia="宋体" w:hint="eastAsia"/>
                <w:sz w:val="24"/>
              </w:rPr>
              <w:t>2705</w:t>
            </w:r>
            <w:r>
              <w:rPr>
                <w:rFonts w:eastAsia="宋体" w:hint="eastAsia"/>
                <w:sz w:val="24"/>
              </w:rPr>
              <w:t>重联</w:t>
            </w:r>
            <w:r>
              <w:rPr>
                <w:rFonts w:eastAsia="宋体"/>
                <w:sz w:val="24"/>
              </w:rPr>
              <w:t>作业</w:t>
            </w:r>
            <w:r>
              <w:rPr>
                <w:rFonts w:eastAsia="宋体" w:hint="eastAsia"/>
                <w:sz w:val="24"/>
              </w:rPr>
              <w:t>。</w:t>
            </w:r>
            <w:r w:rsidRPr="003A5A61">
              <w:rPr>
                <w:rFonts w:eastAsia="宋体" w:hint="eastAsia"/>
                <w:sz w:val="24"/>
              </w:rPr>
              <w:t xml:space="preserve"> 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(CRH380BL-5828)16:22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(06:43)0G9193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(CRH380B-5670+5790)20:39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60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(06:34)0G1961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(05:03)0J8579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(CRH380B-5863)21:21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(06:09)0J5907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(CRH380B-5788)21:38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(06:21)0G6611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(CRH380A-2863)21:57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(07:45)0G2031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A431D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(CRH380A-2705)22:04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道东端停放。与</w:t>
            </w:r>
            <w:r>
              <w:rPr>
                <w:rFonts w:eastAsia="宋体" w:hint="eastAsia"/>
                <w:sz w:val="24"/>
              </w:rPr>
              <w:t>2673</w:t>
            </w:r>
            <w:r>
              <w:rPr>
                <w:rFonts w:eastAsia="宋体" w:hint="eastAsia"/>
                <w:sz w:val="24"/>
              </w:rPr>
              <w:t>重联</w:t>
            </w:r>
            <w:r>
              <w:rPr>
                <w:rFonts w:eastAsia="宋体"/>
                <w:sz w:val="24"/>
              </w:rPr>
              <w:t>作业</w:t>
            </w:r>
            <w:r>
              <w:rPr>
                <w:rFonts w:eastAsia="宋体" w:hint="eastAsia"/>
                <w:sz w:val="24"/>
              </w:rPr>
              <w:t>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(06:58)0G9201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(CRH380A-2810)22:21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(CRH380B-5795+5886)22:29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(CRH380B-5801+5733)22:32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/>
                <w:sz w:val="24"/>
              </w:rPr>
              <w:t>(II</w:t>
            </w:r>
            <w:r w:rsidR="00A431D9">
              <w:rPr>
                <w:rFonts w:eastAsia="宋体" w:hint="eastAsia"/>
                <w:sz w:val="24"/>
              </w:rPr>
              <w:t>场</w:t>
            </w:r>
            <w:r w:rsidR="00A431D9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0G2072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(CRH380B-5649+5676)22:35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(07:21)0G1889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(CRH380AL-2608)22:41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(16:50)0G6613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(CRH380B-5872)22:46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(CRH380AL-2595)22:51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道停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(07:30)0G2003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0G6620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(CRH380BL-5541)22:58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(06:35)0G1809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07:26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0G2394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(CRH380B-5757)23:13</w:t>
            </w:r>
            <w:r>
              <w:rPr>
                <w:rFonts w:eastAsia="宋体" w:hint="eastAsia"/>
                <w:sz w:val="24"/>
              </w:rPr>
              <w:t>进</w:t>
            </w:r>
            <w:r w:rsidR="004E0326">
              <w:rPr>
                <w:rFonts w:eastAsia="宋体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(06:52)0G2075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(CRH380B-5880)23:32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(05:17)0J8593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(CRH380AL-2601)23:44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(06:14)0G847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(CRH380BL-5824)23:49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(06:15)DJ8589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(07:11)0G425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(CRH380B-5864+5877)23:54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(05:30)0J8583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(CRH380AL-2626)23:58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(06:49)0G1801</w:t>
            </w:r>
            <w:r>
              <w:rPr>
                <w:rFonts w:eastAsia="宋体" w:hint="eastAsia"/>
                <w:sz w:val="24"/>
              </w:rPr>
              <w:t>次。</w:t>
            </w:r>
            <w:r w:rsidR="0029492B">
              <w:rPr>
                <w:rFonts w:eastAsia="宋体"/>
                <w:sz w:val="24"/>
              </w:rPr>
              <w:t>(II</w:t>
            </w:r>
            <w:r w:rsidR="0029492B">
              <w:rPr>
                <w:rFonts w:eastAsia="宋体" w:hint="eastAsia"/>
                <w:sz w:val="24"/>
              </w:rPr>
              <w:t>场</w:t>
            </w:r>
            <w:r w:rsidR="0029492B">
              <w:rPr>
                <w:rFonts w:eastAsia="宋体"/>
                <w:sz w:val="24"/>
              </w:rPr>
              <w:t>)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(CRH380B-5736)03:19</w:t>
            </w:r>
            <w:r>
              <w:rPr>
                <w:rFonts w:eastAsia="宋体" w:hint="eastAsia"/>
                <w:sz w:val="24"/>
              </w:rPr>
              <w:t>进</w:t>
            </w:r>
            <w:r w:rsidR="0029492B">
              <w:rPr>
                <w:rFonts w:eastAsia="宋体"/>
                <w:sz w:val="24"/>
              </w:rPr>
              <w:t>31</w:t>
            </w:r>
            <w:r w:rsidR="0029492B">
              <w:rPr>
                <w:rFonts w:eastAsia="宋体" w:hint="eastAsia"/>
                <w:sz w:val="24"/>
              </w:rPr>
              <w:t>西端停放。</w:t>
            </w:r>
            <w:r w:rsidR="0029492B">
              <w:rPr>
                <w:rFonts w:eastAsia="宋体"/>
                <w:sz w:val="24"/>
              </w:rPr>
              <w:t>5</w:t>
            </w:r>
            <w:r w:rsidR="0029492B">
              <w:rPr>
                <w:rFonts w:eastAsia="宋体" w:hint="eastAsia"/>
                <w:sz w:val="24"/>
              </w:rPr>
              <w:t>:00</w:t>
            </w:r>
            <w:proofErr w:type="gramStart"/>
            <w:r w:rsidR="0029492B">
              <w:rPr>
                <w:rFonts w:eastAsia="宋体" w:hint="eastAsia"/>
                <w:sz w:val="24"/>
              </w:rPr>
              <w:t>转检</w:t>
            </w:r>
            <w:r w:rsidR="0029492B">
              <w:rPr>
                <w:rFonts w:eastAsia="宋体" w:hint="eastAsia"/>
                <w:sz w:val="24"/>
              </w:rPr>
              <w:t>5</w:t>
            </w:r>
            <w:r w:rsidR="0029492B">
              <w:rPr>
                <w:rFonts w:eastAsia="宋体" w:hint="eastAsia"/>
                <w:sz w:val="24"/>
              </w:rPr>
              <w:t>道</w:t>
            </w:r>
            <w:proofErr w:type="gramEnd"/>
            <w:r w:rsidR="0029492B">
              <w:rPr>
                <w:rFonts w:eastAsia="宋体" w:hint="eastAsia"/>
                <w:sz w:val="24"/>
              </w:rPr>
              <w:t>西端停放。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647B4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(CRH6A-0425)20:19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647B4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(CRH6A-0427)19:19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647B4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(CRH380B-5746)22:14</w:t>
            </w:r>
            <w:r w:rsidR="00647B43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(06:08)0G2025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DB462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(CRH380AL-2612)40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11:37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(16:50)0G6613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34323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(CRH380AL-2918)23:22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(07:44)0G6617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34323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(CRH380A-2868)22:15</w:t>
            </w:r>
            <w:r w:rsidR="00343231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22:15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34323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0G1571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(CRH380A-2780</w:t>
            </w:r>
            <w:r w:rsidR="00343231">
              <w:rPr>
                <w:rFonts w:eastAsia="宋体"/>
                <w:sz w:val="24"/>
              </w:rPr>
              <w:t>+2811</w:t>
            </w:r>
            <w:r>
              <w:rPr>
                <w:rFonts w:eastAsia="宋体" w:hint="eastAsia"/>
                <w:sz w:val="24"/>
              </w:rPr>
              <w:t>)21:40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 w:rsidR="00343231"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(06:43)0G1571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C6432E" w:rsidP="0034323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(CRH380BG-5821</w:t>
            </w:r>
            <w:r w:rsidR="00343231">
              <w:rPr>
                <w:rFonts w:eastAsia="宋体"/>
                <w:sz w:val="24"/>
              </w:rPr>
              <w:t>+5718</w:t>
            </w:r>
            <w:r>
              <w:rPr>
                <w:rFonts w:eastAsia="宋体" w:hint="eastAsia"/>
                <w:sz w:val="24"/>
              </w:rPr>
              <w:t>)22:50</w:t>
            </w:r>
            <w:r w:rsidR="00343231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22</w:t>
            </w:r>
            <w:r w:rsidR="00343231"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(07:37)0G1261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DB4629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629" w:rsidRPr="003A5A61" w:rsidRDefault="00DB4629" w:rsidP="00DB4629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29" w:rsidRPr="003A5A61" w:rsidRDefault="00DB4629" w:rsidP="00647B4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(CRH380A-2858</w:t>
            </w:r>
            <w:r w:rsidR="00647B43">
              <w:rPr>
                <w:rFonts w:eastAsia="宋体"/>
                <w:sz w:val="24"/>
              </w:rPr>
              <w:t>+2865</w:t>
            </w:r>
            <w:r>
              <w:rPr>
                <w:rFonts w:eastAsia="宋体" w:hint="eastAsia"/>
                <w:sz w:val="24"/>
              </w:rPr>
              <w:t>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(06:07)0G1563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  <w:tr w:rsidR="0029492B" w:rsidTr="00DB462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92B" w:rsidRDefault="0029492B" w:rsidP="0029492B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65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92B" w:rsidRPr="003A5A61" w:rsidRDefault="0029492B" w:rsidP="0029492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</w:t>
            </w:r>
            <w:r>
              <w:rPr>
                <w:rFonts w:eastAsia="宋体"/>
                <w:sz w:val="24"/>
              </w:rPr>
              <w:t>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 xml:space="preserve">(CRH380B-5736)21:53 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</w:t>
            </w:r>
            <w:r>
              <w:rPr>
                <w:rFonts w:eastAsia="宋体"/>
                <w:sz w:val="24"/>
              </w:rPr>
              <w:t>J8577</w:t>
            </w:r>
            <w:r>
              <w:rPr>
                <w:rFonts w:eastAsia="宋体" w:hint="eastAsia"/>
                <w:sz w:val="24"/>
              </w:rPr>
              <w:t>次。</w:t>
            </w:r>
            <w:r w:rsidR="00A431D9">
              <w:rPr>
                <w:rFonts w:eastAsia="宋体" w:hint="eastAsia"/>
                <w:sz w:val="24"/>
              </w:rPr>
              <w:t>（</w:t>
            </w:r>
            <w:r w:rsidR="00A431D9">
              <w:rPr>
                <w:rFonts w:eastAsia="宋体"/>
                <w:sz w:val="24"/>
              </w:rPr>
              <w:t>I</w:t>
            </w:r>
            <w:r w:rsidR="00A431D9">
              <w:rPr>
                <w:rFonts w:eastAsia="宋体" w:hint="eastAsia"/>
                <w:sz w:val="24"/>
              </w:rPr>
              <w:t>场）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</w:t>
      </w:r>
      <w:proofErr w:type="gramStart"/>
      <w:r w:rsidR="00C6432E">
        <w:rPr>
          <w:rFonts w:eastAsia="宋体" w:hint="eastAsia"/>
          <w:sz w:val="24"/>
        </w:rPr>
        <w:t>高燕冰</w:t>
      </w:r>
      <w:proofErr w:type="gramEnd"/>
      <w:r>
        <w:rPr>
          <w:rFonts w:eastAsia="宋体"/>
          <w:sz w:val="24"/>
        </w:rPr>
        <w:t xml:space="preserve">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C6432E">
        <w:rPr>
          <w:rFonts w:eastAsia="宋体"/>
          <w:sz w:val="24"/>
        </w:rPr>
        <w:t xml:space="preserve">                                       </w:t>
      </w:r>
      <w:r w:rsidR="00C6432E">
        <w:rPr>
          <w:rFonts w:eastAsia="宋体"/>
          <w:sz w:val="24"/>
        </w:rPr>
        <w:t>接收人：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lastRenderedPageBreak/>
        <w:t>电话</w:t>
      </w:r>
      <w:r>
        <w:rPr>
          <w:rFonts w:eastAsia="宋体"/>
          <w:sz w:val="24"/>
        </w:rPr>
        <w:t>:</w:t>
      </w:r>
    </w:p>
    <w:sectPr w:rsidR="003A5A61" w:rsidRPr="00545714" w:rsidSect="00DB4629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27B" w:rsidRDefault="00D8527B" w:rsidP="00A95F1C">
      <w:r>
        <w:separator/>
      </w:r>
    </w:p>
  </w:endnote>
  <w:endnote w:type="continuationSeparator" w:id="0">
    <w:p w:rsidR="00D8527B" w:rsidRDefault="00D8527B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4E0326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4E0326">
      <w:rPr>
        <w:b/>
        <w:noProof/>
      </w:rPr>
      <w:t>4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27B" w:rsidRDefault="00D8527B" w:rsidP="00A95F1C">
      <w:r>
        <w:separator/>
      </w:r>
    </w:p>
  </w:footnote>
  <w:footnote w:type="continuationSeparator" w:id="0">
    <w:p w:rsidR="00D8527B" w:rsidRDefault="00D8527B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29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9492B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43231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326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91302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47B43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31D9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6432E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8527B"/>
    <w:rsid w:val="00DA0799"/>
    <w:rsid w:val="00DB462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C7D86-E819-4A1C-AEC4-61B23749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等线 Light" w:eastAsia="Calibri" w:hAnsi="等线 Light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等线 Light" w:eastAsia="Calibri" w:hAnsi="等线 Light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等线 Light" w:eastAsia="Calibri" w:hAnsi="等线 Light" w:cs="Times New Roman"/>
        <w:b/>
        <w:bCs/>
      </w:rPr>
    </w:tblStylePr>
    <w:tblStylePr w:type="lastCol">
      <w:rPr>
        <w:rFonts w:ascii="等线 Light" w:eastAsia="Calibri" w:hAnsi="等线 Light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smcis_soft\YY_DDZD_ZZD\Docs\DayPlanMoveCar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17</TotalTime>
  <Pages>4</Pages>
  <Words>782</Words>
  <Characters>4463</Characters>
  <Application>Microsoft Office Word</Application>
  <DocSecurity>0</DocSecurity>
  <Lines>37</Lines>
  <Paragraphs>10</Paragraphs>
  <ScaleCrop>false</ScaleCrop>
  <Company>Fox Team</Company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zzddd</dc:creator>
  <cp:keywords/>
  <dc:description/>
  <cp:lastModifiedBy>zzddd</cp:lastModifiedBy>
  <cp:revision>6</cp:revision>
  <dcterms:created xsi:type="dcterms:W3CDTF">2019-07-14T07:28:00Z</dcterms:created>
  <dcterms:modified xsi:type="dcterms:W3CDTF">2019-07-14T07:53:00Z</dcterms:modified>
</cp:coreProperties>
</file>