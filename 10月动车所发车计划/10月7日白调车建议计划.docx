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动车组调车作业建议计划（</w:t>
      </w:r>
      <w:r w:rsidR="001E7206">
        <w:rPr>
          <w:rFonts w:eastAsia="宋体" w:hint="eastAsia"/>
          <w:b/>
          <w:sz w:val="36"/>
        </w:rPr>
        <w:t>白班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1E7206">
        <w:rPr>
          <w:rFonts w:eastAsia="宋体" w:hint="eastAsia"/>
          <w:sz w:val="24"/>
        </w:rPr>
        <w:t>郑州东动车所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1E7206">
        <w:rPr>
          <w:rFonts w:eastAsia="宋体"/>
          <w:sz w:val="24"/>
        </w:rPr>
        <w:t>2018-10-07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1E7206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06" w:rsidRPr="003A5A61" w:rsidRDefault="001E720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06" w:rsidRPr="003A5A61" w:rsidRDefault="001E7206" w:rsidP="001E720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(CRH380B-5878)</w:t>
            </w:r>
            <w:r>
              <w:rPr>
                <w:rFonts w:eastAsia="宋体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:5</w:t>
            </w:r>
            <w:r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E7206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06" w:rsidRPr="003A5A61" w:rsidRDefault="001E720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06" w:rsidRPr="003A5A61" w:rsidRDefault="001E7206" w:rsidP="001E720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(CRH380AL-2571)11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E7206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06" w:rsidRPr="003A5A61" w:rsidRDefault="001E720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06" w:rsidRPr="003A5A61" w:rsidRDefault="001E7206" w:rsidP="001E720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(CRH380B-5877)</w:t>
            </w:r>
            <w:r>
              <w:rPr>
                <w:rFonts w:eastAsia="宋体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09:20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E7206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06" w:rsidRPr="003A5A61" w:rsidRDefault="001E720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06" w:rsidRPr="003A5A61" w:rsidRDefault="001E7206" w:rsidP="001E720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(CRH380AL-2626)7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E7206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06" w:rsidRPr="003A5A61" w:rsidRDefault="001E720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06" w:rsidRPr="003A5A61" w:rsidRDefault="001E7206" w:rsidP="001E720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(CRH380A-2672)JC2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:31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道东端停放，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E7206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06" w:rsidRPr="003A5A61" w:rsidRDefault="001E720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06" w:rsidRPr="003A5A61" w:rsidRDefault="001E7206" w:rsidP="001E720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(CRH380A-2720)11:06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16:57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1E7206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06" w:rsidRPr="003A5A61" w:rsidRDefault="001E720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06" w:rsidRPr="003A5A61" w:rsidRDefault="001E7206" w:rsidP="001E720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(CRH380A-2645)17:45</w:t>
            </w:r>
            <w:r>
              <w:rPr>
                <w:rFonts w:eastAsia="宋体" w:hint="eastAsia"/>
                <w:sz w:val="24"/>
              </w:rPr>
              <w:t>终到后经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道西端转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1E7206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06" w:rsidRPr="003A5A61" w:rsidRDefault="001E720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06" w:rsidRPr="003A5A61" w:rsidRDefault="001E7206" w:rsidP="001E720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0C2978</w:t>
            </w:r>
            <w:r>
              <w:rPr>
                <w:rFonts w:eastAsia="宋体" w:hint="eastAsia"/>
                <w:sz w:val="24"/>
              </w:rPr>
              <w:t>次（</w:t>
            </w:r>
            <w:r>
              <w:rPr>
                <w:rFonts w:eastAsia="宋体" w:hint="eastAsia"/>
                <w:sz w:val="24"/>
              </w:rPr>
              <w:t>CRH380AL-2602</w:t>
            </w:r>
            <w:r>
              <w:rPr>
                <w:rFonts w:eastAsia="宋体" w:hint="eastAsia"/>
                <w:sz w:val="24"/>
              </w:rPr>
              <w:t>）</w:t>
            </w:r>
            <w:r>
              <w:rPr>
                <w:rFonts w:eastAsia="宋体" w:hint="eastAsia"/>
                <w:sz w:val="24"/>
              </w:rPr>
              <w:t>19:45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20:07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停放。</w:t>
            </w:r>
          </w:p>
        </w:tc>
      </w:tr>
      <w:tr w:rsidR="001E7206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06" w:rsidRPr="003A5A61" w:rsidRDefault="001E720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06" w:rsidRPr="003A5A61" w:rsidRDefault="001E7206" w:rsidP="001E720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(CRH380B-5886)</w:t>
            </w:r>
            <w:r>
              <w:rPr>
                <w:rFonts w:eastAsia="宋体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1E7206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06" w:rsidRPr="003A5A61" w:rsidRDefault="001E720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06" w:rsidRPr="003A5A61" w:rsidRDefault="001E7206" w:rsidP="001E720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(CRH380B-5865)40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(08:28)0G4533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E7206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06" w:rsidRPr="003A5A61" w:rsidRDefault="001E720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06" w:rsidRPr="003A5A61" w:rsidRDefault="001A212D" w:rsidP="001A212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</w:t>
            </w:r>
            <w:r>
              <w:rPr>
                <w:rFonts w:eastAsia="宋体"/>
                <w:sz w:val="24"/>
              </w:rPr>
              <w:t>72</w:t>
            </w:r>
            <w:r>
              <w:rPr>
                <w:rFonts w:eastAsia="宋体" w:hint="eastAsia"/>
                <w:sz w:val="24"/>
              </w:rPr>
              <w:t>)</w:t>
            </w:r>
            <w:r>
              <w:rPr>
                <w:rFonts w:eastAsia="宋体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西端停放。</w:t>
            </w:r>
          </w:p>
        </w:tc>
      </w:tr>
      <w:tr w:rsidR="001E7206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06" w:rsidRPr="003A5A61" w:rsidRDefault="001E720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06" w:rsidRPr="003A5A61" w:rsidRDefault="001E7206" w:rsidP="001E720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(CRH380A-2809)42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(09:01)0G6695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E7206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06" w:rsidRPr="003A5A61" w:rsidRDefault="001E720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06" w:rsidRPr="003A5A61" w:rsidRDefault="001E7206" w:rsidP="001E720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次（</w:t>
            </w:r>
            <w:r>
              <w:rPr>
                <w:rFonts w:eastAsia="宋体" w:hint="eastAsia"/>
                <w:sz w:val="24"/>
              </w:rPr>
              <w:t>CRH380AL-2606</w:t>
            </w:r>
            <w:r>
              <w:rPr>
                <w:rFonts w:eastAsia="宋体" w:hint="eastAsia"/>
                <w:sz w:val="24"/>
              </w:rPr>
              <w:t>）</w:t>
            </w:r>
            <w:r>
              <w:rPr>
                <w:rFonts w:eastAsia="宋体" w:hint="eastAsia"/>
                <w:sz w:val="24"/>
              </w:rPr>
              <w:t>08:27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道自动清洗。完毕后转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E7206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06" w:rsidRPr="003A5A61" w:rsidRDefault="001E720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06" w:rsidRPr="003A5A61" w:rsidRDefault="001E7206" w:rsidP="001E720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</w:t>
            </w:r>
            <w:r>
              <w:rPr>
                <w:rFonts w:eastAsia="宋体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19:16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道自动清洗，</w:t>
            </w:r>
            <w:r>
              <w:rPr>
                <w:rFonts w:eastAsia="宋体"/>
                <w:sz w:val="24"/>
              </w:rPr>
              <w:t>完毕后转</w:t>
            </w:r>
            <w:r>
              <w:rPr>
                <w:rFonts w:eastAsia="宋体" w:hint="eastAsia"/>
                <w:sz w:val="24"/>
              </w:rPr>
              <w:t>JC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</w:t>
            </w:r>
            <w:r>
              <w:rPr>
                <w:rFonts w:eastAsia="宋体" w:hint="eastAsia"/>
                <w:sz w:val="24"/>
              </w:rPr>
              <w:t>。</w:t>
            </w:r>
          </w:p>
        </w:tc>
      </w:tr>
      <w:tr w:rsidR="001E7206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06" w:rsidRPr="003A5A61" w:rsidRDefault="001E720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06" w:rsidRPr="003A5A61" w:rsidRDefault="001E7206" w:rsidP="001A212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(CRH380AL-2610)9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E7206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06" w:rsidRPr="003A5A61" w:rsidRDefault="001E720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06" w:rsidRPr="003A5A61" w:rsidRDefault="001E7206" w:rsidP="001A212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(CRH380B-5861)40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E7206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06" w:rsidRPr="003A5A61" w:rsidRDefault="001E720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06" w:rsidRPr="003A5A61" w:rsidRDefault="001E7206" w:rsidP="001A212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(CRH380B-5840+5879)43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E7206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06" w:rsidRPr="003A5A61" w:rsidRDefault="001E720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06" w:rsidRPr="003A5A61" w:rsidRDefault="001E7206" w:rsidP="001A212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 w:rsidR="001A212D">
              <w:rPr>
                <w:rFonts w:eastAsia="宋体" w:hint="eastAsia"/>
                <w:sz w:val="24"/>
              </w:rPr>
              <w:t>(CRH380B-5</w:t>
            </w:r>
            <w:r w:rsidR="001A212D">
              <w:rPr>
                <w:rFonts w:eastAsia="宋体"/>
                <w:sz w:val="24"/>
              </w:rPr>
              <w:t>680</w:t>
            </w:r>
            <w:r w:rsidR="001A212D"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18:23</w:t>
            </w:r>
            <w:r w:rsidR="001A212D">
              <w:rPr>
                <w:rFonts w:eastAsia="宋体" w:hint="eastAsia"/>
                <w:sz w:val="24"/>
              </w:rPr>
              <w:t>终到后经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道西端转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1E7206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06" w:rsidRDefault="001E7206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06" w:rsidRDefault="001E720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</w:t>
            </w:r>
            <w:r>
              <w:rPr>
                <w:rFonts w:eastAsia="宋体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:21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停放。</w:t>
            </w:r>
          </w:p>
        </w:tc>
      </w:tr>
      <w:tr w:rsidR="001A212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12D" w:rsidRDefault="001A212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12D" w:rsidRDefault="001A212D" w:rsidP="001A212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</w:t>
            </w:r>
            <w:r>
              <w:rPr>
                <w:rFonts w:eastAsia="宋体"/>
                <w:sz w:val="24"/>
              </w:rPr>
              <w:t>916</w:t>
            </w:r>
            <w:r>
              <w:rPr>
                <w:rFonts w:eastAsia="宋体" w:hint="eastAsia"/>
                <w:sz w:val="24"/>
              </w:rPr>
              <w:t>)</w:t>
            </w:r>
            <w:r>
              <w:rPr>
                <w:rFonts w:eastAsia="宋体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停放，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</w:t>
            </w:r>
            <w:r>
              <w:rPr>
                <w:rFonts w:eastAsia="宋体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)0</w:t>
            </w:r>
            <w:r>
              <w:rPr>
                <w:rFonts w:eastAsia="宋体"/>
                <w:sz w:val="24"/>
              </w:rPr>
              <w:t>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 </w:t>
      </w:r>
      <w:r w:rsidR="001A212D">
        <w:rPr>
          <w:rFonts w:eastAsia="宋体" w:hint="eastAsia"/>
          <w:sz w:val="24"/>
        </w:rPr>
        <w:t>韩小凯</w:t>
      </w:r>
      <w:bookmarkStart w:id="0" w:name="_GoBack"/>
      <w:bookmarkEnd w:id="0"/>
      <w:r>
        <w:rPr>
          <w:rFonts w:eastAsia="宋体"/>
          <w:sz w:val="24"/>
        </w:rPr>
        <w:t xml:space="preserve">       </w:t>
      </w:r>
      <w:r w:rsidR="001E7206">
        <w:rPr>
          <w:rFonts w:eastAsia="宋体"/>
          <w:sz w:val="24"/>
        </w:rPr>
        <w:t xml:space="preserve">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1E7206">
        <w:rPr>
          <w:rFonts w:eastAsia="宋体"/>
          <w:sz w:val="24"/>
        </w:rPr>
        <w:t xml:space="preserve">                    </w:t>
      </w:r>
      <w:r w:rsidR="001E7206">
        <w:rPr>
          <w:rFonts w:eastAsia="宋体" w:hint="eastAsia"/>
          <w:sz w:val="24"/>
        </w:rPr>
        <w:t>接收人</w:t>
      </w:r>
      <w:r w:rsidR="001E7206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48B" w:rsidRDefault="00C9648B" w:rsidP="00A95F1C">
      <w:r>
        <w:separator/>
      </w:r>
    </w:p>
  </w:endnote>
  <w:endnote w:type="continuationSeparator" w:id="0">
    <w:p w:rsidR="00C9648B" w:rsidRDefault="00C9648B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1A212D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1A212D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48B" w:rsidRDefault="00C9648B" w:rsidP="00A95F1C">
      <w:r>
        <w:separator/>
      </w:r>
    </w:p>
  </w:footnote>
  <w:footnote w:type="continuationSeparator" w:id="0">
    <w:p w:rsidR="00C9648B" w:rsidRDefault="00C9648B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06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212D"/>
    <w:rsid w:val="001A3CD9"/>
    <w:rsid w:val="001B361D"/>
    <w:rsid w:val="001B7347"/>
    <w:rsid w:val="001C2941"/>
    <w:rsid w:val="001C680E"/>
    <w:rsid w:val="001C68B8"/>
    <w:rsid w:val="001D001D"/>
    <w:rsid w:val="001D2947"/>
    <w:rsid w:val="001E7206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9648B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91D395-1C7C-4028-A1A0-A5B079F3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15</TotalTime>
  <Pages>1</Pages>
  <Words>168</Words>
  <Characters>962</Characters>
  <Application>Microsoft Office Word</Application>
  <DocSecurity>0</DocSecurity>
  <Lines>8</Lines>
  <Paragraphs>2</Paragraphs>
  <ScaleCrop>false</ScaleCrop>
  <Company>Fox Team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1</cp:revision>
  <dcterms:created xsi:type="dcterms:W3CDTF">2018-10-06T22:44:00Z</dcterms:created>
  <dcterms:modified xsi:type="dcterms:W3CDTF">2018-10-06T22:59:00Z</dcterms:modified>
</cp:coreProperties>
</file>