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F469B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21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3F469B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F469B">
        <w:rPr>
          <w:rFonts w:eastAsia="宋体"/>
          <w:sz w:val="24"/>
        </w:rPr>
        <w:t>2018-10-21 07:23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 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 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17:03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 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 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JC1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 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(CRH380B-5757) 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09:16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11:57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3F469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(CRH380B-5879+CRH380B-5877) 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(CRH380AL-2640)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</w:t>
            </w:r>
            <w:r w:rsidR="00ED402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(CRH380AL-2606)16:21</w:t>
            </w:r>
            <w:r w:rsidR="00ED402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 w:rsidR="00ED402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 w:rsidR="00ED402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3F469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69B" w:rsidRPr="003A5A61" w:rsidRDefault="003F469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69B" w:rsidRPr="003A5A61" w:rsidRDefault="003F469B" w:rsidP="00ED402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(CRH380AL-2595)19:16</w:t>
            </w:r>
            <w:r w:rsidR="00ED4023">
              <w:rPr>
                <w:rFonts w:eastAsia="宋体" w:hint="eastAsia"/>
                <w:sz w:val="24"/>
              </w:rPr>
              <w:t>终到后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E3" w:rsidRDefault="004A78E3" w:rsidP="00A95F1C">
      <w:r>
        <w:separator/>
      </w:r>
    </w:p>
  </w:endnote>
  <w:endnote w:type="continuationSeparator" w:id="0">
    <w:p w:rsidR="004A78E3" w:rsidRDefault="004A78E3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ED4023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ED4023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E3" w:rsidRDefault="004A78E3" w:rsidP="00A95F1C">
      <w:r>
        <w:separator/>
      </w:r>
    </w:p>
  </w:footnote>
  <w:footnote w:type="continuationSeparator" w:id="0">
    <w:p w:rsidR="004A78E3" w:rsidRDefault="004A78E3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9B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F469B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A78E3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D4023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ED006-9CF4-4785-9090-039331CB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>Fox Team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2</cp:revision>
  <dcterms:created xsi:type="dcterms:W3CDTF">2018-10-20T23:23:00Z</dcterms:created>
  <dcterms:modified xsi:type="dcterms:W3CDTF">2018-10-20T23:26:00Z</dcterms:modified>
</cp:coreProperties>
</file>