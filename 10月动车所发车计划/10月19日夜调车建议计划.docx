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B1402B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B1402B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B1402B">
        <w:rPr>
          <w:rFonts w:eastAsia="宋体"/>
          <w:sz w:val="24"/>
        </w:rPr>
        <w:t>2018-10-19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458"/>
      </w:tblGrid>
      <w:tr w:rsidR="003A5A61" w:rsidTr="00B1402B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 w:rsidR="00A90E64"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(CRH380A-2861)7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 w:rsidR="00A90E64">
              <w:rPr>
                <w:rFonts w:eastAsia="宋体" w:hint="eastAsia"/>
                <w:sz w:val="24"/>
              </w:rPr>
              <w:t>备开</w:t>
            </w:r>
            <w:r w:rsidR="00A90E64">
              <w:rPr>
                <w:rFonts w:eastAsia="宋体" w:hint="eastAsia"/>
                <w:sz w:val="24"/>
              </w:rPr>
              <w:t>20</w:t>
            </w:r>
            <w:r w:rsidR="00A90E64">
              <w:rPr>
                <w:rFonts w:eastAsia="宋体" w:hint="eastAsia"/>
                <w:sz w:val="24"/>
              </w:rPr>
              <w:t>日</w:t>
            </w:r>
            <w:proofErr w:type="gramEnd"/>
            <w:r w:rsidR="00A90E64">
              <w:rPr>
                <w:rFonts w:eastAsia="宋体" w:hint="eastAsia"/>
                <w:sz w:val="24"/>
              </w:rPr>
              <w:t>(04:59)0J8579</w:t>
            </w:r>
            <w:r w:rsidR="00A90E64"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(CRH380B-5802+5880)31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01:09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(CRH380B-5885)19:01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(CRH380B-5801)19:28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19:48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(CRH380B-5791+5886)20:07</w:t>
            </w:r>
            <w:r>
              <w:rPr>
                <w:rFonts w:eastAsia="宋体" w:hint="eastAsia"/>
                <w:sz w:val="24"/>
              </w:rPr>
              <w:t>进</w:t>
            </w:r>
            <w:r w:rsidR="00A90E64">
              <w:rPr>
                <w:rFonts w:eastAsia="宋体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 w:rsidR="00A90E64">
              <w:rPr>
                <w:rFonts w:eastAsia="宋体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21:11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23:35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22:19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lastRenderedPageBreak/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02:06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(CRH380B-5876+5842)21:58</w:t>
            </w:r>
            <w:r>
              <w:rPr>
                <w:rFonts w:eastAsia="宋体" w:hint="eastAsia"/>
                <w:sz w:val="24"/>
              </w:rPr>
              <w:t>进</w:t>
            </w:r>
            <w:r w:rsidR="00A90E64">
              <w:rPr>
                <w:rFonts w:eastAsia="宋体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道停放。</w:t>
            </w:r>
            <w:r w:rsidR="00A90E64">
              <w:rPr>
                <w:rFonts w:eastAsia="宋体" w:hint="eastAsia"/>
                <w:sz w:val="24"/>
              </w:rPr>
              <w:t>22</w:t>
            </w:r>
            <w:r w:rsidR="00A90E64">
              <w:rPr>
                <w:rFonts w:eastAsia="宋体"/>
                <w:sz w:val="24"/>
              </w:rPr>
              <w:t>:20</w:t>
            </w:r>
            <w:r w:rsidR="00A90E64">
              <w:rPr>
                <w:rFonts w:eastAsia="宋体" w:hint="eastAsia"/>
                <w:sz w:val="24"/>
              </w:rPr>
              <w:t>进</w:t>
            </w:r>
            <w:r w:rsidR="00A90E64">
              <w:rPr>
                <w:rFonts w:eastAsia="宋体" w:hint="eastAsia"/>
                <w:sz w:val="24"/>
              </w:rPr>
              <w:t>JC2</w:t>
            </w:r>
            <w:r w:rsidR="00A90E64">
              <w:rPr>
                <w:rFonts w:eastAsia="宋体" w:hint="eastAsia"/>
                <w:sz w:val="24"/>
              </w:rPr>
              <w:t>道</w:t>
            </w:r>
            <w:r w:rsidR="00A90E64">
              <w:rPr>
                <w:rFonts w:eastAsia="宋体"/>
                <w:sz w:val="24"/>
              </w:rPr>
              <w:t>停放</w:t>
            </w:r>
            <w:r w:rsidR="00A90E64">
              <w:rPr>
                <w:rFonts w:eastAsia="宋体" w:hint="eastAsia"/>
                <w:sz w:val="24"/>
              </w:rPr>
              <w:t>。</w:t>
            </w:r>
            <w:r>
              <w:rPr>
                <w:rFonts w:eastAsia="宋体" w:hint="eastAsia"/>
                <w:sz w:val="24"/>
              </w:rPr>
              <w:t>23:08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02:38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  <w:bookmarkStart w:id="0" w:name="_GoBack"/>
            <w:bookmarkEnd w:id="0"/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 w:rsidR="00A90E64">
              <w:rPr>
                <w:rFonts w:eastAsia="宋体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 w:rsidR="00A90E64">
              <w:rPr>
                <w:rFonts w:eastAsia="宋体"/>
                <w:sz w:val="24"/>
              </w:rPr>
              <w:t>7:00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(CRH380AL-2612)23:43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(CRH380B-5839)23:49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(CRH380A-2810)23:51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(CRH380B-5838+5757)23:59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(CRH380B-5838)00:56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A90E64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(CRH380B-5838+5757)JC</w:t>
            </w:r>
            <w:r w:rsidR="00A90E64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道进行解编，完毕后停</w:t>
            </w:r>
            <w:proofErr w:type="gramStart"/>
            <w:r>
              <w:rPr>
                <w:rFonts w:eastAsia="宋体" w:hint="eastAsia"/>
                <w:sz w:val="24"/>
              </w:rPr>
              <w:t>东端</w:t>
            </w:r>
            <w:r>
              <w:rPr>
                <w:rFonts w:eastAsia="宋体" w:hint="eastAsia"/>
                <w:sz w:val="24"/>
              </w:rPr>
              <w:t>(</w:t>
            </w:r>
            <w:proofErr w:type="gramEnd"/>
            <w:r>
              <w:rPr>
                <w:rFonts w:eastAsia="宋体" w:hint="eastAsia"/>
                <w:sz w:val="24"/>
              </w:rPr>
              <w:t>CRH380B-5757)00:56</w:t>
            </w:r>
            <w:r>
              <w:rPr>
                <w:rFonts w:eastAsia="宋体" w:hint="eastAsia"/>
                <w:sz w:val="24"/>
              </w:rPr>
              <w:t>转</w:t>
            </w:r>
            <w:r w:rsidR="00BA5EAE">
              <w:rPr>
                <w:rFonts w:eastAsia="宋体" w:hint="eastAsia"/>
                <w:sz w:val="24"/>
              </w:rPr>
              <w:t>JC</w:t>
            </w:r>
            <w:r w:rsidR="00A90E64"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(CRH380AL-2609)16:21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(23:37)0J8577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(CRH380A-2673)21:32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06:56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06:32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(CRH380B-5787)23:11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(CRH380B-5872)23:41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(CRH380B-5879+5877)23:55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(CRH380A-2864)36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(CRH380BG-5780)22:40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(CRH380B-5653)42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06:45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(CRH6A-0427)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(19:43)0C2889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(CRH380A-2858+2866)20:54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(CRH6A-0425)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(20:56)0C2861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(CRH380A-2884)22:18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Pr="003A5A61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(CRH380AL-2618)23:27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D970E3" w:rsidTr="00B1402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70E3" w:rsidRPr="003A5A61" w:rsidRDefault="00D970E3" w:rsidP="00D970E3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0E3" w:rsidRDefault="00D970E3" w:rsidP="00D970E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08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)0</w:t>
            </w:r>
            <w:r>
              <w:rPr>
                <w:rFonts w:eastAsia="宋体"/>
                <w:sz w:val="24"/>
              </w:rPr>
              <w:t>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7D0A46">
        <w:rPr>
          <w:rFonts w:eastAsia="宋体"/>
          <w:sz w:val="24"/>
        </w:rPr>
        <w:t xml:space="preserve"> </w:t>
      </w:r>
      <w:r w:rsidR="007D0A46">
        <w:rPr>
          <w:rFonts w:eastAsia="宋体" w:hint="eastAsia"/>
          <w:sz w:val="24"/>
        </w:rPr>
        <w:t>魏</w:t>
      </w:r>
      <w:r w:rsidR="007D0A46">
        <w:rPr>
          <w:rFonts w:eastAsia="宋体" w:hint="eastAsia"/>
          <w:sz w:val="24"/>
        </w:rPr>
        <w:t xml:space="preserve">   </w:t>
      </w:r>
      <w:r w:rsidR="007D0A46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2556DD">
        <w:rPr>
          <w:rFonts w:eastAsia="宋体"/>
          <w:sz w:val="24"/>
        </w:rPr>
        <w:t xml:space="preserve">                                </w:t>
      </w:r>
      <w:r w:rsidR="002556DD">
        <w:rPr>
          <w:rFonts w:eastAsia="宋体" w:hint="eastAsia"/>
          <w:sz w:val="24"/>
        </w:rPr>
        <w:t>接收人</w:t>
      </w:r>
      <w:r w:rsidR="002556DD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B1402B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A6E" w:rsidRDefault="003D3A6E" w:rsidP="00A95F1C">
      <w:r>
        <w:separator/>
      </w:r>
    </w:p>
  </w:endnote>
  <w:endnote w:type="continuationSeparator" w:id="0">
    <w:p w:rsidR="003D3A6E" w:rsidRDefault="003D3A6E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A90E64">
      <w:rPr>
        <w:b/>
        <w:noProof/>
      </w:rPr>
      <w:t>2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A90E64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A6E" w:rsidRDefault="003D3A6E" w:rsidP="00A95F1C">
      <w:r>
        <w:separator/>
      </w:r>
    </w:p>
  </w:footnote>
  <w:footnote w:type="continuationSeparator" w:id="0">
    <w:p w:rsidR="003D3A6E" w:rsidRDefault="003D3A6E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2B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556DD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3A6E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902BF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D0A46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0E64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02B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A5EAE"/>
    <w:rsid w:val="00BB1C5D"/>
    <w:rsid w:val="00BB5E5E"/>
    <w:rsid w:val="00BC3750"/>
    <w:rsid w:val="00BD1D44"/>
    <w:rsid w:val="00BD4865"/>
    <w:rsid w:val="00C106FE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6444F"/>
    <w:rsid w:val="00D7205A"/>
    <w:rsid w:val="00D7649E"/>
    <w:rsid w:val="00D81587"/>
    <w:rsid w:val="00D81C51"/>
    <w:rsid w:val="00D970E3"/>
    <w:rsid w:val="00DA0799"/>
    <w:rsid w:val="00DB52F4"/>
    <w:rsid w:val="00DC29A2"/>
    <w:rsid w:val="00DC2F42"/>
    <w:rsid w:val="00DD266D"/>
    <w:rsid w:val="00DE7184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A3603-E5E6-400A-88BB-B05B8254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29</TotalTime>
  <Pages>3</Pages>
  <Words>572</Words>
  <Characters>3266</Characters>
  <Application>Microsoft Office Word</Application>
  <DocSecurity>0</DocSecurity>
  <Lines>27</Lines>
  <Paragraphs>7</Paragraphs>
  <ScaleCrop>false</ScaleCrop>
  <Company>Fox Team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6</cp:revision>
  <dcterms:created xsi:type="dcterms:W3CDTF">2018-10-19T07:37:00Z</dcterms:created>
  <dcterms:modified xsi:type="dcterms:W3CDTF">2018-10-19T10:37:00Z</dcterms:modified>
</cp:coreProperties>
</file>