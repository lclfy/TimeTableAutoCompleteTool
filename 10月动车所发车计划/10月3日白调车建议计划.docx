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A61" w:rsidRPr="00082AF1" w:rsidRDefault="006B5469" w:rsidP="003A5A61">
      <w:pPr>
        <w:jc w:val="center"/>
        <w:rPr>
          <w:rFonts w:eastAsia="宋体"/>
          <w:b/>
          <w:sz w:val="36"/>
        </w:rPr>
      </w:pPr>
      <w:r>
        <w:rPr>
          <w:rFonts w:eastAsia="宋体" w:hint="eastAsia"/>
          <w:b/>
          <w:sz w:val="36"/>
        </w:rPr>
        <w:t>2</w:t>
      </w:r>
      <w:r>
        <w:rPr>
          <w:rFonts w:eastAsia="宋体"/>
          <w:b/>
          <w:sz w:val="36"/>
        </w:rPr>
        <w:t>018</w:t>
      </w:r>
      <w:r>
        <w:rPr>
          <w:rFonts w:eastAsia="宋体" w:hint="eastAsia"/>
          <w:b/>
          <w:sz w:val="36"/>
        </w:rPr>
        <w:t>年</w:t>
      </w:r>
      <w:r>
        <w:rPr>
          <w:rFonts w:eastAsia="宋体" w:hint="eastAsia"/>
          <w:b/>
          <w:sz w:val="36"/>
        </w:rPr>
        <w:t>10</w:t>
      </w:r>
      <w:r>
        <w:rPr>
          <w:rFonts w:eastAsia="宋体" w:hint="eastAsia"/>
          <w:b/>
          <w:sz w:val="36"/>
        </w:rPr>
        <w:t>月</w:t>
      </w:r>
      <w:r>
        <w:rPr>
          <w:rFonts w:eastAsia="宋体" w:hint="eastAsia"/>
          <w:b/>
          <w:sz w:val="36"/>
        </w:rPr>
        <w:t>3</w:t>
      </w:r>
      <w:r>
        <w:rPr>
          <w:rFonts w:eastAsia="宋体" w:hint="eastAsia"/>
          <w:b/>
          <w:sz w:val="36"/>
        </w:rPr>
        <w:t>日</w:t>
      </w:r>
      <w:r>
        <w:rPr>
          <w:rFonts w:eastAsia="宋体"/>
          <w:b/>
          <w:sz w:val="36"/>
        </w:rPr>
        <w:t>郑州东所白班</w:t>
      </w:r>
      <w:r w:rsidR="003A5A61" w:rsidRPr="00082AF1">
        <w:rPr>
          <w:rFonts w:eastAsia="宋体" w:hint="eastAsia"/>
          <w:b/>
          <w:sz w:val="36"/>
        </w:rPr>
        <w:t>动车组调车作业建议计划</w:t>
      </w:r>
    </w:p>
    <w:p w:rsidR="003A5A61" w:rsidRPr="00082AF1" w:rsidRDefault="003A5A61" w:rsidP="003A5A61">
      <w:pPr>
        <w:jc w:val="right"/>
        <w:rPr>
          <w:rFonts w:eastAsia="宋体"/>
          <w:sz w:val="24"/>
        </w:rPr>
      </w:pPr>
      <w:r w:rsidRPr="00082AF1">
        <w:rPr>
          <w:rFonts w:eastAsia="宋体" w:hint="eastAsia"/>
          <w:sz w:val="24"/>
        </w:rPr>
        <w:t>线区：</w:t>
      </w:r>
      <w:proofErr w:type="gramStart"/>
      <w:r w:rsidR="006B5469">
        <w:rPr>
          <w:rFonts w:eastAsia="宋体" w:hint="eastAsia"/>
          <w:sz w:val="24"/>
        </w:rPr>
        <w:t>检修线</w:t>
      </w:r>
      <w:proofErr w:type="gramEnd"/>
      <w:r w:rsidRPr="00082AF1">
        <w:rPr>
          <w:rFonts w:eastAsia="宋体"/>
          <w:sz w:val="24"/>
        </w:rPr>
        <w:t xml:space="preserve">  </w:t>
      </w:r>
      <w:r w:rsidRPr="00082AF1">
        <w:rPr>
          <w:rFonts w:eastAsia="宋体" w:hint="eastAsia"/>
          <w:sz w:val="24"/>
        </w:rPr>
        <w:t>打印时间：</w:t>
      </w:r>
      <w:r w:rsidR="006B5469">
        <w:rPr>
          <w:rFonts w:eastAsia="宋体"/>
          <w:sz w:val="24"/>
        </w:rPr>
        <w:t>2018-10-03 07:33</w:t>
      </w: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780"/>
      </w:tblGrid>
      <w:tr w:rsidR="003A5A61" w:rsidTr="003A5A61">
        <w:trPr>
          <w:trHeight w:val="44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A61" w:rsidRDefault="003A5A61" w:rsidP="005D0170">
            <w:pPr>
              <w:jc w:val="center"/>
              <w:rPr>
                <w:rFonts w:ascii="Calibri" w:eastAsia="宋体" w:hAnsi="Calibri"/>
                <w:b/>
                <w:sz w:val="28"/>
              </w:rPr>
            </w:pPr>
            <w:r>
              <w:rPr>
                <w:rFonts w:eastAsia="宋体" w:hint="eastAsia"/>
                <w:b/>
                <w:sz w:val="28"/>
              </w:rPr>
              <w:t>序号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A61" w:rsidRDefault="003A5A61">
            <w:pPr>
              <w:jc w:val="center"/>
              <w:rPr>
                <w:rFonts w:ascii="Calibri" w:eastAsia="宋体" w:hAnsi="Calibri"/>
                <w:b/>
                <w:sz w:val="28"/>
              </w:rPr>
            </w:pPr>
            <w:r>
              <w:rPr>
                <w:rFonts w:eastAsia="宋体" w:hint="eastAsia"/>
                <w:b/>
                <w:sz w:val="28"/>
              </w:rPr>
              <w:t>作业内容</w:t>
            </w:r>
          </w:p>
        </w:tc>
      </w:tr>
      <w:tr w:rsidR="006B5469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469" w:rsidRPr="003A5A61" w:rsidRDefault="006B5469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469" w:rsidRPr="003A5A61" w:rsidRDefault="006B5469" w:rsidP="006B5469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(CRH380B-5877) JC5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09:18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34</w:t>
            </w:r>
            <w:r>
              <w:rPr>
                <w:rFonts w:eastAsia="宋体" w:hint="eastAsia"/>
                <w:sz w:val="24"/>
              </w:rPr>
              <w:t>道</w:t>
            </w:r>
            <w:r>
              <w:rPr>
                <w:rFonts w:eastAsia="宋体" w:hint="eastAsia"/>
                <w:sz w:val="24"/>
              </w:rPr>
              <w:t>G2</w:t>
            </w:r>
            <w:r>
              <w:rPr>
                <w:rFonts w:eastAsia="宋体" w:hint="eastAsia"/>
                <w:sz w:val="24"/>
              </w:rPr>
              <w:t>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03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(10:16)0G1869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6B5469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469" w:rsidRPr="003A5A61" w:rsidRDefault="006B5469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469" w:rsidRPr="003A5A61" w:rsidRDefault="006B5469" w:rsidP="006B5469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(CRH380B-5866) JC6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08:38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38</w:t>
            </w:r>
            <w:r>
              <w:rPr>
                <w:rFonts w:eastAsia="宋体" w:hint="eastAsia"/>
                <w:sz w:val="24"/>
              </w:rPr>
              <w:t>道</w:t>
            </w:r>
            <w:r>
              <w:rPr>
                <w:rFonts w:eastAsia="宋体" w:hint="eastAsia"/>
                <w:sz w:val="24"/>
              </w:rPr>
              <w:t>G2</w:t>
            </w:r>
            <w:r>
              <w:rPr>
                <w:rFonts w:eastAsia="宋体" w:hint="eastAsia"/>
                <w:sz w:val="24"/>
              </w:rPr>
              <w:t>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03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(10:00)0G1537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6B5469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469" w:rsidRPr="003A5A61" w:rsidRDefault="006B5469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469" w:rsidRPr="003A5A61" w:rsidRDefault="006B5469" w:rsidP="006B5469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(CRH380B-5878) JC5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08:46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37</w:t>
            </w:r>
            <w:r>
              <w:rPr>
                <w:rFonts w:eastAsia="宋体" w:hint="eastAsia"/>
                <w:sz w:val="24"/>
              </w:rPr>
              <w:t>道</w:t>
            </w:r>
            <w:r>
              <w:rPr>
                <w:rFonts w:eastAsia="宋体" w:hint="eastAsia"/>
                <w:sz w:val="24"/>
              </w:rPr>
              <w:t>G2</w:t>
            </w:r>
            <w:r>
              <w:rPr>
                <w:rFonts w:eastAsia="宋体" w:hint="eastAsia"/>
                <w:sz w:val="24"/>
              </w:rPr>
              <w:t>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03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(10:11)0G2215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6B5469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469" w:rsidRPr="003A5A61" w:rsidRDefault="006B5469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469" w:rsidRPr="003A5A61" w:rsidRDefault="006B5469" w:rsidP="006B5469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(CRH380AL-2607) JC3</w:t>
            </w:r>
            <w:r>
              <w:rPr>
                <w:rFonts w:eastAsia="宋体" w:hint="eastAsia"/>
                <w:sz w:val="24"/>
              </w:rPr>
              <w:t>道停放。</w:t>
            </w:r>
          </w:p>
        </w:tc>
      </w:tr>
      <w:tr w:rsidR="006B5469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469" w:rsidRPr="003A5A61" w:rsidRDefault="006B5469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469" w:rsidRPr="003A5A61" w:rsidRDefault="006B5469" w:rsidP="006B5469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(CRH380A-2672) JC1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11:35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18</w:t>
            </w:r>
            <w:r>
              <w:rPr>
                <w:rFonts w:eastAsia="宋体" w:hint="eastAsia"/>
                <w:sz w:val="24"/>
              </w:rPr>
              <w:t>道</w:t>
            </w:r>
            <w:r>
              <w:rPr>
                <w:rFonts w:eastAsia="宋体" w:hint="eastAsia"/>
                <w:sz w:val="24"/>
              </w:rPr>
              <w:t>G2</w:t>
            </w:r>
            <w:r>
              <w:rPr>
                <w:rFonts w:eastAsia="宋体" w:hint="eastAsia"/>
                <w:sz w:val="24"/>
              </w:rPr>
              <w:t>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03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(12:42)0G687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6B5469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469" w:rsidRPr="003A5A61" w:rsidRDefault="006B5469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6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469" w:rsidRPr="003A5A61" w:rsidRDefault="006B5469" w:rsidP="006B5469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(CRH380A-2721) JC2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6B5469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469" w:rsidRPr="003A5A61" w:rsidRDefault="006B5469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7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469" w:rsidRPr="003A5A61" w:rsidRDefault="006B5469" w:rsidP="006B5469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0J8586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(CRH380B-5888)08:27</w:t>
            </w:r>
            <w:r>
              <w:rPr>
                <w:rFonts w:eastAsia="宋体" w:hint="eastAsia"/>
                <w:sz w:val="24"/>
              </w:rPr>
              <w:t>终到后进</w:t>
            </w:r>
            <w:r>
              <w:rPr>
                <w:rFonts w:eastAsia="宋体" w:hint="eastAsia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道</w:t>
            </w:r>
            <w:r>
              <w:rPr>
                <w:rFonts w:eastAsia="宋体" w:hint="eastAsia"/>
                <w:sz w:val="24"/>
              </w:rPr>
              <w:t>G1</w:t>
            </w:r>
            <w:r>
              <w:rPr>
                <w:rFonts w:eastAsia="宋体" w:hint="eastAsia"/>
                <w:sz w:val="24"/>
              </w:rPr>
              <w:t>停放。</w:t>
            </w:r>
            <w:r>
              <w:rPr>
                <w:rFonts w:eastAsia="宋体" w:hint="eastAsia"/>
                <w:sz w:val="24"/>
              </w:rPr>
              <w:t>09:09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道东端停放。</w:t>
            </w:r>
          </w:p>
        </w:tc>
      </w:tr>
      <w:tr w:rsidR="006B5469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469" w:rsidRPr="003A5A61" w:rsidRDefault="006B5469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8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469" w:rsidRPr="003A5A61" w:rsidRDefault="006B5469" w:rsidP="006B5469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007/8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(CRH380AL-2620)09:30</w:t>
            </w:r>
            <w:r>
              <w:rPr>
                <w:rFonts w:eastAsia="宋体" w:hint="eastAsia"/>
                <w:sz w:val="24"/>
              </w:rPr>
              <w:t>终到后进</w:t>
            </w:r>
            <w:r>
              <w:rPr>
                <w:rFonts w:eastAsia="宋体" w:hint="eastAsia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10:24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道停放。</w:t>
            </w:r>
          </w:p>
        </w:tc>
      </w:tr>
      <w:tr w:rsidR="006B5469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469" w:rsidRPr="003A5A61" w:rsidRDefault="006B5469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9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469" w:rsidRPr="003A5A61" w:rsidRDefault="006B5469" w:rsidP="006B5469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0G2002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(CRH380A-2809)11:06</w:t>
            </w:r>
            <w:r>
              <w:rPr>
                <w:rFonts w:eastAsia="宋体" w:hint="eastAsia"/>
                <w:sz w:val="24"/>
              </w:rPr>
              <w:t>终到后进</w:t>
            </w:r>
            <w:r>
              <w:rPr>
                <w:rFonts w:eastAsia="宋体" w:hint="eastAsia"/>
                <w:sz w:val="24"/>
              </w:rPr>
              <w:t>24</w:t>
            </w:r>
            <w:r>
              <w:rPr>
                <w:rFonts w:eastAsia="宋体" w:hint="eastAsia"/>
                <w:sz w:val="24"/>
              </w:rPr>
              <w:t>道</w:t>
            </w:r>
            <w:r>
              <w:rPr>
                <w:rFonts w:eastAsia="宋体" w:hint="eastAsia"/>
                <w:sz w:val="24"/>
              </w:rPr>
              <w:t>G1</w:t>
            </w:r>
            <w:r>
              <w:rPr>
                <w:rFonts w:eastAsia="宋体" w:hint="eastAsia"/>
                <w:sz w:val="24"/>
              </w:rPr>
              <w:t>停放。</w:t>
            </w:r>
            <w:r>
              <w:rPr>
                <w:rFonts w:eastAsia="宋体" w:hint="eastAsia"/>
                <w:sz w:val="24"/>
              </w:rPr>
              <w:t>11:58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道东端停放。</w:t>
            </w:r>
          </w:p>
        </w:tc>
      </w:tr>
      <w:tr w:rsidR="006B5469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469" w:rsidRPr="003A5A61" w:rsidRDefault="006B5469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10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469" w:rsidRPr="003A5A61" w:rsidRDefault="006B5469" w:rsidP="006B5469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(CRH380AL-2609) 29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03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(13:42)0G991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6B5469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469" w:rsidRPr="003A5A61" w:rsidRDefault="006B5469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11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469" w:rsidRPr="003A5A61" w:rsidRDefault="006B5469" w:rsidP="006B5469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(CRH380AL-2640) 25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03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(10:13)0G73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6B5469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469" w:rsidRPr="003A5A61" w:rsidRDefault="006B5469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12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469" w:rsidRPr="003A5A61" w:rsidRDefault="006B5469" w:rsidP="006B5469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(CRH380AL-2571) 22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03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(11:22)0D5699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6B5469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469" w:rsidRPr="003A5A61" w:rsidRDefault="006B5469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13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469" w:rsidRPr="003A5A61" w:rsidRDefault="006B5469" w:rsidP="006B5469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(CRH380A-2645) 11</w:t>
            </w:r>
            <w:r>
              <w:rPr>
                <w:rFonts w:eastAsia="宋体" w:hint="eastAsia"/>
                <w:sz w:val="24"/>
              </w:rPr>
              <w:t>道</w:t>
            </w:r>
            <w:r>
              <w:rPr>
                <w:rFonts w:eastAsia="宋体" w:hint="eastAsia"/>
                <w:sz w:val="24"/>
              </w:rPr>
              <w:t>G1</w:t>
            </w:r>
            <w:r>
              <w:rPr>
                <w:rFonts w:eastAsia="宋体" w:hint="eastAsia"/>
                <w:sz w:val="24"/>
              </w:rPr>
              <w:t>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03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(08:49)0G4567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6B5469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469" w:rsidRPr="003A5A61" w:rsidRDefault="006B5469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14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469" w:rsidRPr="003A5A61" w:rsidRDefault="006B5469" w:rsidP="006B5469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(CRH380B-5840+CRH380B-5879) 10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03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(08:57)0C2993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6B5469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469" w:rsidRPr="003A5A61" w:rsidRDefault="006B5469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15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469" w:rsidRPr="003A5A61" w:rsidRDefault="006B5469" w:rsidP="006B5469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(CRH380B-5865) 35</w:t>
            </w:r>
            <w:r>
              <w:rPr>
                <w:rFonts w:eastAsia="宋体" w:hint="eastAsia"/>
                <w:sz w:val="24"/>
              </w:rPr>
              <w:t>道</w:t>
            </w:r>
            <w:r>
              <w:rPr>
                <w:rFonts w:eastAsia="宋体" w:hint="eastAsia"/>
                <w:sz w:val="24"/>
              </w:rPr>
              <w:t>G1</w:t>
            </w:r>
            <w:r>
              <w:rPr>
                <w:rFonts w:eastAsia="宋体" w:hint="eastAsia"/>
                <w:sz w:val="24"/>
              </w:rPr>
              <w:t>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03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(09:01)0G6695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6B5469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469" w:rsidRPr="003A5A61" w:rsidRDefault="006B5469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16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469" w:rsidRPr="003A5A61" w:rsidRDefault="006B5469" w:rsidP="006B5469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(CRH380AL-2610) 17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03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(08:40)0C2951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6B5469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469" w:rsidRPr="003A5A61" w:rsidRDefault="006B5469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17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469" w:rsidRPr="003A5A61" w:rsidRDefault="006B5469" w:rsidP="006B5469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0038/7/8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(CRH380B-5654)13:00</w:t>
            </w:r>
            <w:r>
              <w:rPr>
                <w:rFonts w:eastAsia="宋体" w:hint="eastAsia"/>
                <w:sz w:val="24"/>
              </w:rPr>
              <w:t>终到后进</w:t>
            </w:r>
            <w:r>
              <w:rPr>
                <w:rFonts w:eastAsia="宋体" w:hint="eastAsia"/>
                <w:sz w:val="24"/>
              </w:rPr>
              <w:t>40</w:t>
            </w:r>
            <w:r>
              <w:rPr>
                <w:rFonts w:eastAsia="宋体" w:hint="eastAsia"/>
                <w:sz w:val="24"/>
              </w:rPr>
              <w:t>道</w:t>
            </w:r>
            <w:r>
              <w:rPr>
                <w:rFonts w:eastAsia="宋体" w:hint="eastAsia"/>
                <w:sz w:val="24"/>
              </w:rPr>
              <w:t>G1</w:t>
            </w:r>
            <w:r>
              <w:rPr>
                <w:rFonts w:eastAsia="宋体" w:hint="eastAsia"/>
                <w:sz w:val="24"/>
              </w:rPr>
              <w:t>停放。</w:t>
            </w:r>
          </w:p>
        </w:tc>
      </w:tr>
      <w:tr w:rsidR="006B5469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469" w:rsidRPr="003A5A61" w:rsidRDefault="006B5469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18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469" w:rsidRPr="003A5A61" w:rsidRDefault="006B5469" w:rsidP="006B5469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0G992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(CRH380AL-2609)16:21</w:t>
            </w:r>
            <w:r>
              <w:rPr>
                <w:rFonts w:eastAsia="宋体" w:hint="eastAsia"/>
                <w:sz w:val="24"/>
              </w:rPr>
              <w:t>终到后进</w:t>
            </w:r>
            <w:r>
              <w:rPr>
                <w:rFonts w:eastAsia="宋体" w:hint="eastAsia"/>
                <w:sz w:val="24"/>
              </w:rPr>
              <w:t>14</w:t>
            </w:r>
            <w:r>
              <w:rPr>
                <w:rFonts w:eastAsia="宋体" w:hint="eastAsia"/>
                <w:sz w:val="24"/>
              </w:rPr>
              <w:t>道停放。</w:t>
            </w:r>
          </w:p>
        </w:tc>
      </w:tr>
      <w:tr w:rsidR="006B5469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469" w:rsidRPr="003A5A61" w:rsidRDefault="006B5469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19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469" w:rsidRPr="003A5A61" w:rsidRDefault="006B5469" w:rsidP="006B5469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0G4568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(CRH380A-2645)17:45</w:t>
            </w:r>
            <w:r>
              <w:rPr>
                <w:rFonts w:eastAsia="宋体" w:hint="eastAsia"/>
                <w:sz w:val="24"/>
              </w:rPr>
              <w:t>终到后进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道</w:t>
            </w:r>
            <w:r>
              <w:rPr>
                <w:rFonts w:eastAsia="宋体" w:hint="eastAsia"/>
                <w:sz w:val="24"/>
              </w:rPr>
              <w:t>G1</w:t>
            </w:r>
            <w:r>
              <w:rPr>
                <w:rFonts w:eastAsia="宋体" w:hint="eastAsia"/>
                <w:sz w:val="24"/>
              </w:rPr>
              <w:t>停放。</w:t>
            </w:r>
          </w:p>
        </w:tc>
      </w:tr>
      <w:tr w:rsidR="006B5469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469" w:rsidRPr="003A5A61" w:rsidRDefault="006B5469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20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469" w:rsidRPr="003A5A61" w:rsidRDefault="006B5469" w:rsidP="006B5469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0G2046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(CRH380B-5680)18:23</w:t>
            </w:r>
            <w:r>
              <w:rPr>
                <w:rFonts w:eastAsia="宋体" w:hint="eastAsia"/>
                <w:sz w:val="24"/>
              </w:rPr>
              <w:t>终到后进</w:t>
            </w:r>
            <w:r>
              <w:rPr>
                <w:rFonts w:eastAsia="宋体" w:hint="eastAsia"/>
                <w:sz w:val="24"/>
              </w:rPr>
              <w:t>28</w:t>
            </w:r>
            <w:r>
              <w:rPr>
                <w:rFonts w:eastAsia="宋体" w:hint="eastAsia"/>
                <w:sz w:val="24"/>
              </w:rPr>
              <w:t>道</w:t>
            </w:r>
            <w:r>
              <w:rPr>
                <w:rFonts w:eastAsia="宋体" w:hint="eastAsia"/>
                <w:sz w:val="24"/>
              </w:rPr>
              <w:t>G1</w:t>
            </w:r>
            <w:r>
              <w:rPr>
                <w:rFonts w:eastAsia="宋体" w:hint="eastAsia"/>
                <w:sz w:val="24"/>
              </w:rPr>
              <w:t>停放。</w:t>
            </w:r>
          </w:p>
        </w:tc>
      </w:tr>
      <w:tr w:rsidR="006B5469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469" w:rsidRPr="003A5A61" w:rsidRDefault="006B5469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21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469" w:rsidRPr="003A5A61" w:rsidRDefault="006B5469" w:rsidP="006B5469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0G9782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(CRH380AL-2612)19:16</w:t>
            </w:r>
            <w:r>
              <w:rPr>
                <w:rFonts w:eastAsia="宋体" w:hint="eastAsia"/>
                <w:sz w:val="24"/>
              </w:rPr>
              <w:t>终到后进</w:t>
            </w:r>
            <w:r>
              <w:rPr>
                <w:rFonts w:eastAsia="宋体" w:hint="eastAsia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道停放。</w:t>
            </w:r>
          </w:p>
        </w:tc>
      </w:tr>
      <w:tr w:rsidR="006B5469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469" w:rsidRPr="003A5A61" w:rsidRDefault="006B5469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22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469" w:rsidRPr="003A5A61" w:rsidRDefault="006B5469" w:rsidP="006B5469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0C2978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(CRH380AL-2602)19:45</w:t>
            </w:r>
            <w:r>
              <w:rPr>
                <w:rFonts w:eastAsia="宋体" w:hint="eastAsia"/>
                <w:sz w:val="24"/>
              </w:rPr>
              <w:t>终到后</w:t>
            </w:r>
            <w:bookmarkStart w:id="0" w:name="_GoBack"/>
            <w:bookmarkEnd w:id="0"/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</w:p>
        </w:tc>
      </w:tr>
    </w:tbl>
    <w:p w:rsidR="003A5A61" w:rsidRDefault="003A5A61" w:rsidP="003A5A61">
      <w:pPr>
        <w:jc w:val="left"/>
        <w:rPr>
          <w:rFonts w:ascii="Calibri" w:eastAsia="宋体" w:hAnsi="Calibri"/>
          <w:sz w:val="24"/>
        </w:rPr>
      </w:pPr>
      <w:r>
        <w:rPr>
          <w:rFonts w:eastAsia="宋体" w:hint="eastAsia"/>
          <w:sz w:val="24"/>
        </w:rPr>
        <w:t>编制</w:t>
      </w:r>
      <w:r>
        <w:rPr>
          <w:rFonts w:eastAsia="宋体"/>
          <w:sz w:val="24"/>
        </w:rPr>
        <w:t xml:space="preserve">:                                         </w:t>
      </w:r>
      <w:r>
        <w:rPr>
          <w:rFonts w:eastAsia="宋体" w:hint="eastAsia"/>
          <w:sz w:val="24"/>
        </w:rPr>
        <w:t>审核人</w:t>
      </w:r>
      <w:r>
        <w:rPr>
          <w:rFonts w:eastAsia="宋体"/>
          <w:sz w:val="24"/>
        </w:rPr>
        <w:t>:</w:t>
      </w:r>
    </w:p>
    <w:p w:rsidR="003A5A61" w:rsidRPr="00545714" w:rsidRDefault="003A5A61" w:rsidP="003A5A61">
      <w:pPr>
        <w:jc w:val="left"/>
        <w:rPr>
          <w:rFonts w:ascii="宋体" w:eastAsia="宋体" w:hAnsi="宋体"/>
        </w:rPr>
      </w:pPr>
      <w:r>
        <w:rPr>
          <w:rFonts w:eastAsia="宋体" w:hint="eastAsia"/>
          <w:sz w:val="24"/>
        </w:rPr>
        <w:t>电话</w:t>
      </w:r>
      <w:r>
        <w:rPr>
          <w:rFonts w:eastAsia="宋体"/>
          <w:sz w:val="24"/>
        </w:rPr>
        <w:t>:</w:t>
      </w:r>
    </w:p>
    <w:sectPr w:rsidR="003A5A61" w:rsidRPr="00545714" w:rsidSect="00545714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720" w:right="720" w:bottom="720" w:left="720" w:header="284" w:footer="465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42B8" w:rsidRDefault="002E42B8" w:rsidP="00A95F1C">
      <w:r>
        <w:separator/>
      </w:r>
    </w:p>
  </w:endnote>
  <w:endnote w:type="continuationSeparator" w:id="0">
    <w:p w:rsidR="002E42B8" w:rsidRDefault="002E42B8" w:rsidP="00A95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>
    <w:pPr>
      <w:pStyle w:val="a4"/>
    </w:pPr>
  </w:p>
  <w:p w:rsidR="00D53C22" w:rsidRDefault="00D53C2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3A5172" w:rsidP="00D81C51">
    <w:pPr>
      <w:pStyle w:val="a4"/>
      <w:jc w:val="right"/>
    </w:pPr>
    <w:r>
      <w:rPr>
        <w:lang w:val="zh-CN"/>
      </w:rPr>
      <w:t xml:space="preserve"> </w:t>
    </w:r>
    <w:r w:rsidR="001C2941">
      <w:rPr>
        <w:b/>
        <w:sz w:val="24"/>
        <w:szCs w:val="24"/>
      </w:rPr>
      <w:fldChar w:fldCharType="begin"/>
    </w:r>
    <w:r>
      <w:rPr>
        <w:b/>
      </w:rPr>
      <w:instrText>PAGE</w:instrText>
    </w:r>
    <w:r w:rsidR="001C2941">
      <w:rPr>
        <w:b/>
        <w:sz w:val="24"/>
        <w:szCs w:val="24"/>
      </w:rPr>
      <w:fldChar w:fldCharType="separate"/>
    </w:r>
    <w:r w:rsidR="006B5469">
      <w:rPr>
        <w:b/>
        <w:noProof/>
      </w:rPr>
      <w:t>1</w:t>
    </w:r>
    <w:r w:rsidR="001C2941">
      <w:rPr>
        <w:b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lang w:val="zh-CN"/>
      </w:rPr>
      <w:t xml:space="preserve">/ </w:t>
    </w:r>
    <w:r w:rsidR="001C2941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1C2941">
      <w:rPr>
        <w:b/>
        <w:sz w:val="24"/>
        <w:szCs w:val="24"/>
      </w:rPr>
      <w:fldChar w:fldCharType="separate"/>
    </w:r>
    <w:r w:rsidR="006B5469">
      <w:rPr>
        <w:b/>
        <w:noProof/>
      </w:rPr>
      <w:t>1</w:t>
    </w:r>
    <w:r w:rsidR="001C2941"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42B8" w:rsidRDefault="002E42B8" w:rsidP="00A95F1C">
      <w:r>
        <w:separator/>
      </w:r>
    </w:p>
  </w:footnote>
  <w:footnote w:type="continuationSeparator" w:id="0">
    <w:p w:rsidR="002E42B8" w:rsidRDefault="002E42B8" w:rsidP="00A95F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>
    <w:pPr>
      <w:pStyle w:val="a3"/>
    </w:pPr>
  </w:p>
  <w:p w:rsidR="00D53C22" w:rsidRDefault="00D53C2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 w:rsidP="00545714">
    <w:pPr>
      <w:pStyle w:val="a3"/>
      <w:pBdr>
        <w:bottom w:val="single" w:sz="6" w:space="0" w:color="auto"/>
      </w:pBdr>
      <w:tabs>
        <w:tab w:val="clear" w:pos="4153"/>
        <w:tab w:val="right" w:pos="8306"/>
      </w:tabs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469"/>
    <w:rsid w:val="00002076"/>
    <w:rsid w:val="000355CF"/>
    <w:rsid w:val="0004476E"/>
    <w:rsid w:val="00052EA5"/>
    <w:rsid w:val="00055D42"/>
    <w:rsid w:val="00060348"/>
    <w:rsid w:val="00074DC8"/>
    <w:rsid w:val="00082AF1"/>
    <w:rsid w:val="00082B6F"/>
    <w:rsid w:val="00085998"/>
    <w:rsid w:val="00090F2E"/>
    <w:rsid w:val="000A57D9"/>
    <w:rsid w:val="000B08E4"/>
    <w:rsid w:val="000B21B7"/>
    <w:rsid w:val="000B6511"/>
    <w:rsid w:val="000B7407"/>
    <w:rsid w:val="000D65FC"/>
    <w:rsid w:val="001256E5"/>
    <w:rsid w:val="00140489"/>
    <w:rsid w:val="001415BA"/>
    <w:rsid w:val="001434B1"/>
    <w:rsid w:val="00155D89"/>
    <w:rsid w:val="001606FD"/>
    <w:rsid w:val="00164DFE"/>
    <w:rsid w:val="0018288D"/>
    <w:rsid w:val="0018417C"/>
    <w:rsid w:val="001A3CD9"/>
    <w:rsid w:val="001B361D"/>
    <w:rsid w:val="001B7347"/>
    <w:rsid w:val="001C2941"/>
    <w:rsid w:val="001C680E"/>
    <w:rsid w:val="001C68B8"/>
    <w:rsid w:val="001D001D"/>
    <w:rsid w:val="001D2947"/>
    <w:rsid w:val="001F6942"/>
    <w:rsid w:val="00212A30"/>
    <w:rsid w:val="002330B3"/>
    <w:rsid w:val="00254A0F"/>
    <w:rsid w:val="00285484"/>
    <w:rsid w:val="002909A1"/>
    <w:rsid w:val="002A1C4D"/>
    <w:rsid w:val="002B2DC2"/>
    <w:rsid w:val="002B6B45"/>
    <w:rsid w:val="002C11B0"/>
    <w:rsid w:val="002C1AAB"/>
    <w:rsid w:val="002C42C0"/>
    <w:rsid w:val="002D5B77"/>
    <w:rsid w:val="002D6E94"/>
    <w:rsid w:val="002E42B8"/>
    <w:rsid w:val="002F3DF2"/>
    <w:rsid w:val="002F506A"/>
    <w:rsid w:val="002F6D34"/>
    <w:rsid w:val="00307E17"/>
    <w:rsid w:val="003136A7"/>
    <w:rsid w:val="00323877"/>
    <w:rsid w:val="0033720A"/>
    <w:rsid w:val="0035029F"/>
    <w:rsid w:val="00350AD7"/>
    <w:rsid w:val="00362E31"/>
    <w:rsid w:val="00363071"/>
    <w:rsid w:val="00367343"/>
    <w:rsid w:val="00370F82"/>
    <w:rsid w:val="0037163C"/>
    <w:rsid w:val="003733C5"/>
    <w:rsid w:val="00376E92"/>
    <w:rsid w:val="00385301"/>
    <w:rsid w:val="00392CE5"/>
    <w:rsid w:val="003A5172"/>
    <w:rsid w:val="003A5A61"/>
    <w:rsid w:val="003D4140"/>
    <w:rsid w:val="003E1D71"/>
    <w:rsid w:val="00400283"/>
    <w:rsid w:val="00405FAD"/>
    <w:rsid w:val="0041106A"/>
    <w:rsid w:val="00412B60"/>
    <w:rsid w:val="00415D8B"/>
    <w:rsid w:val="004776A8"/>
    <w:rsid w:val="0048410C"/>
    <w:rsid w:val="00490E0B"/>
    <w:rsid w:val="004A2831"/>
    <w:rsid w:val="004A55D1"/>
    <w:rsid w:val="004C5404"/>
    <w:rsid w:val="004E0B3D"/>
    <w:rsid w:val="004E408C"/>
    <w:rsid w:val="004F3F35"/>
    <w:rsid w:val="005033A0"/>
    <w:rsid w:val="0050553A"/>
    <w:rsid w:val="00506FC3"/>
    <w:rsid w:val="00513E6D"/>
    <w:rsid w:val="005202C2"/>
    <w:rsid w:val="005204CB"/>
    <w:rsid w:val="00523562"/>
    <w:rsid w:val="00545714"/>
    <w:rsid w:val="00580EEE"/>
    <w:rsid w:val="005A70A9"/>
    <w:rsid w:val="005B356B"/>
    <w:rsid w:val="005C17F6"/>
    <w:rsid w:val="005C7791"/>
    <w:rsid w:val="005D0170"/>
    <w:rsid w:val="00607EA8"/>
    <w:rsid w:val="006201A1"/>
    <w:rsid w:val="00622D46"/>
    <w:rsid w:val="00624625"/>
    <w:rsid w:val="0062646B"/>
    <w:rsid w:val="00626C84"/>
    <w:rsid w:val="00632D68"/>
    <w:rsid w:val="00640767"/>
    <w:rsid w:val="006407AC"/>
    <w:rsid w:val="0065072B"/>
    <w:rsid w:val="00655226"/>
    <w:rsid w:val="00683245"/>
    <w:rsid w:val="00693086"/>
    <w:rsid w:val="0069624B"/>
    <w:rsid w:val="006B12A6"/>
    <w:rsid w:val="006B5469"/>
    <w:rsid w:val="006C3A83"/>
    <w:rsid w:val="006C4D70"/>
    <w:rsid w:val="006D3338"/>
    <w:rsid w:val="006D3969"/>
    <w:rsid w:val="007064B8"/>
    <w:rsid w:val="007108D1"/>
    <w:rsid w:val="0071332C"/>
    <w:rsid w:val="007212AE"/>
    <w:rsid w:val="00723CE0"/>
    <w:rsid w:val="007257E9"/>
    <w:rsid w:val="007262F5"/>
    <w:rsid w:val="007329A2"/>
    <w:rsid w:val="00734BB5"/>
    <w:rsid w:val="007357F5"/>
    <w:rsid w:val="00744743"/>
    <w:rsid w:val="00761F2C"/>
    <w:rsid w:val="00762E15"/>
    <w:rsid w:val="00776B60"/>
    <w:rsid w:val="00797F83"/>
    <w:rsid w:val="007A726F"/>
    <w:rsid w:val="007B26DA"/>
    <w:rsid w:val="007B4C8C"/>
    <w:rsid w:val="007B506A"/>
    <w:rsid w:val="007C6F0A"/>
    <w:rsid w:val="007C7D0D"/>
    <w:rsid w:val="007E22FF"/>
    <w:rsid w:val="007F1EDC"/>
    <w:rsid w:val="00850041"/>
    <w:rsid w:val="00867B02"/>
    <w:rsid w:val="00874FC7"/>
    <w:rsid w:val="00882A8E"/>
    <w:rsid w:val="008839A4"/>
    <w:rsid w:val="00895935"/>
    <w:rsid w:val="008B5F2A"/>
    <w:rsid w:val="008B689D"/>
    <w:rsid w:val="008B6CCE"/>
    <w:rsid w:val="008C2C89"/>
    <w:rsid w:val="008D4024"/>
    <w:rsid w:val="008F4145"/>
    <w:rsid w:val="00917DA8"/>
    <w:rsid w:val="00920B20"/>
    <w:rsid w:val="009275FE"/>
    <w:rsid w:val="00993E6B"/>
    <w:rsid w:val="009968A1"/>
    <w:rsid w:val="009978E6"/>
    <w:rsid w:val="009C3B14"/>
    <w:rsid w:val="009C7D5E"/>
    <w:rsid w:val="009D0424"/>
    <w:rsid w:val="009D17AD"/>
    <w:rsid w:val="009D2D89"/>
    <w:rsid w:val="009E3271"/>
    <w:rsid w:val="009E54D7"/>
    <w:rsid w:val="009F35EC"/>
    <w:rsid w:val="00A31FB2"/>
    <w:rsid w:val="00A332BF"/>
    <w:rsid w:val="00A456A7"/>
    <w:rsid w:val="00A532C9"/>
    <w:rsid w:val="00A612B5"/>
    <w:rsid w:val="00A63045"/>
    <w:rsid w:val="00A83323"/>
    <w:rsid w:val="00A86767"/>
    <w:rsid w:val="00A959B0"/>
    <w:rsid w:val="00A95F1C"/>
    <w:rsid w:val="00AC55C9"/>
    <w:rsid w:val="00AC7162"/>
    <w:rsid w:val="00AC7219"/>
    <w:rsid w:val="00AC728C"/>
    <w:rsid w:val="00B006E5"/>
    <w:rsid w:val="00B03EC8"/>
    <w:rsid w:val="00B133CF"/>
    <w:rsid w:val="00B14473"/>
    <w:rsid w:val="00B14878"/>
    <w:rsid w:val="00B20925"/>
    <w:rsid w:val="00B24A07"/>
    <w:rsid w:val="00B44E96"/>
    <w:rsid w:val="00B45348"/>
    <w:rsid w:val="00B64670"/>
    <w:rsid w:val="00B71D2E"/>
    <w:rsid w:val="00B72F2E"/>
    <w:rsid w:val="00B90510"/>
    <w:rsid w:val="00BB1C5D"/>
    <w:rsid w:val="00BB5E5E"/>
    <w:rsid w:val="00BC3750"/>
    <w:rsid w:val="00BD1D44"/>
    <w:rsid w:val="00BD4865"/>
    <w:rsid w:val="00C128BB"/>
    <w:rsid w:val="00C12CCF"/>
    <w:rsid w:val="00C14B45"/>
    <w:rsid w:val="00C262B7"/>
    <w:rsid w:val="00C408E4"/>
    <w:rsid w:val="00C41525"/>
    <w:rsid w:val="00C55B19"/>
    <w:rsid w:val="00C6003D"/>
    <w:rsid w:val="00C60424"/>
    <w:rsid w:val="00C73FA3"/>
    <w:rsid w:val="00C74880"/>
    <w:rsid w:val="00C857CF"/>
    <w:rsid w:val="00C9643C"/>
    <w:rsid w:val="00CA01E9"/>
    <w:rsid w:val="00CA4D88"/>
    <w:rsid w:val="00CC2230"/>
    <w:rsid w:val="00CD1AEB"/>
    <w:rsid w:val="00CE0935"/>
    <w:rsid w:val="00D0219C"/>
    <w:rsid w:val="00D53C22"/>
    <w:rsid w:val="00D6046F"/>
    <w:rsid w:val="00D6057C"/>
    <w:rsid w:val="00D618F5"/>
    <w:rsid w:val="00D64278"/>
    <w:rsid w:val="00D7205A"/>
    <w:rsid w:val="00D7649E"/>
    <w:rsid w:val="00D81587"/>
    <w:rsid w:val="00D81C51"/>
    <w:rsid w:val="00DA0799"/>
    <w:rsid w:val="00DB52F4"/>
    <w:rsid w:val="00DC29A2"/>
    <w:rsid w:val="00DC2F42"/>
    <w:rsid w:val="00DD266D"/>
    <w:rsid w:val="00DE7B5E"/>
    <w:rsid w:val="00DF6277"/>
    <w:rsid w:val="00E0244B"/>
    <w:rsid w:val="00E047DF"/>
    <w:rsid w:val="00E138E2"/>
    <w:rsid w:val="00E36BD3"/>
    <w:rsid w:val="00E56B93"/>
    <w:rsid w:val="00E7374D"/>
    <w:rsid w:val="00EB3AD2"/>
    <w:rsid w:val="00EE2AAB"/>
    <w:rsid w:val="00EE3B72"/>
    <w:rsid w:val="00F11FAE"/>
    <w:rsid w:val="00F223E2"/>
    <w:rsid w:val="00F510E7"/>
    <w:rsid w:val="00F624C4"/>
    <w:rsid w:val="00F81CD0"/>
    <w:rsid w:val="00F84AE7"/>
    <w:rsid w:val="00F9017D"/>
    <w:rsid w:val="00F94F83"/>
    <w:rsid w:val="00FB6F89"/>
    <w:rsid w:val="00FB75C3"/>
    <w:rsid w:val="00FC12EA"/>
    <w:rsid w:val="00FC70A3"/>
    <w:rsid w:val="00FD1F41"/>
    <w:rsid w:val="00FF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2C5C1E-D7A2-4557-BD80-A243A5A0A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微软雅黑" w:hAnsi="Verdana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172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5172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3C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A5172"/>
    <w:rPr>
      <w:rFonts w:ascii="Verdana" w:eastAsia="微软雅黑" w:hAnsi="Verdana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3A51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51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51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5172"/>
    <w:rPr>
      <w:sz w:val="18"/>
      <w:szCs w:val="18"/>
    </w:rPr>
  </w:style>
  <w:style w:type="table" w:customStyle="1" w:styleId="-11">
    <w:name w:val="浅色网格 - 强调文字颜色 11"/>
    <w:basedOn w:val="a1"/>
    <w:uiPriority w:val="62"/>
    <w:rsid w:val="003A5172"/>
    <w:tblPr>
      <w:tblStyleRowBandSize w:val="1"/>
      <w:tblStyleColBandSize w:val="1"/>
      <w:tblBorders>
        <w:top w:val="single" w:sz="8" w:space="0" w:color="F07F09"/>
        <w:left w:val="single" w:sz="8" w:space="0" w:color="F07F09"/>
        <w:bottom w:val="single" w:sz="8" w:space="0" w:color="F07F09"/>
        <w:right w:val="single" w:sz="8" w:space="0" w:color="F07F09"/>
        <w:insideH w:val="single" w:sz="8" w:space="0" w:color="F07F09"/>
        <w:insideV w:val="single" w:sz="8" w:space="0" w:color="F07F09"/>
      </w:tblBorders>
    </w:tblPr>
    <w:tblStylePr w:type="firstRow">
      <w:pPr>
        <w:spacing w:before="0" w:after="0" w:line="240" w:lineRule="auto"/>
      </w:pPr>
      <w:rPr>
        <w:rFonts w:ascii="Microsoft YaHei UI" w:eastAsia="Verdana" w:hAnsi="Microsoft YaHei UI" w:cs="Times New Roman"/>
        <w:b/>
        <w:bCs/>
      </w:rPr>
      <w:tblPr/>
      <w:tcPr>
        <w:tcBorders>
          <w:top w:val="single" w:sz="8" w:space="0" w:color="F07F09"/>
          <w:left w:val="single" w:sz="8" w:space="0" w:color="F07F09"/>
          <w:bottom w:val="single" w:sz="18" w:space="0" w:color="F07F09"/>
          <w:right w:val="single" w:sz="8" w:space="0" w:color="F07F09"/>
          <w:insideH w:val="nil"/>
          <w:insideV w:val="single" w:sz="8" w:space="0" w:color="F07F09"/>
        </w:tcBorders>
      </w:tcPr>
    </w:tblStylePr>
    <w:tblStylePr w:type="lastRow">
      <w:pPr>
        <w:spacing w:before="0" w:after="0" w:line="240" w:lineRule="auto"/>
      </w:pPr>
      <w:rPr>
        <w:rFonts w:ascii="Microsoft YaHei UI" w:eastAsia="Verdana" w:hAnsi="Microsoft YaHei UI" w:cs="Times New Roman"/>
        <w:b/>
        <w:bCs/>
      </w:rPr>
      <w:tblPr/>
      <w:tcPr>
        <w:tcBorders>
          <w:top w:val="double" w:sz="6" w:space="0" w:color="F07F09"/>
          <w:left w:val="single" w:sz="8" w:space="0" w:color="F07F09"/>
          <w:bottom w:val="single" w:sz="8" w:space="0" w:color="F07F09"/>
          <w:right w:val="single" w:sz="8" w:space="0" w:color="F07F09"/>
          <w:insideH w:val="nil"/>
          <w:insideV w:val="single" w:sz="8" w:space="0" w:color="F07F09"/>
        </w:tcBorders>
      </w:tcPr>
    </w:tblStylePr>
    <w:tblStylePr w:type="firstCol">
      <w:rPr>
        <w:rFonts w:ascii="Microsoft YaHei UI" w:eastAsia="Verdana" w:hAnsi="Microsoft YaHei UI" w:cs="Times New Roman"/>
        <w:b/>
        <w:bCs/>
      </w:rPr>
    </w:tblStylePr>
    <w:tblStylePr w:type="lastCol">
      <w:rPr>
        <w:rFonts w:ascii="Microsoft YaHei UI" w:eastAsia="Verdana" w:hAnsi="Microsoft YaHei UI" w:cs="Times New Roman"/>
        <w:b/>
        <w:bCs/>
      </w:rPr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</w:tcPr>
    </w:tblStylePr>
    <w:tblStylePr w:type="band1Vert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  <w:shd w:val="clear" w:color="auto" w:fill="FCDFC0"/>
      </w:tcPr>
    </w:tblStylePr>
    <w:tblStylePr w:type="band1Horz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  <w:insideV w:val="single" w:sz="8" w:space="0" w:color="F07F09"/>
        </w:tcBorders>
        <w:shd w:val="clear" w:color="auto" w:fill="FCDFC0"/>
      </w:tcPr>
    </w:tblStylePr>
    <w:tblStylePr w:type="band2Horz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  <w:insideV w:val="single" w:sz="8" w:space="0" w:color="F07F09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3A517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A517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A3CD9"/>
    <w:rPr>
      <w:b/>
      <w:bCs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1A3CD9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1A3CD9"/>
    <w:rPr>
      <w:rFonts w:ascii="Verdana" w:eastAsia="微软雅黑" w:hAnsi="Verdana" w:cs="Times New Roman"/>
      <w:b/>
      <w:bCs/>
      <w:sz w:val="32"/>
      <w:szCs w:val="32"/>
    </w:rPr>
  </w:style>
  <w:style w:type="paragraph" w:styleId="a7">
    <w:name w:val="Subtitle"/>
    <w:basedOn w:val="a"/>
    <w:next w:val="a"/>
    <w:link w:val="Char3"/>
    <w:uiPriority w:val="11"/>
    <w:qFormat/>
    <w:rsid w:val="001A3CD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7"/>
    <w:uiPriority w:val="11"/>
    <w:rsid w:val="001A3CD9"/>
    <w:rPr>
      <w:rFonts w:ascii="Verdana" w:eastAsia="微软雅黑" w:hAnsi="Verdana" w:cs="Times New Roman"/>
      <w:b/>
      <w:bCs/>
      <w:kern w:val="28"/>
      <w:sz w:val="32"/>
      <w:szCs w:val="32"/>
    </w:rPr>
  </w:style>
  <w:style w:type="table" w:styleId="1-5">
    <w:name w:val="中等深浅底纹 1 - 强调文字颜色 5"/>
    <w:basedOn w:val="a1"/>
    <w:uiPriority w:val="63"/>
    <w:rsid w:val="00513E6D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中等深浅网格 1 - 强调文字颜色 5"/>
    <w:basedOn w:val="a1"/>
    <w:uiPriority w:val="67"/>
    <w:rsid w:val="00513E6D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1-6">
    <w:name w:val="中等深浅网格 1 - 强调文字颜色 6"/>
    <w:basedOn w:val="a1"/>
    <w:uiPriority w:val="67"/>
    <w:rsid w:val="00385301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a8">
    <w:name w:val="Table Grid"/>
    <w:basedOn w:val="a1"/>
    <w:uiPriority w:val="59"/>
    <w:rsid w:val="005457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3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9996;&#25152;&#20449;&#24687;&#21270;&#23433;&#35013;&#21450;&#35828;&#26126;\&#19996;&#25152;&#20449;&#24687;&#21270;\Docs\DayPlanMoveCar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2012-04-17T00:00:00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DayPlanMoveCar</Template>
  <TotalTime>3</TotalTime>
  <Pages>1</Pages>
  <Words>176</Words>
  <Characters>1008</Characters>
  <Application>Microsoft Office Word</Application>
  <DocSecurity>0</DocSecurity>
  <Lines>8</Lines>
  <Paragraphs>2</Paragraphs>
  <ScaleCrop>false</ScaleCrop>
  <Company>Fox Team</Company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调车建议计划</dc:title>
  <dc:subject/>
  <dc:creator>杨强</dc:creator>
  <cp:keywords/>
  <dc:description/>
  <cp:lastModifiedBy>杨强</cp:lastModifiedBy>
  <cp:revision>1</cp:revision>
  <dcterms:created xsi:type="dcterms:W3CDTF">2018-10-02T23:33:00Z</dcterms:created>
  <dcterms:modified xsi:type="dcterms:W3CDTF">2018-10-02T23:36:00Z</dcterms:modified>
</cp:coreProperties>
</file>