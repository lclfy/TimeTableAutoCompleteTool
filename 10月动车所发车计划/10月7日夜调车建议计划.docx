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454F17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454F17">
        <w:rPr>
          <w:rFonts w:eastAsia="宋体" w:hint="eastAsia"/>
          <w:sz w:val="24"/>
        </w:rPr>
        <w:t>郑州东</w:t>
      </w:r>
      <w:r w:rsidR="00454F17">
        <w:rPr>
          <w:rFonts w:eastAsia="宋体"/>
          <w:sz w:val="24"/>
        </w:rPr>
        <w:t>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454F17">
        <w:rPr>
          <w:rFonts w:eastAsia="宋体"/>
          <w:sz w:val="24"/>
        </w:rPr>
        <w:t>2018-10-07</w:t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742"/>
      </w:tblGrid>
      <w:tr w:rsidR="003A5A61" w:rsidTr="00454F17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(CRH380A-2645)17:45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(CRH380B-5680)18:23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(CRH380B-5874+5885)19:01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(CRH380AL-2612)19:16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02:45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(CRH380AL-2602)19:45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(CRH380B-5835+5839)20:07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(CRH380B-5888)20:29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02:12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(08:28)0G4533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(06:50)0G9787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(CRH380B-5865)20:41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(CRH380A-2907)21:18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(06:32)0G6611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0G9194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(CRH380B-5802)21:46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22:38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(CRH380B-5736+5787)21:58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(CRH380B-5790)22:12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0G9784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(CRH380B-5801)22:22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(05:44)0G9789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23:04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(CRH380A-2862+2810)23:16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00:33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(CRH380B-5838+5757)23:59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(CRH380A-2720)11:06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0G6700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(CRH380A-2809)20:44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(CRH380B-5877)22:32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06:22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(CRH380A-2672)22:37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06:28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(CRH380A-2864)22:48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07:23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07:22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(CRH380B-5837+5654)23:24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(CRH380B-5842)23:41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40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(CRH380B-5840+5879)23:55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(CRH380AL-2600)00:05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 w:rsidP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(CRH380BG-5695)22:40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 w:rsidP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(CRH380B-5872)21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 w:rsidP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(CRH380B-5886)36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(08:00)0G55333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6D6906" w:rsidP="006D690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7</w:t>
            </w:r>
            <w:r>
              <w:rPr>
                <w:rFonts w:eastAsia="宋体"/>
                <w:sz w:val="24"/>
              </w:rPr>
              <w:t>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454F17">
              <w:rPr>
                <w:rFonts w:eastAsia="宋体" w:hint="eastAsia"/>
                <w:sz w:val="24"/>
              </w:rPr>
              <w:t>备开</w:t>
            </w:r>
            <w:r w:rsidR="00454F17">
              <w:rPr>
                <w:rFonts w:eastAsia="宋体" w:hint="eastAsia"/>
                <w:sz w:val="24"/>
              </w:rPr>
              <w:t>7</w:t>
            </w:r>
            <w:r w:rsidR="00454F17">
              <w:rPr>
                <w:rFonts w:eastAsia="宋体" w:hint="eastAsia"/>
                <w:sz w:val="24"/>
              </w:rPr>
              <w:t>日</w:t>
            </w:r>
            <w:proofErr w:type="gramEnd"/>
            <w:r w:rsidR="00454F17">
              <w:rPr>
                <w:rFonts w:eastAsia="宋体" w:hint="eastAsia"/>
                <w:sz w:val="24"/>
              </w:rPr>
              <w:t>(19:43)0C2889</w:t>
            </w:r>
            <w:r w:rsidR="00454F17"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 w:rsidP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(CRH380A-2708+2865)20:54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6D6906" w:rsidP="006D690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6</w:t>
            </w:r>
            <w:r>
              <w:rPr>
                <w:rFonts w:eastAsia="宋体"/>
                <w:sz w:val="24"/>
              </w:rPr>
              <w:t>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454F17">
              <w:rPr>
                <w:rFonts w:eastAsia="宋体" w:hint="eastAsia"/>
                <w:sz w:val="24"/>
              </w:rPr>
              <w:t>备开</w:t>
            </w:r>
            <w:r w:rsidR="00454F17">
              <w:rPr>
                <w:rFonts w:eastAsia="宋体" w:hint="eastAsia"/>
                <w:sz w:val="24"/>
              </w:rPr>
              <w:t>7</w:t>
            </w:r>
            <w:r w:rsidR="00454F17">
              <w:rPr>
                <w:rFonts w:eastAsia="宋体" w:hint="eastAsia"/>
                <w:sz w:val="24"/>
              </w:rPr>
              <w:t>日</w:t>
            </w:r>
            <w:proofErr w:type="gramEnd"/>
            <w:r w:rsidR="00454F17">
              <w:rPr>
                <w:rFonts w:eastAsia="宋体" w:hint="eastAsia"/>
                <w:sz w:val="24"/>
              </w:rPr>
              <w:t>(20:56)0C2861</w:t>
            </w:r>
            <w:r w:rsidR="00454F17"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(CRH380A-2885)22:18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Pr="003A5A61" w:rsidRDefault="00454F17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Pr="003A5A61" w:rsidRDefault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(CRH380AL-2918)23:27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54F17" w:rsidTr="00454F1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F17" w:rsidRDefault="00454F17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51</w:t>
            </w:r>
          </w:p>
        </w:tc>
        <w:tc>
          <w:tcPr>
            <w:tcW w:w="1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17" w:rsidRDefault="00454F17" w:rsidP="00454F17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</w:t>
            </w:r>
            <w:r>
              <w:rPr>
                <w:rFonts w:eastAsia="宋体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)0</w:t>
            </w:r>
            <w:r>
              <w:rPr>
                <w:rFonts w:eastAsia="宋体"/>
                <w:sz w:val="24"/>
              </w:rPr>
              <w:t>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454F17">
        <w:rPr>
          <w:rFonts w:eastAsia="宋体" w:hint="eastAsia"/>
          <w:sz w:val="24"/>
        </w:rPr>
        <w:t>魏</w:t>
      </w:r>
      <w:r w:rsidR="00454F17">
        <w:rPr>
          <w:rFonts w:eastAsia="宋体" w:hint="eastAsia"/>
          <w:sz w:val="24"/>
        </w:rPr>
        <w:t xml:space="preserve">    </w:t>
      </w:r>
      <w:r w:rsidR="00454F17">
        <w:rPr>
          <w:rFonts w:eastAsia="宋体" w:hint="eastAsia"/>
          <w:sz w:val="24"/>
        </w:rPr>
        <w:t>宽</w:t>
      </w:r>
      <w:r>
        <w:rPr>
          <w:rFonts w:eastAsia="宋体"/>
          <w:sz w:val="24"/>
        </w:rPr>
        <w:t xml:space="preserve"> 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454F17">
        <w:rPr>
          <w:rFonts w:eastAsia="宋体"/>
          <w:sz w:val="24"/>
        </w:rPr>
        <w:t xml:space="preserve">                                  </w:t>
      </w:r>
      <w:r w:rsidR="00454F17">
        <w:rPr>
          <w:rFonts w:eastAsia="宋体" w:hint="eastAsia"/>
          <w:sz w:val="24"/>
        </w:rPr>
        <w:t>接收人</w:t>
      </w:r>
      <w:r w:rsidR="00454F17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  <w:bookmarkStart w:id="0" w:name="_GoBack"/>
      <w:bookmarkEnd w:id="0"/>
    </w:p>
    <w:sectPr w:rsidR="003A5A61" w:rsidRPr="00545714" w:rsidSect="00454F17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1D3" w:rsidRDefault="007621D3" w:rsidP="00A95F1C">
      <w:r>
        <w:separator/>
      </w:r>
    </w:p>
  </w:endnote>
  <w:endnote w:type="continuationSeparator" w:id="0">
    <w:p w:rsidR="007621D3" w:rsidRDefault="007621D3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6D6906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6D6906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1D3" w:rsidRDefault="007621D3" w:rsidP="00A95F1C">
      <w:r>
        <w:separator/>
      </w:r>
    </w:p>
  </w:footnote>
  <w:footnote w:type="continuationSeparator" w:id="0">
    <w:p w:rsidR="007621D3" w:rsidRDefault="007621D3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17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65391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54F17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6D6906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1D3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ACE0FD-C05B-4BD2-B2F0-B152D89F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11</TotalTime>
  <Pages>3</Pages>
  <Words>577</Words>
  <Characters>3293</Characters>
  <Application>Microsoft Office Word</Application>
  <DocSecurity>0</DocSecurity>
  <Lines>27</Lines>
  <Paragraphs>7</Paragraphs>
  <ScaleCrop>false</ScaleCrop>
  <Company>Fox Team</Company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2</cp:revision>
  <dcterms:created xsi:type="dcterms:W3CDTF">2018-10-07T06:33:00Z</dcterms:created>
  <dcterms:modified xsi:type="dcterms:W3CDTF">2018-10-07T06:44:00Z</dcterms:modified>
</cp:coreProperties>
</file>