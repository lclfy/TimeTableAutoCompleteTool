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1C09DD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1C09DD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1C09DD">
        <w:rPr>
          <w:rFonts w:eastAsia="宋体"/>
          <w:sz w:val="24"/>
        </w:rPr>
        <w:t>2018-10-22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600"/>
      </w:tblGrid>
      <w:tr w:rsidR="003A5A61" w:rsidTr="001C09DD">
        <w:trPr>
          <w:trHeight w:val="4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1C09DD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(CRH380B-5876+5842)2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(CRH380B-5876)2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(CRH380B-5842)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05:29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15:17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(CRH380B-5885+5790)JC2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(CRH380B-5885)JC2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(CRH380B-5790)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19:05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(CRH380A-2863)JC5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(CRH380B-5885+5790)JC2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(CRH380B-5790)JC2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(CRH380B-5885)</w:t>
            </w:r>
            <w:r>
              <w:rPr>
                <w:rFonts w:eastAsia="宋体" w:hint="eastAsia"/>
                <w:sz w:val="24"/>
              </w:rPr>
              <w:t>进行重联。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(CRH380B-5876+5842)2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(CRH380B-5842)2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(CRH380B-5876)</w:t>
            </w:r>
            <w:r>
              <w:rPr>
                <w:rFonts w:eastAsia="宋体" w:hint="eastAsia"/>
                <w:sz w:val="24"/>
              </w:rPr>
              <w:t>进行重联。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(CRH380A-2664)JC5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18:26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21:49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(CRH380A-2705+2907)23:16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(CRH380B-5653)23:30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道东端停放，备开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(CRH380B-5791+5886)37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道进行解编，完毕后停东端</w:t>
            </w:r>
            <w:r>
              <w:rPr>
                <w:rFonts w:eastAsia="宋体" w:hint="eastAsia"/>
                <w:sz w:val="24"/>
              </w:rPr>
              <w:t>(CRH380B-5886)00:39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03:43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(CRH380B-5791)00:39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(CRH380B-5801+5757)23:55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</w:t>
            </w:r>
            <w:r>
              <w:rPr>
                <w:rFonts w:eastAsia="宋体"/>
                <w:sz w:val="24"/>
              </w:rPr>
              <w:t>5785+5727</w:t>
            </w:r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  <w:bookmarkStart w:id="0" w:name="_GoBack"/>
            <w:bookmarkEnd w:id="0"/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 w:rsidP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</w:t>
            </w:r>
            <w:r>
              <w:rPr>
                <w:rFonts w:eastAsia="宋体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0028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(CRH380B-5875)</w:t>
            </w:r>
            <w:r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(CRH6A-0428)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(CRH380A-2865+2856)20:54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(CRH6A-0423)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(CRH380A-2912)22:18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Pr="003A5A61" w:rsidRDefault="001C09D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Pr="003A5A61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(CRH380AL-2930)23:27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1C09DD" w:rsidTr="001C09D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9DD" w:rsidRDefault="001C09DD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9DD" w:rsidRDefault="001C09D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1C09DD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1C09DD">
        <w:rPr>
          <w:rFonts w:eastAsia="宋体"/>
          <w:sz w:val="24"/>
        </w:rPr>
        <w:t xml:space="preserve">                                </w:t>
      </w:r>
      <w:r w:rsidR="001C09DD">
        <w:rPr>
          <w:rFonts w:eastAsia="宋体" w:hint="eastAsia"/>
          <w:sz w:val="24"/>
        </w:rPr>
        <w:t>接收人</w:t>
      </w:r>
      <w:r w:rsidR="001C09DD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1C09DD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2EC" w:rsidRDefault="005612EC" w:rsidP="00A95F1C">
      <w:r>
        <w:separator/>
      </w:r>
    </w:p>
  </w:endnote>
  <w:endnote w:type="continuationSeparator" w:id="0">
    <w:p w:rsidR="005612EC" w:rsidRDefault="005612EC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1C09DD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1C09DD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2EC" w:rsidRDefault="005612EC" w:rsidP="00A95F1C">
      <w:r>
        <w:separator/>
      </w:r>
    </w:p>
  </w:footnote>
  <w:footnote w:type="continuationSeparator" w:id="0">
    <w:p w:rsidR="005612EC" w:rsidRDefault="005612EC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DD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09DD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612EC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D0B086-B276-4DFE-A1D7-AADCDE83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3</TotalTime>
  <Pages>3</Pages>
  <Words>612</Words>
  <Characters>3495</Characters>
  <Application>Microsoft Office Word</Application>
  <DocSecurity>0</DocSecurity>
  <Lines>29</Lines>
  <Paragraphs>8</Paragraphs>
  <ScaleCrop>false</ScaleCrop>
  <Company>Fox Team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</cp:revision>
  <dcterms:created xsi:type="dcterms:W3CDTF">2018-10-22T09:53:00Z</dcterms:created>
  <dcterms:modified xsi:type="dcterms:W3CDTF">2018-10-22T09:57:00Z</dcterms:modified>
</cp:coreProperties>
</file>