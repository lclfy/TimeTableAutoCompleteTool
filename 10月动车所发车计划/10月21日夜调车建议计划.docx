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046DDF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046DDF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046DDF">
        <w:rPr>
          <w:rFonts w:eastAsia="宋体"/>
          <w:sz w:val="24"/>
        </w:rPr>
        <w:t>2018-10-21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883"/>
      </w:tblGrid>
      <w:tr w:rsidR="003A5A61" w:rsidTr="00046DDF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046DDF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(CRH380B-5757)JC2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(CRH380B-5757)37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(CRH380B-5801)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00:36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(CRH380B-5801)37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(CRH380B-5757)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00:36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(CRH380A-2861)17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(CRH380A-2864)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(CRH380B-5880+5802)23:59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(CRH380A-2864)17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(CRH380A-2861)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01:23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 w:rsidP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0G1261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r>
              <w:rPr>
                <w:rFonts w:eastAsia="宋体"/>
                <w:sz w:val="24"/>
              </w:rPr>
              <w:t>5780+5782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E46CC2" w:rsidP="00E46CC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046DDF">
              <w:rPr>
                <w:rFonts w:eastAsia="宋体" w:hint="eastAsia"/>
                <w:sz w:val="24"/>
              </w:rPr>
              <w:t>备开</w:t>
            </w:r>
            <w:r w:rsidR="00046DDF">
              <w:rPr>
                <w:rFonts w:eastAsia="宋体" w:hint="eastAsia"/>
                <w:sz w:val="24"/>
              </w:rPr>
              <w:t>21</w:t>
            </w:r>
            <w:r w:rsidR="00046DDF">
              <w:rPr>
                <w:rFonts w:eastAsia="宋体" w:hint="eastAsia"/>
                <w:sz w:val="24"/>
              </w:rPr>
              <w:t>日</w:t>
            </w:r>
            <w:proofErr w:type="gramEnd"/>
            <w:r w:rsidR="00046DDF">
              <w:rPr>
                <w:rFonts w:eastAsia="宋体" w:hint="eastAsia"/>
                <w:sz w:val="24"/>
              </w:rPr>
              <w:t>(19:43)0C2889</w:t>
            </w:r>
            <w:r w:rsidR="00046DDF"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 w:rsidP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(CRH380A-2858+2866)20:54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E46CC2" w:rsidP="00E46CC2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046DDF">
              <w:rPr>
                <w:rFonts w:eastAsia="宋体" w:hint="eastAsia"/>
                <w:sz w:val="24"/>
              </w:rPr>
              <w:t>备开</w:t>
            </w:r>
            <w:r w:rsidR="00046DDF">
              <w:rPr>
                <w:rFonts w:eastAsia="宋体" w:hint="eastAsia"/>
                <w:sz w:val="24"/>
              </w:rPr>
              <w:t>21</w:t>
            </w:r>
            <w:r w:rsidR="00046DDF">
              <w:rPr>
                <w:rFonts w:eastAsia="宋体" w:hint="eastAsia"/>
                <w:sz w:val="24"/>
              </w:rPr>
              <w:t>日</w:t>
            </w:r>
            <w:proofErr w:type="gramEnd"/>
            <w:r w:rsidR="00046DDF">
              <w:rPr>
                <w:rFonts w:eastAsia="宋体" w:hint="eastAsia"/>
                <w:sz w:val="24"/>
              </w:rPr>
              <w:t>(20:56)0C2861</w:t>
            </w:r>
            <w:r w:rsidR="00046DDF"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(CRH380A-2884)22:18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Pr="003A5A61" w:rsidRDefault="00046DDF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Pr="003A5A61" w:rsidRDefault="00046DDF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46DDF" w:rsidTr="00046DD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DDF" w:rsidRDefault="00046DDF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DDF" w:rsidRDefault="00F26653" w:rsidP="00F2665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)0J</w:t>
            </w:r>
            <w:r>
              <w:rPr>
                <w:rFonts w:eastAsia="宋体"/>
                <w:sz w:val="24"/>
              </w:rPr>
              <w:t>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046DDF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46DDF">
        <w:rPr>
          <w:rFonts w:eastAsia="宋体"/>
          <w:sz w:val="24"/>
        </w:rPr>
        <w:t xml:space="preserve">                                 </w:t>
      </w:r>
      <w:r w:rsidR="00046DDF">
        <w:rPr>
          <w:rFonts w:eastAsia="宋体" w:hint="eastAsia"/>
          <w:sz w:val="24"/>
        </w:rPr>
        <w:t>接收人</w:t>
      </w:r>
      <w:r w:rsidR="00046DDF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046DDF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F7E" w:rsidRDefault="00E04F7E" w:rsidP="00A95F1C">
      <w:r>
        <w:separator/>
      </w:r>
    </w:p>
  </w:endnote>
  <w:endnote w:type="continuationSeparator" w:id="0">
    <w:p w:rsidR="00E04F7E" w:rsidRDefault="00E04F7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E46CC2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E46CC2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F7E" w:rsidRDefault="00E04F7E" w:rsidP="00A95F1C">
      <w:r>
        <w:separator/>
      </w:r>
    </w:p>
  </w:footnote>
  <w:footnote w:type="continuationSeparator" w:id="0">
    <w:p w:rsidR="00E04F7E" w:rsidRDefault="00E04F7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DF"/>
    <w:rsid w:val="00002076"/>
    <w:rsid w:val="000355CF"/>
    <w:rsid w:val="0004476E"/>
    <w:rsid w:val="00046DDF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04F7E"/>
    <w:rsid w:val="00E138E2"/>
    <w:rsid w:val="00E36BD3"/>
    <w:rsid w:val="00E46CC2"/>
    <w:rsid w:val="00E56B93"/>
    <w:rsid w:val="00E7374D"/>
    <w:rsid w:val="00EB3AD2"/>
    <w:rsid w:val="00EE2AAB"/>
    <w:rsid w:val="00EE3B72"/>
    <w:rsid w:val="00F11FAE"/>
    <w:rsid w:val="00F223E2"/>
    <w:rsid w:val="00F26653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9212B-7844-4855-A8E2-30E62CF6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9</TotalTime>
  <Pages>3</Pages>
  <Words>604</Words>
  <Characters>3446</Characters>
  <Application>Microsoft Office Word</Application>
  <DocSecurity>0</DocSecurity>
  <Lines>28</Lines>
  <Paragraphs>8</Paragraphs>
  <ScaleCrop>false</ScaleCrop>
  <Company>Fox Team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3</cp:revision>
  <dcterms:created xsi:type="dcterms:W3CDTF">2018-10-21T07:58:00Z</dcterms:created>
  <dcterms:modified xsi:type="dcterms:W3CDTF">2018-10-21T08:08:00Z</dcterms:modified>
</cp:coreProperties>
</file>