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393133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393133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393133">
        <w:rPr>
          <w:rFonts w:eastAsia="宋体"/>
          <w:sz w:val="24"/>
        </w:rPr>
        <w:t>2018-10-03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884"/>
      </w:tblGrid>
      <w:tr w:rsidR="003A5A61" w:rsidTr="00393133">
        <w:trPr>
          <w:trHeight w:val="4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393133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(CRH380A-2721)JC2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(08:49)0G4567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(CRH380B-5680)18:23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(CRH380B-5874+5885)19:01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19:18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(CRH380AL-2612)19:16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(CRH380AL-2602)19:45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(04:17)0J5901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(CRH380B-5835+5839)20:07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20:57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05:35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(CRH380B-5837+5790)20:35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道进行人工清洗。完毕后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(CRH380B-5837)01:25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(CRH380B-5837+5790)JC2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道进行解编，完毕后停东端</w:t>
            </w:r>
            <w:r>
              <w:rPr>
                <w:rFonts w:eastAsia="宋体" w:hint="eastAsia"/>
                <w:sz w:val="24"/>
              </w:rPr>
              <w:t>(CRH380B-5790)01:25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0G6700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(CRH380B-5865)20:44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05:15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(09:01)0G6695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(CRH380A-2864)21:18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(CRH380A-2720)21:26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22:32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05:05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(CRH380B-5736+5787)21:58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(CRH380B-5851)JC3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(CRH380B-5873)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01:39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(CRH380B-5873)22:22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(CRH380B-5873)JC3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(CRH380B-5851)</w:t>
            </w:r>
            <w:r>
              <w:rPr>
                <w:rFonts w:eastAsia="宋体" w:hint="eastAsia"/>
                <w:sz w:val="24"/>
              </w:rPr>
              <w:t>进行重联。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(05:44)0G9789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(CRH380A-2862+2810)23:16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01:27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01:37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(06:50)0G9787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02:35</w:t>
            </w:r>
            <w:r>
              <w:rPr>
                <w:rFonts w:eastAsia="宋体" w:hint="eastAsia"/>
                <w:sz w:val="24"/>
              </w:rPr>
              <w:t>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00:09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(CRH380B-5838+5757)23:59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06:18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(CRH380B-5888)08:27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17:41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007/8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(CRH380AL-2620)09:30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(CRH380A-2809)11:06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17:55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0038/7/8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(CRH380B-5654)13:00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(05:48)0G55481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(CRH380A-2645)17:45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道西端进行人工清洗。完毕后</w:t>
            </w:r>
            <w:r>
              <w:rPr>
                <w:rFonts w:eastAsia="宋体" w:hint="eastAsia"/>
                <w:sz w:val="24"/>
              </w:rPr>
              <w:t>03:35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(06:32)0G6611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0G9194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(CRH380B-5861)21:46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(06:01)0G9191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04:14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道东端停放，备开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(CRH380B-5877)22:32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(CRH380A-2672)22:37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(CRH380A-2907)22:48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(07:12)0G6681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(CRH380B-5802+5856)23:24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(CRH380B-5842)23:41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(CRH380B-5840+5879)23:55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 w:rsidP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(CRH380BG-5711)22:28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 w:rsidP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/>
                <w:sz w:val="24"/>
              </w:rPr>
              <w:t>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(19:43)0C2889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 w:rsidP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(CRH380A-2708+2865)20:54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 w:rsidP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5</w:t>
            </w:r>
            <w:bookmarkStart w:id="0" w:name="_GoBack"/>
            <w:bookmarkEnd w:id="0"/>
            <w:r>
              <w:rPr>
                <w:rFonts w:eastAsia="宋体"/>
                <w:sz w:val="24"/>
              </w:rPr>
              <w:t>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(20:56)0C2861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(CRH380A-2889)22:18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93133" w:rsidTr="0039313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133" w:rsidRPr="003A5A61" w:rsidRDefault="0039313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133" w:rsidRPr="003A5A61" w:rsidRDefault="0039313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(CRH380AL-2927)23:27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 w:rsidR="00393133">
        <w:rPr>
          <w:rFonts w:eastAsia="宋体"/>
          <w:sz w:val="24"/>
        </w:rPr>
        <w:t>:</w:t>
      </w:r>
      <w:r w:rsidR="00393133">
        <w:rPr>
          <w:rFonts w:eastAsia="宋体" w:hint="eastAsia"/>
          <w:sz w:val="24"/>
        </w:rPr>
        <w:t>杨文清</w:t>
      </w:r>
      <w:r>
        <w:rPr>
          <w:rFonts w:eastAsia="宋体"/>
          <w:sz w:val="24"/>
        </w:rPr>
        <w:t xml:space="preserve">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393133">
        <w:rPr>
          <w:rFonts w:eastAsia="宋体"/>
          <w:sz w:val="24"/>
        </w:rPr>
        <w:t xml:space="preserve">                            </w:t>
      </w:r>
      <w:r w:rsidR="00393133">
        <w:rPr>
          <w:rFonts w:eastAsia="宋体" w:hint="eastAsia"/>
          <w:sz w:val="24"/>
        </w:rPr>
        <w:t>接收人</w:t>
      </w:r>
      <w:r w:rsidR="00393133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393133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D79" w:rsidRDefault="002F3D79" w:rsidP="00A95F1C">
      <w:r>
        <w:separator/>
      </w:r>
    </w:p>
  </w:endnote>
  <w:endnote w:type="continuationSeparator" w:id="0">
    <w:p w:rsidR="002F3D79" w:rsidRDefault="002F3D79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393133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393133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D79" w:rsidRDefault="002F3D79" w:rsidP="00A95F1C">
      <w:r>
        <w:separator/>
      </w:r>
    </w:p>
  </w:footnote>
  <w:footnote w:type="continuationSeparator" w:id="0">
    <w:p w:rsidR="002F3D79" w:rsidRDefault="002F3D79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33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79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93133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60D19C-378B-45CE-B985-520089BE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7</TotalTime>
  <Pages>3</Pages>
  <Words>617</Words>
  <Characters>3520</Characters>
  <Application>Microsoft Office Word</Application>
  <DocSecurity>0</DocSecurity>
  <Lines>29</Lines>
  <Paragraphs>8</Paragraphs>
  <ScaleCrop>false</ScaleCrop>
  <Company>Fox Team</Company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1</cp:revision>
  <dcterms:created xsi:type="dcterms:W3CDTF">2018-10-03T08:52:00Z</dcterms:created>
  <dcterms:modified xsi:type="dcterms:W3CDTF">2018-10-03T08:59:00Z</dcterms:modified>
</cp:coreProperties>
</file>