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5B4553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5B4553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5B4553">
        <w:rPr>
          <w:rFonts w:eastAsia="宋体"/>
          <w:sz w:val="24"/>
        </w:rPr>
        <w:t>2018-10-12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884"/>
      </w:tblGrid>
      <w:tr w:rsidR="003A5A61" w:rsidTr="005B4553">
        <w:trPr>
          <w:trHeight w:val="4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B4553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(CRH380A-2733)2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17:52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19:29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04:24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(CRH380A-2809)13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(CRH380B-5801)JC2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04:09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(CRH380A-2862)JC6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18:26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(CRH380A-2861+2864)23:16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(CRH380B-5856+5866)23:59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06:11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</w:t>
            </w:r>
            <w:r w:rsidR="00FD42E1">
              <w:rPr>
                <w:rFonts w:eastAsia="宋体" w:hint="eastAsia"/>
                <w:sz w:val="24"/>
              </w:rPr>
              <w:t>东端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 w:rsidP="00F4282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 w:rsidR="00F42820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:</w:t>
            </w:r>
            <w:r w:rsidR="00F42820">
              <w:rPr>
                <w:rFonts w:eastAsia="宋体"/>
                <w:sz w:val="24"/>
              </w:rPr>
              <w:t>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F42820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 w:rsidP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</w:t>
            </w:r>
            <w:hyperlink r:id="rId7" w:tgtFrame="_blank" w:history="1">
              <w:r w:rsidRPr="005B4553">
                <w:rPr>
                  <w:rFonts w:eastAsia="宋体"/>
                  <w:sz w:val="24"/>
                </w:rPr>
                <w:t>5785</w:t>
              </w:r>
            </w:hyperlink>
            <w:r w:rsidRPr="005B4553">
              <w:rPr>
                <w:rFonts w:eastAsia="宋体"/>
                <w:sz w:val="24"/>
              </w:rPr>
              <w:t>+</w:t>
            </w:r>
            <w:hyperlink r:id="rId8" w:tgtFrame="_blank" w:history="1">
              <w:r w:rsidRPr="005B4553">
                <w:rPr>
                  <w:rFonts w:eastAsia="宋体"/>
                  <w:sz w:val="24"/>
                </w:rPr>
                <w:t>5714</w:t>
              </w:r>
            </w:hyperlink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 w:rsidP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(CRH6A-0423)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 w:rsidP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(CRH380A-2858+2849)20:54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 w:rsidP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(CRH6A-0429)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Pr="003A5A61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Pr="003A5A61" w:rsidRDefault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(CRH380AL-2928)23:27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5B4553" w:rsidTr="005B455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553" w:rsidRDefault="005B4553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553" w:rsidRDefault="005B4553" w:rsidP="005B455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)0J85</w:t>
            </w:r>
            <w:r>
              <w:rPr>
                <w:rFonts w:eastAsia="宋体"/>
                <w:sz w:val="24"/>
              </w:rPr>
              <w:t>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 w:rsidR="005B4553">
        <w:rPr>
          <w:rFonts w:eastAsia="宋体"/>
          <w:sz w:val="24"/>
        </w:rPr>
        <w:t xml:space="preserve">: </w:t>
      </w:r>
      <w:r w:rsidR="005B4553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5B4553">
        <w:rPr>
          <w:rFonts w:eastAsia="宋体"/>
          <w:sz w:val="24"/>
        </w:rPr>
        <w:t xml:space="preserve">     </w:t>
      </w:r>
      <w:r w:rsidR="0043498E">
        <w:rPr>
          <w:rFonts w:eastAsia="宋体"/>
          <w:sz w:val="24"/>
        </w:rPr>
        <w:t xml:space="preserve">       </w:t>
      </w:r>
      <w:r w:rsidR="005B4553">
        <w:rPr>
          <w:rFonts w:eastAsia="宋体"/>
          <w:sz w:val="24"/>
        </w:rPr>
        <w:t xml:space="preserve">                     </w:t>
      </w:r>
      <w:r w:rsidR="005B4553">
        <w:rPr>
          <w:rFonts w:eastAsia="宋体" w:hint="eastAsia"/>
          <w:sz w:val="24"/>
        </w:rPr>
        <w:t>接收人</w:t>
      </w:r>
      <w:r w:rsidR="005B4553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B4553">
      <w:headerReference w:type="even" r:id="rId9"/>
      <w:headerReference w:type="default" r:id="rId10"/>
      <w:footerReference w:type="even" r:id="rId11"/>
      <w:footerReference w:type="default" r:id="rId12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912" w:rsidRDefault="00D84912" w:rsidP="00A95F1C">
      <w:r>
        <w:separator/>
      </w:r>
    </w:p>
  </w:endnote>
  <w:endnote w:type="continuationSeparator" w:id="0">
    <w:p w:rsidR="00D84912" w:rsidRDefault="00D84912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FD42E1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FD42E1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912" w:rsidRDefault="00D84912" w:rsidP="00A95F1C">
      <w:r>
        <w:separator/>
      </w:r>
    </w:p>
  </w:footnote>
  <w:footnote w:type="continuationSeparator" w:id="0">
    <w:p w:rsidR="00D84912" w:rsidRDefault="00D84912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53"/>
    <w:rsid w:val="00002076"/>
    <w:rsid w:val="0003279D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3498E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B4553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84912"/>
    <w:rsid w:val="00DA0799"/>
    <w:rsid w:val="00DB52F4"/>
    <w:rsid w:val="00DB752B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42820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D42E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D2868-9CFC-4D8F-920E-2B14A451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uiPriority w:val="99"/>
    <w:semiHidden/>
    <w:unhideWhenUsed/>
    <w:rsid w:val="005B4553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158.172/DCTrainSetRecord/frmRecordMain.aspx?TrainSetID=CRH5714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.158.172/DCTrainSetRecord/frmRecordMain.aspx?TrainSetID=578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4</TotalTime>
  <Pages>3</Pages>
  <Words>606</Words>
  <Characters>3456</Characters>
  <Application>Microsoft Office Word</Application>
  <DocSecurity>0</DocSecurity>
  <Lines>28</Lines>
  <Paragraphs>8</Paragraphs>
  <ScaleCrop>false</ScaleCrop>
  <Company>Fox Team</Company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6</cp:revision>
  <dcterms:created xsi:type="dcterms:W3CDTF">2018-10-12T07:41:00Z</dcterms:created>
  <dcterms:modified xsi:type="dcterms:W3CDTF">2018-10-12T09:32:00Z</dcterms:modified>
</cp:coreProperties>
</file>