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846213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846213">
        <w:rPr>
          <w:rFonts w:eastAsia="宋体" w:hint="eastAsia"/>
          <w:sz w:val="24"/>
        </w:rPr>
        <w:t>郑州东</w:t>
      </w:r>
      <w:r w:rsidR="00846213">
        <w:rPr>
          <w:rFonts w:eastAsia="宋体"/>
          <w:sz w:val="24"/>
        </w:rPr>
        <w:t>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846213">
        <w:rPr>
          <w:rFonts w:eastAsia="宋体"/>
          <w:sz w:val="24"/>
        </w:rPr>
        <w:t>2018-10-05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742"/>
      </w:tblGrid>
      <w:tr w:rsidR="003A5A61" w:rsidTr="00846213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 w:rsidP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(CRH380B-5861+5802)JC2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CRH380B-5802)03:33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05:48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(CRH380B-5861+5802)2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(CRH380B-5861)03:33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(CRH380B-5874+5885)19:01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(CRH380B-5835+5839)20:07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21:47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(06:56)0G1801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07:37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(CRH380A-2862+2810)23:16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17:24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(08:49)0G4567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(06:01)0G9191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04:34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 w:rsidP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(CRH380BG-5711</w:t>
            </w:r>
            <w:r w:rsidR="000F6B75">
              <w:rPr>
                <w:rFonts w:eastAsia="宋体"/>
                <w:sz w:val="24"/>
              </w:rPr>
              <w:t>+5695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0F6B75" w:rsidP="000F6B7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846213">
              <w:rPr>
                <w:rFonts w:eastAsia="宋体" w:hint="eastAsia"/>
                <w:sz w:val="24"/>
              </w:rPr>
              <w:t>备开</w:t>
            </w:r>
            <w:r w:rsidR="00846213">
              <w:rPr>
                <w:rFonts w:eastAsia="宋体" w:hint="eastAsia"/>
                <w:sz w:val="24"/>
              </w:rPr>
              <w:t>5</w:t>
            </w:r>
            <w:r w:rsidR="00846213">
              <w:rPr>
                <w:rFonts w:eastAsia="宋体" w:hint="eastAsia"/>
                <w:sz w:val="24"/>
              </w:rPr>
              <w:t>日</w:t>
            </w:r>
            <w:proofErr w:type="gramEnd"/>
            <w:r w:rsidR="00846213">
              <w:rPr>
                <w:rFonts w:eastAsia="宋体" w:hint="eastAsia"/>
                <w:sz w:val="24"/>
              </w:rPr>
              <w:t>(19:43)0C2889</w:t>
            </w:r>
            <w:r w:rsidR="00846213"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0F6B75" w:rsidP="000F6B7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846213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 w:rsidR="00846213">
              <w:rPr>
                <w:rFonts w:eastAsia="宋体" w:hint="eastAsia"/>
                <w:sz w:val="24"/>
              </w:rPr>
              <w:t>次</w:t>
            </w:r>
            <w:r w:rsidR="00846213">
              <w:rPr>
                <w:rFonts w:eastAsia="宋体" w:hint="eastAsia"/>
                <w:sz w:val="24"/>
              </w:rPr>
              <w:t>(CRH380A-2708+2865)20:54</w:t>
            </w:r>
            <w:r w:rsidR="00846213">
              <w:rPr>
                <w:rFonts w:eastAsia="宋体" w:hint="eastAsia"/>
                <w:sz w:val="24"/>
              </w:rPr>
              <w:t>进</w:t>
            </w:r>
            <w:r w:rsidR="00846213">
              <w:rPr>
                <w:rFonts w:eastAsia="宋体" w:hint="eastAsia"/>
                <w:sz w:val="24"/>
              </w:rPr>
              <w:t>24</w:t>
            </w:r>
            <w:r w:rsidR="00846213">
              <w:rPr>
                <w:rFonts w:eastAsia="宋体" w:hint="eastAsia"/>
                <w:sz w:val="24"/>
              </w:rPr>
              <w:t>道停放。</w:t>
            </w:r>
            <w:proofErr w:type="gramStart"/>
            <w:r w:rsidR="00846213">
              <w:rPr>
                <w:rFonts w:eastAsia="宋体" w:hint="eastAsia"/>
                <w:sz w:val="24"/>
              </w:rPr>
              <w:t>备开</w:t>
            </w:r>
            <w:r w:rsidR="00846213">
              <w:rPr>
                <w:rFonts w:eastAsia="宋体" w:hint="eastAsia"/>
                <w:sz w:val="24"/>
              </w:rPr>
              <w:t>06</w:t>
            </w:r>
            <w:r w:rsidR="00846213">
              <w:rPr>
                <w:rFonts w:eastAsia="宋体" w:hint="eastAsia"/>
                <w:sz w:val="24"/>
              </w:rPr>
              <w:t>日</w:t>
            </w:r>
            <w:proofErr w:type="gramEnd"/>
            <w:r w:rsidR="00846213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846213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 w:rsidR="00846213"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0F6B75" w:rsidP="000F6B7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5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846213">
              <w:rPr>
                <w:rFonts w:eastAsia="宋体" w:hint="eastAsia"/>
                <w:sz w:val="24"/>
              </w:rPr>
              <w:t>备开</w:t>
            </w:r>
            <w:r w:rsidR="00846213">
              <w:rPr>
                <w:rFonts w:eastAsia="宋体" w:hint="eastAsia"/>
                <w:sz w:val="24"/>
              </w:rPr>
              <w:t>5</w:t>
            </w:r>
            <w:r w:rsidR="00846213">
              <w:rPr>
                <w:rFonts w:eastAsia="宋体" w:hint="eastAsia"/>
                <w:sz w:val="24"/>
              </w:rPr>
              <w:t>日</w:t>
            </w:r>
            <w:proofErr w:type="gramEnd"/>
            <w:r w:rsidR="00846213">
              <w:rPr>
                <w:rFonts w:eastAsia="宋体" w:hint="eastAsia"/>
                <w:sz w:val="24"/>
              </w:rPr>
              <w:t>(20:56)0C2861</w:t>
            </w:r>
            <w:r w:rsidR="00846213"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(CRH380A-2889)22:18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Pr="003A5A61" w:rsidRDefault="0084621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Pr="003A5A61" w:rsidRDefault="0084621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(CRH380AL-2917)23:27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6213" w:rsidTr="0084621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3" w:rsidRDefault="0084621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213" w:rsidRDefault="00846213" w:rsidP="000F6B7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 w:rsidR="000F6B75"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</w:t>
            </w:r>
            <w:r w:rsidR="000F6B75"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 w:rsidR="000F6B75">
              <w:rPr>
                <w:rFonts w:eastAsia="宋体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:</w:t>
            </w:r>
            <w:r w:rsidR="000F6B75"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7)0</w:t>
            </w:r>
            <w:r w:rsidR="000F6B75">
              <w:rPr>
                <w:rFonts w:eastAsia="宋体"/>
                <w:sz w:val="24"/>
              </w:rPr>
              <w:t>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</w:t>
      </w:r>
      <w:r w:rsidR="000F6B75">
        <w:rPr>
          <w:rFonts w:eastAsia="宋体" w:hint="eastAsia"/>
          <w:sz w:val="24"/>
        </w:rPr>
        <w:t>杨文清</w:t>
      </w:r>
      <w:bookmarkStart w:id="0" w:name="_GoBack"/>
      <w:bookmarkEnd w:id="0"/>
      <w:r>
        <w:rPr>
          <w:rFonts w:eastAsia="宋体"/>
          <w:sz w:val="24"/>
        </w:rPr>
        <w:t xml:space="preserve">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0F6B75">
        <w:rPr>
          <w:rFonts w:eastAsia="宋体"/>
          <w:sz w:val="24"/>
        </w:rPr>
        <w:t xml:space="preserve">                                      </w:t>
      </w:r>
      <w:r w:rsidR="000F6B75">
        <w:rPr>
          <w:rFonts w:eastAsia="宋体" w:hint="eastAsia"/>
          <w:sz w:val="24"/>
        </w:rPr>
        <w:t>接收人</w:t>
      </w:r>
      <w:r w:rsidR="000F6B75">
        <w:rPr>
          <w:rFonts w:eastAsia="宋体"/>
          <w:sz w:val="24"/>
        </w:rPr>
        <w:t>：</w:t>
      </w:r>
      <w:r w:rsidR="000F6B75">
        <w:rPr>
          <w:rFonts w:eastAsia="宋体"/>
          <w:sz w:val="24"/>
        </w:rPr>
        <w:t xml:space="preserve">                                 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84621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A6" w:rsidRDefault="000660A6" w:rsidP="00A95F1C">
      <w:r>
        <w:separator/>
      </w:r>
    </w:p>
  </w:endnote>
  <w:endnote w:type="continuationSeparator" w:id="0">
    <w:p w:rsidR="000660A6" w:rsidRDefault="000660A6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0F6B75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0F6B75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A6" w:rsidRDefault="000660A6" w:rsidP="00A95F1C">
      <w:r>
        <w:separator/>
      </w:r>
    </w:p>
  </w:footnote>
  <w:footnote w:type="continuationSeparator" w:id="0">
    <w:p w:rsidR="000660A6" w:rsidRDefault="000660A6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3"/>
    <w:rsid w:val="00002076"/>
    <w:rsid w:val="000355CF"/>
    <w:rsid w:val="0004476E"/>
    <w:rsid w:val="00052EA5"/>
    <w:rsid w:val="00055D42"/>
    <w:rsid w:val="00060348"/>
    <w:rsid w:val="000660A6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0F6B75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402CB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46213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04509-946F-4ECD-8950-5A660FF7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5</TotalTime>
  <Pages>3</Pages>
  <Words>612</Words>
  <Characters>3494</Characters>
  <Application>Microsoft Office Word</Application>
  <DocSecurity>0</DocSecurity>
  <Lines>29</Lines>
  <Paragraphs>8</Paragraphs>
  <ScaleCrop>false</ScaleCrop>
  <Company>Fox Team</Company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3</cp:revision>
  <dcterms:created xsi:type="dcterms:W3CDTF">2018-10-05T09:53:00Z</dcterms:created>
  <dcterms:modified xsi:type="dcterms:W3CDTF">2018-10-05T09:59:00Z</dcterms:modified>
</cp:coreProperties>
</file>