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3F1D68">
        <w:rPr>
          <w:rFonts w:eastAsia="宋体" w:hint="eastAsia"/>
          <w:b/>
          <w:sz w:val="36"/>
        </w:rPr>
        <w:t>白班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3F1D68">
        <w:rPr>
          <w:rFonts w:eastAsia="宋体" w:hint="eastAsia"/>
          <w:sz w:val="24"/>
        </w:rPr>
        <w:t>郑州东动车所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3F1D68">
        <w:rPr>
          <w:rFonts w:eastAsia="宋体"/>
          <w:sz w:val="24"/>
        </w:rPr>
        <w:t>2018-10-19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350E0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</w:t>
            </w:r>
            <w:r>
              <w:rPr>
                <w:rFonts w:eastAsia="宋体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</w:t>
            </w:r>
            <w:r w:rsidR="00350E08">
              <w:rPr>
                <w:rFonts w:eastAsia="宋体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(CRH380AL-2620)18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4D2B6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</w:t>
            </w:r>
            <w:r w:rsidR="004D2B6D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:</w:t>
            </w:r>
            <w:r w:rsidR="004D2B6D">
              <w:rPr>
                <w:rFonts w:eastAsia="宋体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917E5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(CRH380B-5861)3</w:t>
            </w:r>
            <w:r w:rsidR="00917E5A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1750E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</w:t>
            </w:r>
            <w:r w:rsidR="008C045A"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(CRH380B-5880)JC2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(CRH380AL-2571)17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(CRH380A-2721)JC1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8048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(CRH380A-2861)JC4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16:37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道自动清洗。完毕后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F95F8F"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2C7364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(CRH380B-5877+5879)</w:t>
            </w:r>
            <w:r>
              <w:rPr>
                <w:rFonts w:eastAsia="宋体"/>
                <w:sz w:val="24"/>
              </w:rPr>
              <w:t>8</w:t>
            </w:r>
            <w:bookmarkStart w:id="0" w:name="_GoBack"/>
            <w:bookmarkEnd w:id="0"/>
            <w:r w:rsidR="003F1D68">
              <w:rPr>
                <w:rFonts w:eastAsia="宋体" w:hint="eastAsia"/>
                <w:sz w:val="24"/>
              </w:rPr>
              <w:t>道停放。</w:t>
            </w:r>
            <w:proofErr w:type="gramStart"/>
            <w:r w:rsidR="003F1D68">
              <w:rPr>
                <w:rFonts w:eastAsia="宋体" w:hint="eastAsia"/>
                <w:sz w:val="24"/>
              </w:rPr>
              <w:t>备开</w:t>
            </w:r>
            <w:r w:rsidR="003F1D68">
              <w:rPr>
                <w:rFonts w:eastAsia="宋体" w:hint="eastAsia"/>
                <w:sz w:val="24"/>
              </w:rPr>
              <w:t>19</w:t>
            </w:r>
            <w:r w:rsidR="003F1D68">
              <w:rPr>
                <w:rFonts w:eastAsia="宋体" w:hint="eastAsia"/>
                <w:sz w:val="24"/>
              </w:rPr>
              <w:t>日</w:t>
            </w:r>
            <w:proofErr w:type="gramEnd"/>
            <w:r w:rsidR="003F1D68">
              <w:rPr>
                <w:rFonts w:eastAsia="宋体" w:hint="eastAsia"/>
                <w:sz w:val="24"/>
              </w:rPr>
              <w:t>(08:57)0C2993</w:t>
            </w:r>
            <w:r w:rsidR="003F1D68"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F95F8F"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F95F8F"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(CRH380AL-2930)25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F95F8F"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 w:rsidR="002D7884">
              <w:rPr>
                <w:rFonts w:eastAsia="宋体" w:hint="eastAsia"/>
                <w:sz w:val="24"/>
              </w:rPr>
              <w:t>(CRH380AL-260</w:t>
            </w:r>
            <w:r w:rsidR="002D7884">
              <w:rPr>
                <w:rFonts w:eastAsia="宋体"/>
                <w:sz w:val="24"/>
              </w:rPr>
              <w:t>2</w:t>
            </w:r>
            <w:r w:rsidR="002D7884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08:27</w:t>
            </w:r>
            <w:r w:rsidR="002D7884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</w:t>
            </w:r>
            <w:r w:rsidR="002D7884">
              <w:rPr>
                <w:rFonts w:eastAsia="宋体" w:hint="eastAsia"/>
                <w:sz w:val="24"/>
              </w:rPr>
              <w:t>自动清洗</w:t>
            </w:r>
            <w:r>
              <w:rPr>
                <w:rFonts w:eastAsia="宋体" w:hint="eastAsia"/>
                <w:sz w:val="24"/>
              </w:rPr>
              <w:t>放。</w:t>
            </w:r>
            <w:r w:rsidR="002D7884">
              <w:rPr>
                <w:rFonts w:eastAsia="宋体" w:hint="eastAsia"/>
                <w:sz w:val="24"/>
              </w:rPr>
              <w:t>完毕后</w:t>
            </w:r>
            <w:r>
              <w:rPr>
                <w:rFonts w:eastAsia="宋体" w:hint="eastAsia"/>
                <w:sz w:val="24"/>
              </w:rPr>
              <w:t>09:23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  <w:r w:rsidR="00F95F8F"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F95F8F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0F0D7F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 w:rsidR="000F0D7F">
              <w:rPr>
                <w:rFonts w:eastAsia="宋体" w:hint="eastAsia"/>
                <w:sz w:val="24"/>
              </w:rPr>
              <w:t>(CRH380A-2</w:t>
            </w:r>
            <w:r w:rsidR="000F0D7F">
              <w:rPr>
                <w:rFonts w:eastAsia="宋体"/>
                <w:sz w:val="24"/>
              </w:rPr>
              <w:t>864</w:t>
            </w:r>
            <w:r w:rsidR="000F0D7F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11:06</w:t>
            </w:r>
            <w:r w:rsidR="000F0D7F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11:52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  <w:r w:rsidR="00F95F8F">
              <w:rPr>
                <w:rFonts w:eastAsia="宋体"/>
                <w:sz w:val="24"/>
              </w:rPr>
              <w:t>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(CRH380B-5653)</w:t>
            </w:r>
            <w:r w:rsidR="002D7884">
              <w:rPr>
                <w:rFonts w:eastAsia="宋体" w:hint="eastAsia"/>
                <w:sz w:val="24"/>
              </w:rPr>
              <w:t>预计</w:t>
            </w:r>
            <w:r>
              <w:rPr>
                <w:rFonts w:eastAsia="宋体" w:hint="eastAsia"/>
                <w:sz w:val="24"/>
              </w:rPr>
              <w:t>10:00</w:t>
            </w:r>
            <w:r w:rsidR="002D7884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  <w:r w:rsidR="00F95F8F"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2D7884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(CRH380B-5840)JC5</w:t>
            </w:r>
            <w:r w:rsidR="003F1D68">
              <w:rPr>
                <w:rFonts w:eastAsia="宋体" w:hint="eastAsia"/>
                <w:sz w:val="24"/>
              </w:rPr>
              <w:t>道东端停放。</w:t>
            </w:r>
            <w:r w:rsidR="003F1D68"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 w:rsidR="003F1D68"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0</w:t>
            </w:r>
            <w:r w:rsidR="003F1D68">
              <w:rPr>
                <w:rFonts w:eastAsia="宋体" w:hint="eastAsia"/>
                <w:sz w:val="24"/>
              </w:rPr>
              <w:t>0</w:t>
            </w:r>
            <w:r w:rsidR="003F1D68">
              <w:rPr>
                <w:rFonts w:eastAsia="宋体" w:hint="eastAsia"/>
                <w:sz w:val="24"/>
              </w:rPr>
              <w:t>转</w:t>
            </w:r>
            <w:r w:rsidR="003F1D68">
              <w:rPr>
                <w:rFonts w:eastAsia="宋体" w:hint="eastAsia"/>
                <w:sz w:val="24"/>
              </w:rPr>
              <w:t>8</w:t>
            </w:r>
            <w:r w:rsidR="003F1D68">
              <w:rPr>
                <w:rFonts w:eastAsia="宋体" w:hint="eastAsia"/>
                <w:sz w:val="24"/>
              </w:rPr>
              <w:t>道东端停放。</w:t>
            </w:r>
            <w:proofErr w:type="gramStart"/>
            <w:r w:rsidR="003F1D68">
              <w:rPr>
                <w:rFonts w:eastAsia="宋体" w:hint="eastAsia"/>
                <w:sz w:val="24"/>
              </w:rPr>
              <w:t>备开</w:t>
            </w:r>
            <w:r w:rsidR="003F1D68">
              <w:rPr>
                <w:rFonts w:eastAsia="宋体" w:hint="eastAsia"/>
                <w:sz w:val="24"/>
              </w:rPr>
              <w:t>19</w:t>
            </w:r>
            <w:r w:rsidR="003F1D68">
              <w:rPr>
                <w:rFonts w:eastAsia="宋体" w:hint="eastAsia"/>
                <w:sz w:val="24"/>
              </w:rPr>
              <w:t>日</w:t>
            </w:r>
            <w:proofErr w:type="gramEnd"/>
            <w:r w:rsidR="003F1D68">
              <w:rPr>
                <w:rFonts w:eastAsia="宋体" w:hint="eastAsia"/>
                <w:sz w:val="24"/>
              </w:rPr>
              <w:t>(10:00)0G1537</w:t>
            </w:r>
            <w:r w:rsidR="003F1D68"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  <w:r w:rsidR="00F95F8F"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2D788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Pr="003A5A61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  <w:r w:rsidR="00F95F8F"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Pr="003A5A61" w:rsidRDefault="003F1D68" w:rsidP="0080484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 w:rsidR="002D7884">
              <w:rPr>
                <w:rFonts w:eastAsia="宋体" w:hint="eastAsia"/>
                <w:sz w:val="24"/>
              </w:rPr>
              <w:t>(CRH380B-57</w:t>
            </w:r>
            <w:r w:rsidR="002D7884">
              <w:rPr>
                <w:rFonts w:eastAsia="宋体"/>
                <w:sz w:val="24"/>
              </w:rPr>
              <w:t>35</w:t>
            </w:r>
            <w:r w:rsidR="002D7884">
              <w:rPr>
                <w:rFonts w:eastAsia="宋体" w:hint="eastAsia"/>
                <w:sz w:val="24"/>
              </w:rPr>
              <w:t>)</w:t>
            </w:r>
            <w:r>
              <w:rPr>
                <w:rFonts w:eastAsia="宋体" w:hint="eastAsia"/>
                <w:sz w:val="24"/>
              </w:rPr>
              <w:t>18:23</w:t>
            </w:r>
            <w:r w:rsidR="002D7884">
              <w:rPr>
                <w:rFonts w:eastAsia="宋体" w:hint="eastAsia"/>
                <w:sz w:val="24"/>
              </w:rPr>
              <w:t>终到后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</w:t>
            </w:r>
            <w:r w:rsidR="00804848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:</w:t>
            </w:r>
            <w:r w:rsidR="00804848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F1D68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D68" w:rsidRDefault="003F1D68" w:rsidP="00F95F8F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  <w:r w:rsidR="00F95F8F"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1D68" w:rsidRDefault="003F1D68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3F1D68">
        <w:rPr>
          <w:rFonts w:eastAsia="宋体" w:hint="eastAsia"/>
          <w:sz w:val="24"/>
        </w:rPr>
        <w:t>韩小凯</w:t>
      </w:r>
      <w:r w:rsidR="003F1D68">
        <w:rPr>
          <w:rFonts w:eastAsia="宋体"/>
          <w:sz w:val="24"/>
        </w:rPr>
        <w:t xml:space="preserve">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F1D68">
        <w:rPr>
          <w:rFonts w:eastAsia="宋体"/>
          <w:sz w:val="24"/>
        </w:rPr>
        <w:t xml:space="preserve">                   </w:t>
      </w:r>
      <w:r w:rsidR="003F1D68">
        <w:rPr>
          <w:rFonts w:eastAsia="宋体" w:hint="eastAsia"/>
          <w:sz w:val="24"/>
        </w:rPr>
        <w:t>接收人</w:t>
      </w:r>
      <w:r w:rsidR="003F1D68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CF1" w:rsidRDefault="006E6CF1" w:rsidP="00A95F1C">
      <w:r>
        <w:separator/>
      </w:r>
    </w:p>
  </w:endnote>
  <w:endnote w:type="continuationSeparator" w:id="0">
    <w:p w:rsidR="006E6CF1" w:rsidRDefault="006E6CF1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2C7364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2C7364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CF1" w:rsidRDefault="006E6CF1" w:rsidP="00A95F1C">
      <w:r>
        <w:separator/>
      </w:r>
    </w:p>
  </w:footnote>
  <w:footnote w:type="continuationSeparator" w:id="0">
    <w:p w:rsidR="006E6CF1" w:rsidRDefault="006E6CF1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8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0F0D7F"/>
    <w:rsid w:val="00114D71"/>
    <w:rsid w:val="001256E5"/>
    <w:rsid w:val="00140489"/>
    <w:rsid w:val="001415BA"/>
    <w:rsid w:val="001434B1"/>
    <w:rsid w:val="00155D89"/>
    <w:rsid w:val="001606FD"/>
    <w:rsid w:val="00164DFE"/>
    <w:rsid w:val="001750E0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C7364"/>
    <w:rsid w:val="002D5B77"/>
    <w:rsid w:val="002D6E94"/>
    <w:rsid w:val="002D788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50E08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3F1D68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D2B6D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6E6CF1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04848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045A"/>
    <w:rsid w:val="008C2C89"/>
    <w:rsid w:val="008D4024"/>
    <w:rsid w:val="008F4145"/>
    <w:rsid w:val="00917DA8"/>
    <w:rsid w:val="00917E5A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AE0B01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2564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2920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95F8F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1CA8A-533A-4002-9112-612BBE90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285</TotalTime>
  <Pages>1</Pages>
  <Words>186</Words>
  <Characters>1061</Characters>
  <Application>Microsoft Office Word</Application>
  <DocSecurity>0</DocSecurity>
  <Lines>8</Lines>
  <Paragraphs>2</Paragraphs>
  <ScaleCrop>false</ScaleCrop>
  <Company>Fox Team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58</cp:revision>
  <dcterms:created xsi:type="dcterms:W3CDTF">2018-10-18T19:58:00Z</dcterms:created>
  <dcterms:modified xsi:type="dcterms:W3CDTF">2018-10-19T22:35:00Z</dcterms:modified>
</cp:coreProperties>
</file>