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2962BC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2962BC">
        <w:rPr>
          <w:rFonts w:eastAsia="宋体"/>
          <w:sz w:val="24"/>
        </w:rPr>
        <w:t>2018-10-23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742"/>
      </w:tblGrid>
      <w:tr w:rsidR="003A5A61" w:rsidTr="002962BC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2962BC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2BC" w:rsidRPr="003A5A61" w:rsidRDefault="002962BC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2BC" w:rsidRPr="003A5A61" w:rsidRDefault="002962BC" w:rsidP="002962BC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(CRH380B-5875)13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(05:48)0G55481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962BC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2BC" w:rsidRPr="003A5A61" w:rsidRDefault="002962BC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2BC" w:rsidRPr="003A5A61" w:rsidRDefault="002962BC" w:rsidP="002962BC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962BC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2BC" w:rsidRPr="003A5A61" w:rsidRDefault="002962BC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2BC" w:rsidRPr="003A5A61" w:rsidRDefault="002962BC" w:rsidP="002962BC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(CRH380A-2863)38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962BC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2BC" w:rsidRPr="003A5A61" w:rsidRDefault="002962BC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2BC" w:rsidRPr="003A5A61" w:rsidRDefault="002962BC" w:rsidP="00F7306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(CRH380A-2810)10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962BC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2BC" w:rsidRPr="003A5A61" w:rsidRDefault="002962BC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2BC" w:rsidRPr="003A5A61" w:rsidRDefault="002962BC" w:rsidP="00F7306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(CRH380B-5886)35</w:t>
            </w:r>
            <w:r>
              <w:rPr>
                <w:rFonts w:eastAsia="宋体" w:hint="eastAsia"/>
                <w:sz w:val="24"/>
              </w:rPr>
              <w:t>道西端停放。</w:t>
            </w:r>
            <w:r w:rsidR="00F7306B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(CRH380B-5886)35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(CRH380B-5864)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00:41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(CRH380B-5787)JC11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(CRH380AL-2620)31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(CRH380B-5842+5876)29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(CRH380B-5885+5790)20:07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(CRH380B-5801+5757)21:58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22:39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(CRH380A-2861+2864)23:16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(CRH380B-5880+5802)23:59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05:42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06:18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07:10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(CRH380A-2664)21:32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(CRH380B-5653)23:11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(CRH380B-5837)00:39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40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(CRH380B-5837+5654)32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CRH380B-5654)00:39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(CRH380B-5864)35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(CRH380B-5886)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00:41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道东端停放，</w:t>
            </w:r>
            <w:r>
              <w:rPr>
                <w:rFonts w:eastAsia="宋体" w:hint="eastAsia"/>
                <w:sz w:val="24"/>
              </w:rPr>
              <w:t>07:24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(CRH380BG-5780</w:t>
            </w:r>
            <w:r>
              <w:rPr>
                <w:rFonts w:eastAsia="宋体"/>
                <w:sz w:val="24"/>
              </w:rPr>
              <w:t>+5782</w:t>
            </w:r>
            <w:r>
              <w:rPr>
                <w:rFonts w:eastAsia="宋体" w:hint="eastAsia"/>
                <w:sz w:val="24"/>
              </w:rPr>
              <w:t>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(07:24)0G1262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(CRH6A-0426)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(CRH380A-2858+2866)20:54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(CRH6A-0425)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(CRH380A-2884)22:18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A70A9A" w:rsidTr="002962B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9A" w:rsidRPr="003A5A61" w:rsidRDefault="00A70A9A" w:rsidP="00A70A9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A9A" w:rsidRPr="003A5A61" w:rsidRDefault="00A70A9A" w:rsidP="00A70A9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(CRH380AL-2618)23:27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2A7FAA">
        <w:rPr>
          <w:rFonts w:eastAsia="宋体" w:hint="eastAsia"/>
          <w:sz w:val="24"/>
        </w:rPr>
        <w:t>魏</w:t>
      </w:r>
      <w:r w:rsidR="002A7FAA">
        <w:rPr>
          <w:rFonts w:eastAsia="宋体" w:hint="eastAsia"/>
          <w:sz w:val="24"/>
        </w:rPr>
        <w:t xml:space="preserve"> </w:t>
      </w:r>
      <w:r w:rsidR="002A7FAA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F7306B">
        <w:rPr>
          <w:rFonts w:eastAsia="宋体"/>
          <w:sz w:val="24"/>
        </w:rPr>
        <w:t xml:space="preserve">                           </w:t>
      </w:r>
      <w:r w:rsidR="0007465B">
        <w:rPr>
          <w:rFonts w:eastAsia="宋体"/>
          <w:sz w:val="24"/>
        </w:rPr>
        <w:t xml:space="preserve">      </w:t>
      </w:r>
      <w:r w:rsidR="00F7306B">
        <w:rPr>
          <w:rFonts w:eastAsia="宋体" w:hint="eastAsia"/>
          <w:sz w:val="24"/>
        </w:rPr>
        <w:t>接收人</w:t>
      </w:r>
      <w:r w:rsidR="00F7306B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  <w:bookmarkStart w:id="0" w:name="_GoBack"/>
      <w:bookmarkEnd w:id="0"/>
    </w:p>
    <w:sectPr w:rsidR="003A5A61" w:rsidRPr="00545714" w:rsidSect="002962BC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CCC" w:rsidRDefault="00A61CCC" w:rsidP="00A95F1C">
      <w:r>
        <w:separator/>
      </w:r>
    </w:p>
  </w:endnote>
  <w:endnote w:type="continuationSeparator" w:id="0">
    <w:p w:rsidR="00A61CCC" w:rsidRDefault="00A61CCC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A70A9A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A70A9A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CCC" w:rsidRDefault="00A61CCC" w:rsidP="00A95F1C">
      <w:r>
        <w:separator/>
      </w:r>
    </w:p>
  </w:footnote>
  <w:footnote w:type="continuationSeparator" w:id="0">
    <w:p w:rsidR="00A61CCC" w:rsidRDefault="00A61CCC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BC"/>
    <w:rsid w:val="00002076"/>
    <w:rsid w:val="000355CF"/>
    <w:rsid w:val="0004476E"/>
    <w:rsid w:val="00052EA5"/>
    <w:rsid w:val="00055D42"/>
    <w:rsid w:val="00060348"/>
    <w:rsid w:val="0007465B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962BC"/>
    <w:rsid w:val="002A1C4D"/>
    <w:rsid w:val="002A7FAA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1CCC"/>
    <w:rsid w:val="00A63045"/>
    <w:rsid w:val="00A70A9A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6617E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7306B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86BC7D-B74E-4EE6-B198-D644C63A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31</TotalTime>
  <Pages>3</Pages>
  <Words>566</Words>
  <Characters>3232</Characters>
  <Application>Microsoft Office Word</Application>
  <DocSecurity>0</DocSecurity>
  <Lines>26</Lines>
  <Paragraphs>7</Paragraphs>
  <ScaleCrop>false</ScaleCrop>
  <Company>Fox Team</Company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4</cp:revision>
  <dcterms:created xsi:type="dcterms:W3CDTF">2018-10-23T07:10:00Z</dcterms:created>
  <dcterms:modified xsi:type="dcterms:W3CDTF">2018-10-23T07:56:00Z</dcterms:modified>
</cp:coreProperties>
</file>